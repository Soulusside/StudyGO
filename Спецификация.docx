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0763B" w14:textId="4756CBF1" w:rsidR="0094448C" w:rsidRPr="00D96C08" w:rsidRDefault="00F832F7" w:rsidP="00D96C08">
      <w:pPr>
        <w:pStyle w:val="aa"/>
        <w:spacing w:line="360" w:lineRule="auto"/>
        <w:jc w:val="right"/>
        <w:rPr>
          <w:b/>
          <w:color w:val="auto"/>
          <w:sz w:val="24"/>
        </w:rPr>
      </w:pPr>
      <w:r w:rsidRPr="00D96C08">
        <w:rPr>
          <w:b/>
          <w:color w:val="auto"/>
          <w:sz w:val="24"/>
        </w:rPr>
        <w:t>Приложение 5</w:t>
      </w:r>
    </w:p>
    <w:p w14:paraId="67DAC945" w14:textId="7AE63D12" w:rsidR="00F832F7" w:rsidRPr="00D96C08" w:rsidRDefault="00F832F7" w:rsidP="00D96C08">
      <w:pPr>
        <w:pStyle w:val="aa"/>
        <w:spacing w:line="360" w:lineRule="auto"/>
        <w:jc w:val="right"/>
        <w:rPr>
          <w:b/>
          <w:color w:val="auto"/>
          <w:sz w:val="24"/>
        </w:rPr>
      </w:pPr>
      <w:r w:rsidRPr="00D96C08">
        <w:rPr>
          <w:b/>
          <w:color w:val="auto"/>
          <w:sz w:val="24"/>
        </w:rPr>
        <w:t>Шаблон спецификации</w:t>
      </w:r>
    </w:p>
    <w:p w14:paraId="53D4750C" w14:textId="77777777" w:rsidR="00603602" w:rsidRDefault="00603602" w:rsidP="005968F1">
      <w:pPr>
        <w:pStyle w:val="aa"/>
      </w:pPr>
    </w:p>
    <w:p w14:paraId="189B2F5E" w14:textId="77777777" w:rsidR="0094448C" w:rsidRPr="00187DC0" w:rsidRDefault="0094448C" w:rsidP="005968F1">
      <w:pPr>
        <w:pStyle w:val="aa"/>
      </w:pPr>
    </w:p>
    <w:p w14:paraId="1474F31B" w14:textId="77777777" w:rsidR="0094448C" w:rsidRDefault="0094448C" w:rsidP="005968F1">
      <w:pPr>
        <w:pStyle w:val="aa"/>
      </w:pPr>
    </w:p>
    <w:p w14:paraId="659F10FF" w14:textId="77777777" w:rsidR="00F532CA" w:rsidRDefault="00F532CA" w:rsidP="00F532CA">
      <w:pPr>
        <w:pStyle w:val="aff5"/>
        <w:ind w:left="0" w:firstLine="0"/>
        <w:jc w:val="both"/>
      </w:pPr>
    </w:p>
    <w:p w14:paraId="225BFDB3" w14:textId="77777777" w:rsidR="00F532CA" w:rsidRDefault="00F532CA" w:rsidP="005968F1">
      <w:pPr>
        <w:pStyle w:val="aff5"/>
      </w:pPr>
    </w:p>
    <w:p w14:paraId="3E20878E" w14:textId="77777777" w:rsidR="00F532CA" w:rsidRDefault="00F532CA" w:rsidP="005968F1">
      <w:pPr>
        <w:pStyle w:val="aff5"/>
      </w:pPr>
    </w:p>
    <w:p w14:paraId="00FD3007" w14:textId="77777777" w:rsidR="00F532CA" w:rsidRPr="005968F1" w:rsidRDefault="00F532CA" w:rsidP="005968F1">
      <w:pPr>
        <w:pStyle w:val="aff5"/>
      </w:pPr>
    </w:p>
    <w:p w14:paraId="6C00706E" w14:textId="5BFA842E" w:rsidR="00BE186F" w:rsidRPr="00C13528" w:rsidRDefault="009F4768" w:rsidP="003E2CBF">
      <w:pPr>
        <w:pStyle w:val="affff0"/>
        <w:ind w:left="284" w:firstLine="567"/>
        <w:rPr>
          <w:i/>
        </w:rPr>
      </w:pPr>
      <w:r>
        <w:rPr>
          <w:i/>
          <w:lang w:val="en-US"/>
        </w:rPr>
        <w:t>Without</w:t>
      </w:r>
      <w:r w:rsidRPr="00C13528">
        <w:rPr>
          <w:i/>
        </w:rPr>
        <w:t xml:space="preserve"> </w:t>
      </w:r>
      <w:r>
        <w:rPr>
          <w:i/>
          <w:lang w:val="en-US"/>
        </w:rPr>
        <w:t>Owners</w:t>
      </w:r>
      <w:r w:rsidRPr="00C13528">
        <w:rPr>
          <w:i/>
        </w:rPr>
        <w:t xml:space="preserve"> </w:t>
      </w:r>
      <w:r>
        <w:rPr>
          <w:i/>
          <w:lang w:val="en-US"/>
        </w:rPr>
        <w:t>API</w:t>
      </w:r>
    </w:p>
    <w:p w14:paraId="773896C9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0FD9D5F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2C8B2532" w14:textId="77777777"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711EC747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44CFE002" w14:textId="77777777"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14:paraId="5B9A134F" w14:textId="77777777" w:rsidR="006F6D26" w:rsidRPr="00811DCB" w:rsidRDefault="006F6D26" w:rsidP="003D181E">
      <w:pPr>
        <w:pStyle w:val="af7"/>
        <w:ind w:firstLine="0"/>
      </w:pPr>
    </w:p>
    <w:p w14:paraId="40E3A361" w14:textId="77777777" w:rsidR="006F6D26" w:rsidRPr="00811DCB" w:rsidRDefault="006F6D26" w:rsidP="003D181E">
      <w:pPr>
        <w:pStyle w:val="af7"/>
        <w:ind w:firstLine="0"/>
      </w:pPr>
    </w:p>
    <w:p w14:paraId="77FF865E" w14:textId="77777777" w:rsidR="006F6D26" w:rsidRPr="00811DCB" w:rsidRDefault="006F6D26" w:rsidP="003D181E">
      <w:pPr>
        <w:pStyle w:val="af7"/>
        <w:ind w:firstLine="0"/>
      </w:pPr>
    </w:p>
    <w:p w14:paraId="20D2C4F4" w14:textId="77777777" w:rsidR="006F6D26" w:rsidRPr="00811DCB" w:rsidRDefault="006F6D26" w:rsidP="003D181E">
      <w:pPr>
        <w:pStyle w:val="af7"/>
        <w:ind w:firstLine="0"/>
      </w:pPr>
    </w:p>
    <w:p w14:paraId="50DA8168" w14:textId="77777777" w:rsidR="007617FE" w:rsidRDefault="007617FE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caps/>
          <w:spacing w:val="20"/>
          <w:sz w:val="28"/>
          <w:szCs w:val="28"/>
        </w:rPr>
      </w:pPr>
      <w:r>
        <w:br w:type="page"/>
      </w:r>
    </w:p>
    <w:p w14:paraId="69A35888" w14:textId="77777777" w:rsidR="007365A8" w:rsidRPr="00FC073F" w:rsidRDefault="007365A8" w:rsidP="00FC073F">
      <w:pPr>
        <w:pStyle w:val="af0"/>
      </w:pPr>
      <w:r w:rsidRPr="00FC073F">
        <w:lastRenderedPageBreak/>
        <w:t>СОДЕРЖАНИЕ</w:t>
      </w:r>
    </w:p>
    <w:p w14:paraId="11FCAC3F" w14:textId="15087DCE" w:rsidR="00F60DB0" w:rsidRDefault="00F60DB0" w:rsidP="007365A8">
      <w:pPr>
        <w:spacing w:line="240" w:lineRule="auto"/>
      </w:pPr>
    </w:p>
    <w:p w14:paraId="2568B259" w14:textId="77777777" w:rsidR="00FB702E" w:rsidRPr="00B77388" w:rsidRDefault="00F60DB0" w:rsidP="00B50B92">
      <w:pPr>
        <w:pStyle w:val="23"/>
        <w:numPr>
          <w:ilvl w:val="0"/>
          <w:numId w:val="0"/>
        </w:numPr>
        <w:rPr>
          <w:rFonts w:ascii="Calibri" w:hAnsi="Calibri"/>
        </w:rPr>
      </w:pPr>
      <w:r>
        <w:br w:type="page"/>
      </w:r>
      <w:bookmarkStart w:id="0" w:name="_Toc54033797"/>
      <w:r w:rsidR="00B50B92">
        <w:lastRenderedPageBreak/>
        <w:t>И</w:t>
      </w:r>
      <w:r w:rsidR="00624BF3" w:rsidRPr="00AE26B4">
        <w:t>зменения</w:t>
      </w:r>
      <w:bookmarkEnd w:id="0"/>
    </w:p>
    <w:tbl>
      <w:tblPr>
        <w:tblW w:w="4187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43"/>
        <w:gridCol w:w="1397"/>
        <w:gridCol w:w="1397"/>
        <w:gridCol w:w="4570"/>
      </w:tblGrid>
      <w:tr w:rsidR="00096B2D" w:rsidRPr="00FB702E" w14:paraId="511170B9" w14:textId="77777777" w:rsidTr="00096B2D">
        <w:trPr>
          <w:trHeight w:val="330"/>
          <w:tblHeader/>
        </w:trPr>
        <w:tc>
          <w:tcPr>
            <w:tcW w:w="672" w:type="pct"/>
            <w:shd w:val="clear" w:color="auto" w:fill="auto"/>
            <w:noWrap/>
            <w:vAlign w:val="center"/>
          </w:tcPr>
          <w:p w14:paraId="3C8EC26B" w14:textId="77777777" w:rsidR="00096B2D" w:rsidRPr="00FB702E" w:rsidRDefault="00096B2D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821" w:type="pct"/>
            <w:vAlign w:val="center"/>
          </w:tcPr>
          <w:p w14:paraId="4BC564A7" w14:textId="77777777" w:rsidR="00096B2D" w:rsidRPr="00096B2D" w:rsidRDefault="00096B2D" w:rsidP="00FB702E">
            <w:pPr>
              <w:pStyle w:val="a9"/>
              <w:rPr>
                <w:lang w:val="en-US"/>
              </w:rPr>
            </w:pPr>
            <w:r>
              <w:t>Версия сервиса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6EB33614" w14:textId="77777777" w:rsidR="00096B2D" w:rsidRPr="00FB702E" w:rsidRDefault="00096B2D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2686" w:type="pct"/>
            <w:vAlign w:val="center"/>
          </w:tcPr>
          <w:p w14:paraId="6C2E8E2E" w14:textId="77777777" w:rsidR="00096B2D" w:rsidRPr="00FB702E" w:rsidRDefault="00096B2D" w:rsidP="00FB702E">
            <w:pPr>
              <w:pStyle w:val="a9"/>
            </w:pPr>
            <w:r w:rsidRPr="00FB702E">
              <w:t>Изменения</w:t>
            </w:r>
          </w:p>
        </w:tc>
      </w:tr>
      <w:tr w:rsidR="00096B2D" w:rsidRPr="004C4032" w14:paraId="4627E3BB" w14:textId="77777777" w:rsidTr="00096B2D">
        <w:trPr>
          <w:trHeight w:val="330"/>
        </w:trPr>
        <w:tc>
          <w:tcPr>
            <w:tcW w:w="672" w:type="pct"/>
            <w:shd w:val="clear" w:color="auto" w:fill="auto"/>
            <w:noWrap/>
            <w:vAlign w:val="center"/>
          </w:tcPr>
          <w:p w14:paraId="251E4658" w14:textId="77777777" w:rsidR="00096B2D" w:rsidRPr="006F6D26" w:rsidRDefault="00096B2D" w:rsidP="00096B2D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821" w:type="pct"/>
            <w:vAlign w:val="center"/>
          </w:tcPr>
          <w:p w14:paraId="157D6F58" w14:textId="77777777" w:rsidR="00096B2D" w:rsidRDefault="00096B2D" w:rsidP="00096B2D">
            <w:pPr>
              <w:widowControl/>
              <w:autoSpaceDN/>
              <w:adjustRightInd/>
              <w:spacing w:line="240" w:lineRule="auto"/>
              <w:jc w:val="center"/>
            </w:pPr>
            <w:r>
              <w:t>1.0.0.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0825407D" w14:textId="33EBD464" w:rsidR="00096B2D" w:rsidRPr="009F4768" w:rsidRDefault="009F4768" w:rsidP="00096B2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01.11.2020</w:t>
            </w:r>
          </w:p>
        </w:tc>
        <w:tc>
          <w:tcPr>
            <w:tcW w:w="2686" w:type="pct"/>
            <w:vAlign w:val="center"/>
          </w:tcPr>
          <w:p w14:paraId="1827B3C2" w14:textId="77777777" w:rsidR="00096B2D" w:rsidRDefault="00096B2D" w:rsidP="00096B2D">
            <w:pPr>
              <w:widowControl/>
              <w:autoSpaceDN/>
              <w:adjustRightInd/>
              <w:spacing w:line="240" w:lineRule="auto"/>
            </w:pPr>
            <w:r>
              <w:t>Исходный документ</w:t>
            </w:r>
          </w:p>
        </w:tc>
      </w:tr>
    </w:tbl>
    <w:p w14:paraId="6A9941AE" w14:textId="77777777" w:rsidR="003A02DA" w:rsidRPr="00065895" w:rsidRDefault="003A02DA">
      <w:pPr>
        <w:widowControl/>
        <w:autoSpaceDN/>
        <w:adjustRightInd/>
        <w:spacing w:line="240" w:lineRule="auto"/>
        <w:jc w:val="left"/>
        <w:textAlignment w:val="auto"/>
        <w:rPr>
          <w:rFonts w:asciiTheme="minorHAnsi" w:hAnsiTheme="minorHAnsi"/>
          <w:b/>
          <w:caps/>
          <w:spacing w:val="20"/>
          <w:sz w:val="28"/>
          <w:szCs w:val="28"/>
          <w:lang w:val="en-US"/>
        </w:rPr>
        <w:sectPr w:rsidR="003A02DA" w:rsidRPr="00065895" w:rsidSect="007C3776">
          <w:footerReference w:type="default" r:id="rId11"/>
          <w:headerReference w:type="first" r:id="rId12"/>
          <w:pgSz w:w="11906" w:h="16838" w:code="9"/>
          <w:pgMar w:top="1245" w:right="567" w:bottom="851" w:left="1134" w:header="426" w:footer="599" w:gutter="0"/>
          <w:cols w:space="708"/>
          <w:docGrid w:linePitch="360"/>
        </w:sectPr>
      </w:pPr>
    </w:p>
    <w:p w14:paraId="147997FD" w14:textId="77777777" w:rsidR="00BA41F8" w:rsidRPr="00B50B92" w:rsidRDefault="00B50B92" w:rsidP="00B50B92">
      <w:pPr>
        <w:pStyle w:val="23"/>
        <w:numPr>
          <w:ilvl w:val="0"/>
          <w:numId w:val="0"/>
        </w:numPr>
        <w:rPr>
          <w:sz w:val="28"/>
        </w:rPr>
      </w:pPr>
      <w:bookmarkStart w:id="1" w:name="_Toc514400353"/>
      <w:bookmarkStart w:id="2" w:name="_Toc54033798"/>
      <w:r>
        <w:lastRenderedPageBreak/>
        <w:t>Глоссарий</w:t>
      </w:r>
      <w:bookmarkEnd w:id="1"/>
      <w:bookmarkEnd w:id="2"/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BA41F8" w:rsidRPr="004C4032" w14:paraId="7A905B91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</w:tcPr>
          <w:p w14:paraId="17C88E58" w14:textId="77777777" w:rsidR="00BA41F8" w:rsidRPr="00FB702E" w:rsidRDefault="00BA41F8" w:rsidP="00DA253F">
            <w:pPr>
              <w:pStyle w:val="a9"/>
            </w:pPr>
            <w:r>
              <w:t>Т</w:t>
            </w:r>
            <w:r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14:paraId="040979C0" w14:textId="77777777" w:rsidR="00BA41F8" w:rsidRPr="00FB702E" w:rsidRDefault="00BA41F8" w:rsidP="00DA253F">
            <w:pPr>
              <w:pStyle w:val="a9"/>
            </w:pPr>
            <w:r w:rsidRPr="00FB702E">
              <w:t>Описание</w:t>
            </w:r>
          </w:p>
        </w:tc>
      </w:tr>
      <w:tr w:rsidR="00BA41F8" w:rsidRPr="004C4032" w14:paraId="4913BCB0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CAC9110" w14:textId="30F53BC4" w:rsidR="00BA41F8" w:rsidRPr="00C22677" w:rsidRDefault="00C22677" w:rsidP="00DA253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Type]</w:t>
            </w: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345D547" w14:textId="2C4CB350" w:rsidR="00BA41F8" w:rsidRPr="00C22677" w:rsidRDefault="00C22677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элементов </w:t>
            </w: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7617FE" w:rsidRPr="004C4032" w14:paraId="0AFB38EA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153A991C" w14:textId="0E3647AF" w:rsidR="007617FE" w:rsidRPr="00452AA0" w:rsidRDefault="007617FE" w:rsidP="00DA253F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0410939A" w14:textId="3D9813A4" w:rsidR="007617FE" w:rsidRPr="00452AA0" w:rsidRDefault="007617F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0611DE" w:rsidRPr="004C4032" w14:paraId="2A86D9D4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46628AAC" w14:textId="72E28278" w:rsidR="000611DE" w:rsidRDefault="000611DE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4D6EB0F1" w14:textId="5368B487" w:rsidR="000611DE" w:rsidRDefault="000611DE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8D2805" w:rsidRPr="004C4032" w14:paraId="77B4D017" w14:textId="77777777" w:rsidTr="00DA253F">
        <w:trPr>
          <w:trHeight w:val="330"/>
        </w:trPr>
        <w:tc>
          <w:tcPr>
            <w:tcW w:w="2693" w:type="dxa"/>
            <w:shd w:val="clear" w:color="auto" w:fill="auto"/>
            <w:noWrap/>
            <w:vAlign w:val="center"/>
          </w:tcPr>
          <w:p w14:paraId="0C515517" w14:textId="7AB74278" w:rsidR="008D2805" w:rsidRDefault="008D2805" w:rsidP="00DA253F">
            <w:pPr>
              <w:widowControl/>
              <w:autoSpaceDN/>
              <w:adjustRightInd/>
              <w:spacing w:line="240" w:lineRule="auto"/>
              <w:jc w:val="left"/>
            </w:pPr>
          </w:p>
        </w:tc>
        <w:tc>
          <w:tcPr>
            <w:tcW w:w="7088" w:type="dxa"/>
            <w:shd w:val="clear" w:color="auto" w:fill="auto"/>
            <w:noWrap/>
            <w:vAlign w:val="center"/>
          </w:tcPr>
          <w:p w14:paraId="273A03E9" w14:textId="76B43737" w:rsidR="008D2805" w:rsidRPr="00452AA0" w:rsidRDefault="008D2805" w:rsidP="008415FE">
            <w:pPr>
              <w:widowControl/>
              <w:autoSpaceDN/>
              <w:adjustRightInd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62C324CC" w14:textId="77777777" w:rsidR="005B0EE4" w:rsidRPr="00E938B3" w:rsidRDefault="00BA41F8" w:rsidP="00BA41F8">
      <w:pPr>
        <w:pStyle w:val="af7"/>
        <w:rPr>
          <w:b/>
        </w:rPr>
      </w:pPr>
      <w:r w:rsidRPr="006F6D26">
        <w:br w:type="page"/>
      </w:r>
      <w:bookmarkStart w:id="3" w:name="_Toc294260366"/>
    </w:p>
    <w:p w14:paraId="7367A45C" w14:textId="77777777" w:rsidR="00F013AE" w:rsidRPr="007923A0" w:rsidRDefault="00F013AE" w:rsidP="00E81D9C">
      <w:pPr>
        <w:pStyle w:val="12"/>
        <w:tabs>
          <w:tab w:val="clear" w:pos="360"/>
        </w:tabs>
        <w:ind w:left="284" w:hanging="284"/>
        <w:rPr>
          <w:lang w:val="en-US"/>
        </w:rPr>
      </w:pPr>
      <w:bookmarkStart w:id="4" w:name="_Toc54033799"/>
      <w:r w:rsidRPr="00CA1ABE">
        <w:lastRenderedPageBreak/>
        <w:t>Описание операций</w:t>
      </w:r>
      <w:bookmarkEnd w:id="4"/>
    </w:p>
    <w:p w14:paraId="6A196018" w14:textId="6194D43C" w:rsidR="00FB733B" w:rsidRPr="00065895" w:rsidRDefault="00CA5A84" w:rsidP="00FB733B">
      <w:pPr>
        <w:pStyle w:val="23"/>
      </w:pPr>
      <w:bookmarkStart w:id="5" w:name="_Toc54033800"/>
      <w:r w:rsidRPr="00CA5A84">
        <w:t xml:space="preserve">Операция </w:t>
      </w:r>
      <w:r w:rsidR="00790338">
        <w:t>«</w:t>
      </w:r>
      <w:r w:rsidR="007D32EA">
        <w:t>Филь</w:t>
      </w:r>
      <w:r w:rsidR="00791507">
        <w:t>тр</w:t>
      </w:r>
      <w:r w:rsidR="00790338">
        <w:t>»</w:t>
      </w:r>
      <w:bookmarkEnd w:id="5"/>
      <w:r w:rsidR="00790338" w:rsidRPr="00065895">
        <w:t xml:space="preserve"> </w:t>
      </w:r>
    </w:p>
    <w:p w14:paraId="6A887087" w14:textId="77777777" w:rsidR="00703AC4" w:rsidRPr="00703AC4" w:rsidRDefault="00703AC4" w:rsidP="00703AC4">
      <w:pPr>
        <w:pStyle w:val="32"/>
      </w:pPr>
      <w:bookmarkStart w:id="6" w:name="_Toc54033801"/>
      <w:r w:rsidRPr="00703AC4">
        <w:t>Общие сведения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703AC4" w14:paraId="5270E180" w14:textId="77777777" w:rsidTr="00DD3046">
        <w:tc>
          <w:tcPr>
            <w:tcW w:w="3256" w:type="dxa"/>
          </w:tcPr>
          <w:p w14:paraId="0F51D5E5" w14:textId="77777777" w:rsidR="00703AC4" w:rsidRPr="00703AC4" w:rsidRDefault="00703AC4" w:rsidP="00DD3046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5187666A" w14:textId="56C502FA" w:rsidR="00FB733B" w:rsidRPr="00342C8B" w:rsidRDefault="00342C8B" w:rsidP="005C5A93">
            <w:r>
              <w:t>1</w:t>
            </w:r>
          </w:p>
        </w:tc>
      </w:tr>
      <w:tr w:rsidR="00E70D47" w14:paraId="267327EC" w14:textId="77777777" w:rsidTr="00DD3046">
        <w:tc>
          <w:tcPr>
            <w:tcW w:w="3256" w:type="dxa"/>
          </w:tcPr>
          <w:p w14:paraId="59AC4A16" w14:textId="708BD6A9" w:rsidR="00E70D47" w:rsidRPr="00E70D47" w:rsidRDefault="004D5C7A" w:rsidP="00DD3046">
            <w:pPr>
              <w:spacing w:line="360" w:lineRule="exact"/>
              <w:rPr>
                <w:b/>
                <w:lang w:val="en-US"/>
              </w:rPr>
            </w:pPr>
            <w:r>
              <w:rPr>
                <w:b/>
              </w:rPr>
              <w:t>Раздел</w:t>
            </w:r>
            <w:r w:rsidR="00E70D47">
              <w:rPr>
                <w:b/>
              </w:rPr>
              <w:t xml:space="preserve"> </w:t>
            </w:r>
            <w:r>
              <w:rPr>
                <w:b/>
              </w:rPr>
              <w:t>операции</w:t>
            </w:r>
            <w:r w:rsidR="00E70D47">
              <w:rPr>
                <w:b/>
                <w:lang w:val="en-US"/>
              </w:rPr>
              <w:t>:</w:t>
            </w:r>
          </w:p>
        </w:tc>
        <w:tc>
          <w:tcPr>
            <w:tcW w:w="6939" w:type="dxa"/>
          </w:tcPr>
          <w:p w14:paraId="41A307E8" w14:textId="42846422" w:rsidR="00E70D47" w:rsidRPr="004D5C7A" w:rsidRDefault="00E70D47" w:rsidP="005C5A93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03AC4" w14:paraId="79880AA9" w14:textId="77777777" w:rsidTr="00DD3046">
        <w:tc>
          <w:tcPr>
            <w:tcW w:w="3256" w:type="dxa"/>
          </w:tcPr>
          <w:p w14:paraId="1F974561" w14:textId="5EA99ADA" w:rsidR="00703AC4" w:rsidRPr="00703AC4" w:rsidRDefault="004D5C7A" w:rsidP="00DD3046">
            <w:pPr>
              <w:spacing w:line="360" w:lineRule="exact"/>
              <w:rPr>
                <w:b/>
              </w:rPr>
            </w:pPr>
            <w:r>
              <w:rPr>
                <w:b/>
              </w:rPr>
              <w:t>Метод</w:t>
            </w:r>
            <w:r w:rsidR="00703AC4" w:rsidRPr="00703AC4">
              <w:rPr>
                <w:b/>
              </w:rPr>
              <w:t xml:space="preserve"> операции:</w:t>
            </w:r>
          </w:p>
        </w:tc>
        <w:tc>
          <w:tcPr>
            <w:tcW w:w="6939" w:type="dxa"/>
          </w:tcPr>
          <w:p w14:paraId="094D677E" w14:textId="2BA67D1B" w:rsidR="00FB733B" w:rsidRPr="00342C8B" w:rsidRDefault="003856E5" w:rsidP="00477F3F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</w:tr>
      <w:tr w:rsidR="005E1755" w14:paraId="7539A8FA" w14:textId="77777777" w:rsidTr="00DD3046">
        <w:tc>
          <w:tcPr>
            <w:tcW w:w="3256" w:type="dxa"/>
          </w:tcPr>
          <w:p w14:paraId="730DF6F1" w14:textId="77777777" w:rsidR="005E1755" w:rsidRPr="00703AC4" w:rsidRDefault="005E1755" w:rsidP="005E1755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79C77DFF" w14:textId="3935ADB9" w:rsidR="005E1755" w:rsidRPr="001415F0" w:rsidRDefault="00342C8B" w:rsidP="005E1755">
            <w:r>
              <w:t xml:space="preserve">Получение списка </w:t>
            </w:r>
            <w:r w:rsidR="003715AA">
              <w:t>животных с помощью фильтрации</w:t>
            </w:r>
            <w:r w:rsidR="001415F0" w:rsidRPr="001415F0">
              <w:t xml:space="preserve">. </w:t>
            </w:r>
            <w:r w:rsidR="001415F0">
              <w:t xml:space="preserve">Возвращается только </w:t>
            </w:r>
            <w:r w:rsidR="00A604C4">
              <w:rPr>
                <w:lang w:val="en-US"/>
              </w:rPr>
              <w:t>id</w:t>
            </w:r>
            <w:r w:rsidR="00A604C4" w:rsidRPr="00A604C4">
              <w:t xml:space="preserve"> </w:t>
            </w:r>
            <w:r w:rsidR="00A604C4">
              <w:t>в базе</w:t>
            </w:r>
            <w:r w:rsidR="00A604C4" w:rsidRPr="00BA4BCA">
              <w:t xml:space="preserve">, </w:t>
            </w:r>
            <w:r w:rsidR="001415F0">
              <w:t>кличка</w:t>
            </w:r>
            <w:r w:rsidR="001415F0" w:rsidRPr="001415F0">
              <w:t xml:space="preserve">, </w:t>
            </w:r>
            <w:r w:rsidR="001415F0">
              <w:t>порода</w:t>
            </w:r>
            <w:r w:rsidR="001415F0" w:rsidRPr="001415F0">
              <w:t xml:space="preserve">, </w:t>
            </w:r>
            <w:r w:rsidR="00F411B2">
              <w:t>пол</w:t>
            </w:r>
            <w:r w:rsidR="00F411B2" w:rsidRPr="00A604C4">
              <w:t xml:space="preserve">, </w:t>
            </w:r>
            <w:r w:rsidR="001415F0">
              <w:t>год рождения</w:t>
            </w:r>
            <w:r w:rsidR="001415F0" w:rsidRPr="001415F0">
              <w:t xml:space="preserve">, </w:t>
            </w:r>
            <w:r w:rsidR="001415F0">
              <w:t>номер карты и фото</w:t>
            </w:r>
          </w:p>
        </w:tc>
      </w:tr>
    </w:tbl>
    <w:p w14:paraId="4F262B12" w14:textId="15F49E95" w:rsidR="007030DD" w:rsidRPr="00B34DD6" w:rsidRDefault="007030DD" w:rsidP="007030DD">
      <w:pPr>
        <w:pStyle w:val="32"/>
        <w:rPr>
          <w:lang w:val="en-US"/>
        </w:rPr>
      </w:pPr>
      <w:bookmarkStart w:id="7" w:name="_Toc54033802"/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  <w:bookmarkEnd w:id="7"/>
    </w:p>
    <w:p w14:paraId="064F23F7" w14:textId="75F4679D" w:rsidR="007030DD" w:rsidRPr="00D1505A" w:rsidRDefault="007030DD" w:rsidP="007030DD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 w:rsidR="00D1505A"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657"/>
        <w:gridCol w:w="1965"/>
        <w:gridCol w:w="1980"/>
        <w:gridCol w:w="1989"/>
      </w:tblGrid>
      <w:tr w:rsidR="007030DD" w:rsidRPr="009304DD" w14:paraId="7F41CC1F" w14:textId="77777777" w:rsidTr="003856E5">
        <w:tc>
          <w:tcPr>
            <w:tcW w:w="562" w:type="dxa"/>
            <w:vAlign w:val="center"/>
          </w:tcPr>
          <w:p w14:paraId="252366B7" w14:textId="77777777" w:rsidR="007030DD" w:rsidRPr="00703AC4" w:rsidRDefault="007030DD" w:rsidP="00B45D4F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14:paraId="5A2845DB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14:paraId="560CD86B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45D7765C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75E47A11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592BC56D" w14:textId="77777777" w:rsidR="007030DD" w:rsidRPr="00B34DD6" w:rsidRDefault="007030DD" w:rsidP="00B45D4F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342C8B" w:rsidRPr="009304DD" w14:paraId="68F4D1C0" w14:textId="77777777" w:rsidTr="003856E5">
        <w:tc>
          <w:tcPr>
            <w:tcW w:w="562" w:type="dxa"/>
            <w:vAlign w:val="center"/>
          </w:tcPr>
          <w:p w14:paraId="6E4799DB" w14:textId="77777777" w:rsidR="00342C8B" w:rsidRPr="009E5FE1" w:rsidRDefault="00342C8B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4BE65E12" w14:textId="52E7B5BD" w:rsidR="00342C8B" w:rsidRPr="00342C8B" w:rsidRDefault="00342C8B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kind</w:t>
            </w:r>
          </w:p>
        </w:tc>
        <w:tc>
          <w:tcPr>
            <w:tcW w:w="1657" w:type="dxa"/>
          </w:tcPr>
          <w:p w14:paraId="5FB3A796" w14:textId="26B3304D" w:rsidR="00342C8B" w:rsidRDefault="00342C8B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Вид животного</w:t>
            </w:r>
          </w:p>
        </w:tc>
        <w:tc>
          <w:tcPr>
            <w:tcW w:w="1965" w:type="dxa"/>
          </w:tcPr>
          <w:p w14:paraId="0A311789" w14:textId="4350CCEB" w:rsidR="00342C8B" w:rsidRPr="00342C8B" w:rsidRDefault="00342C8B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1860A7C8" w14:textId="42E660AB" w:rsidR="00342C8B" w:rsidRDefault="00342C8B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4F11624C" w14:textId="1B174E33" w:rsidR="00342C8B" w:rsidRPr="00342C8B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7030DD" w:rsidRPr="009304DD" w14:paraId="0B116C6A" w14:textId="77777777" w:rsidTr="003856E5">
        <w:tc>
          <w:tcPr>
            <w:tcW w:w="562" w:type="dxa"/>
            <w:vAlign w:val="center"/>
          </w:tcPr>
          <w:p w14:paraId="1A40C630" w14:textId="0814D53A" w:rsidR="007030DD" w:rsidRPr="009E5FE1" w:rsidRDefault="007030DD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41FFDBE8" w14:textId="6D61FD18" w:rsidR="007030DD" w:rsidRPr="00342C8B" w:rsidRDefault="00342C8B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sex</w:t>
            </w:r>
          </w:p>
        </w:tc>
        <w:tc>
          <w:tcPr>
            <w:tcW w:w="1657" w:type="dxa"/>
          </w:tcPr>
          <w:p w14:paraId="0FA41D2A" w14:textId="169EF22A" w:rsidR="007030DD" w:rsidRPr="003E2CBF" w:rsidRDefault="00342C8B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Пол животного</w:t>
            </w:r>
          </w:p>
        </w:tc>
        <w:tc>
          <w:tcPr>
            <w:tcW w:w="1965" w:type="dxa"/>
          </w:tcPr>
          <w:p w14:paraId="25FF8B7B" w14:textId="73CFF029" w:rsidR="007030DD" w:rsidRPr="00414F27" w:rsidRDefault="00342C8B" w:rsidP="00E83D67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-</w:t>
            </w:r>
          </w:p>
        </w:tc>
        <w:tc>
          <w:tcPr>
            <w:tcW w:w="1980" w:type="dxa"/>
          </w:tcPr>
          <w:p w14:paraId="5796C280" w14:textId="172C05BA" w:rsidR="007030DD" w:rsidRPr="003E2CBF" w:rsidRDefault="00342C8B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Bool</w:t>
            </w:r>
          </w:p>
        </w:tc>
        <w:tc>
          <w:tcPr>
            <w:tcW w:w="1989" w:type="dxa"/>
            <w:vAlign w:val="center"/>
          </w:tcPr>
          <w:p w14:paraId="424A8E88" w14:textId="3540E361" w:rsidR="007030DD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 xml:space="preserve">0 – </w:t>
            </w:r>
            <w:r>
              <w:rPr>
                <w:rStyle w:val="propname"/>
              </w:rPr>
              <w:t>женщина</w:t>
            </w:r>
          </w:p>
          <w:p w14:paraId="4DB09A04" w14:textId="0E59912E" w:rsidR="00342C8B" w:rsidRPr="00342C8B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1 - мужчина</w:t>
            </w:r>
          </w:p>
        </w:tc>
      </w:tr>
      <w:tr w:rsidR="00342C8B" w:rsidRPr="009304DD" w14:paraId="6C61DF50" w14:textId="77777777" w:rsidTr="003856E5">
        <w:tc>
          <w:tcPr>
            <w:tcW w:w="562" w:type="dxa"/>
            <w:vAlign w:val="center"/>
          </w:tcPr>
          <w:p w14:paraId="1FBF60B9" w14:textId="77777777" w:rsidR="00342C8B" w:rsidRPr="009E5FE1" w:rsidRDefault="00342C8B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0BEE5527" w14:textId="75FFEC32" w:rsidR="00342C8B" w:rsidRPr="00342C8B" w:rsidRDefault="00342C8B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min_weight</w:t>
            </w:r>
            <w:proofErr w:type="spellEnd"/>
          </w:p>
        </w:tc>
        <w:tc>
          <w:tcPr>
            <w:tcW w:w="1657" w:type="dxa"/>
          </w:tcPr>
          <w:p w14:paraId="514578A2" w14:textId="27605B6A" w:rsidR="00342C8B" w:rsidRPr="003E2CBF" w:rsidRDefault="00342C8B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Минимальный вес</w:t>
            </w:r>
          </w:p>
        </w:tc>
        <w:tc>
          <w:tcPr>
            <w:tcW w:w="1965" w:type="dxa"/>
          </w:tcPr>
          <w:p w14:paraId="7131B2EB" w14:textId="369FB59E" w:rsidR="00342C8B" w:rsidRPr="00342C8B" w:rsidRDefault="00342C8B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1AA9D9EF" w14:textId="7177045A" w:rsidR="00342C8B" w:rsidRPr="003E2CBF" w:rsidRDefault="00342C8B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011A6358" w14:textId="77777777" w:rsidR="00342C8B" w:rsidRPr="00322E2C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42C8B" w:rsidRPr="009304DD" w14:paraId="714C1375" w14:textId="77777777" w:rsidTr="003856E5">
        <w:tc>
          <w:tcPr>
            <w:tcW w:w="562" w:type="dxa"/>
            <w:vAlign w:val="center"/>
          </w:tcPr>
          <w:p w14:paraId="44C9DF82" w14:textId="77777777" w:rsidR="00342C8B" w:rsidRPr="009E5FE1" w:rsidRDefault="00342C8B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0F904D34" w14:textId="43928107" w:rsidR="00342C8B" w:rsidRPr="00342C8B" w:rsidRDefault="00342C8B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max_weight</w:t>
            </w:r>
            <w:proofErr w:type="spellEnd"/>
          </w:p>
        </w:tc>
        <w:tc>
          <w:tcPr>
            <w:tcW w:w="1657" w:type="dxa"/>
          </w:tcPr>
          <w:p w14:paraId="2DEE889A" w14:textId="288C49B1" w:rsidR="00342C8B" w:rsidRPr="003E2CBF" w:rsidRDefault="00342C8B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Максимальный вес</w:t>
            </w:r>
          </w:p>
        </w:tc>
        <w:tc>
          <w:tcPr>
            <w:tcW w:w="1965" w:type="dxa"/>
          </w:tcPr>
          <w:p w14:paraId="32FB4514" w14:textId="28F3C7EB" w:rsidR="00342C8B" w:rsidRPr="00342C8B" w:rsidRDefault="00342C8B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6C95CE87" w14:textId="5B14A6F8" w:rsidR="00342C8B" w:rsidRPr="003E2CBF" w:rsidRDefault="00342C8B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4A210F12" w14:textId="77777777" w:rsidR="00342C8B" w:rsidRPr="00322E2C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42C8B" w:rsidRPr="009304DD" w14:paraId="63A3AF7C" w14:textId="77777777" w:rsidTr="003856E5">
        <w:tc>
          <w:tcPr>
            <w:tcW w:w="562" w:type="dxa"/>
            <w:vAlign w:val="center"/>
          </w:tcPr>
          <w:p w14:paraId="1E6D5651" w14:textId="77777777" w:rsidR="00342C8B" w:rsidRPr="009E5FE1" w:rsidRDefault="00342C8B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63952203" w14:textId="4BA3DB59" w:rsidR="00342C8B" w:rsidRPr="00342C8B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min_</w:t>
            </w:r>
            <w:r w:rsidR="00342C8B">
              <w:rPr>
                <w:rStyle w:val="propname"/>
                <w:lang w:val="en-US"/>
              </w:rPr>
              <w:t>age</w:t>
            </w:r>
            <w:proofErr w:type="spellEnd"/>
          </w:p>
        </w:tc>
        <w:tc>
          <w:tcPr>
            <w:tcW w:w="1657" w:type="dxa"/>
          </w:tcPr>
          <w:p w14:paraId="6B46BCF5" w14:textId="7046F2C3" w:rsidR="00342C8B" w:rsidRPr="00342C8B" w:rsidRDefault="003856E5" w:rsidP="003E1F03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</w:rPr>
              <w:t>Минимальный г</w:t>
            </w:r>
            <w:r w:rsidR="00342C8B">
              <w:rPr>
                <w:rStyle w:val="propname"/>
              </w:rPr>
              <w:t>од рождения</w:t>
            </w:r>
          </w:p>
        </w:tc>
        <w:tc>
          <w:tcPr>
            <w:tcW w:w="1965" w:type="dxa"/>
          </w:tcPr>
          <w:p w14:paraId="13CBE41D" w14:textId="16F1406C" w:rsidR="00342C8B" w:rsidRPr="00342C8B" w:rsidRDefault="00342C8B" w:rsidP="00E83D67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-</w:t>
            </w:r>
          </w:p>
        </w:tc>
        <w:tc>
          <w:tcPr>
            <w:tcW w:w="1980" w:type="dxa"/>
          </w:tcPr>
          <w:p w14:paraId="0FFAEF99" w14:textId="562204C2" w:rsidR="00342C8B" w:rsidRDefault="00342C8B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28C689DD" w14:textId="77777777" w:rsidR="00342C8B" w:rsidRPr="00322E2C" w:rsidRDefault="00342C8B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62DC766F" w14:textId="77777777" w:rsidTr="003856E5">
        <w:tc>
          <w:tcPr>
            <w:tcW w:w="562" w:type="dxa"/>
            <w:vAlign w:val="center"/>
          </w:tcPr>
          <w:p w14:paraId="6704B901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3B3A5280" w14:textId="7476BDFE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color</w:t>
            </w:r>
          </w:p>
        </w:tc>
        <w:tc>
          <w:tcPr>
            <w:tcW w:w="1657" w:type="dxa"/>
          </w:tcPr>
          <w:p w14:paraId="477BCAFF" w14:textId="2E761B71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Цвет</w:t>
            </w:r>
          </w:p>
        </w:tc>
        <w:tc>
          <w:tcPr>
            <w:tcW w:w="1965" w:type="dxa"/>
          </w:tcPr>
          <w:p w14:paraId="732771F3" w14:textId="04078862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4B4B64E6" w14:textId="4FA6BD9D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266A9B81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366FDF13" w14:textId="77777777" w:rsidTr="003856E5">
        <w:tc>
          <w:tcPr>
            <w:tcW w:w="562" w:type="dxa"/>
            <w:vAlign w:val="center"/>
          </w:tcPr>
          <w:p w14:paraId="3DE36380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576D0A21" w14:textId="2E5C543E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breed</w:t>
            </w:r>
          </w:p>
        </w:tc>
        <w:tc>
          <w:tcPr>
            <w:tcW w:w="1657" w:type="dxa"/>
          </w:tcPr>
          <w:p w14:paraId="0D2A6BA8" w14:textId="1B923741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Порода</w:t>
            </w:r>
          </w:p>
        </w:tc>
        <w:tc>
          <w:tcPr>
            <w:tcW w:w="1965" w:type="dxa"/>
          </w:tcPr>
          <w:p w14:paraId="2F70D370" w14:textId="535E7A79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166C4D80" w14:textId="53616426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53E5EADC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07E7B6E5" w14:textId="77777777" w:rsidTr="003856E5">
        <w:tc>
          <w:tcPr>
            <w:tcW w:w="562" w:type="dxa"/>
            <w:vAlign w:val="center"/>
          </w:tcPr>
          <w:p w14:paraId="55CD85AA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488D9C34" w14:textId="74EF0CC3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w</w:t>
            </w:r>
            <w:r w:rsidRPr="003856E5">
              <w:rPr>
                <w:rStyle w:val="propname"/>
                <w:lang w:val="en-US"/>
              </w:rPr>
              <w:t>ool</w:t>
            </w:r>
          </w:p>
        </w:tc>
        <w:tc>
          <w:tcPr>
            <w:tcW w:w="1657" w:type="dxa"/>
          </w:tcPr>
          <w:p w14:paraId="7BAE61BC" w14:textId="3312716A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шерсти</w:t>
            </w:r>
          </w:p>
        </w:tc>
        <w:tc>
          <w:tcPr>
            <w:tcW w:w="1965" w:type="dxa"/>
          </w:tcPr>
          <w:p w14:paraId="6BE86A3F" w14:textId="04FBA268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4E40E3F4" w14:textId="7F7ADDF8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2A75E53A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77AD8F0E" w14:textId="77777777" w:rsidTr="003856E5">
        <w:tc>
          <w:tcPr>
            <w:tcW w:w="562" w:type="dxa"/>
            <w:vAlign w:val="center"/>
          </w:tcPr>
          <w:p w14:paraId="62CE5AA9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2178ED3F" w14:textId="7976A60F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ears</w:t>
            </w:r>
          </w:p>
        </w:tc>
        <w:tc>
          <w:tcPr>
            <w:tcW w:w="1657" w:type="dxa"/>
          </w:tcPr>
          <w:p w14:paraId="37325A49" w14:textId="38FF4518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 xml:space="preserve">Тип </w:t>
            </w:r>
            <w:proofErr w:type="spellStart"/>
            <w:r>
              <w:rPr>
                <w:rStyle w:val="propname"/>
              </w:rPr>
              <w:t>ущей</w:t>
            </w:r>
            <w:proofErr w:type="spellEnd"/>
          </w:p>
        </w:tc>
        <w:tc>
          <w:tcPr>
            <w:tcW w:w="1965" w:type="dxa"/>
          </w:tcPr>
          <w:p w14:paraId="21BE788A" w14:textId="6595C9A5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23230DB1" w14:textId="3E9C028E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12D104B0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0D01493C" w14:textId="77777777" w:rsidTr="003856E5">
        <w:tc>
          <w:tcPr>
            <w:tcW w:w="562" w:type="dxa"/>
            <w:vAlign w:val="center"/>
          </w:tcPr>
          <w:p w14:paraId="23553CAC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18056582" w14:textId="01FCC5CC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tail</w:t>
            </w:r>
          </w:p>
        </w:tc>
        <w:tc>
          <w:tcPr>
            <w:tcW w:w="1657" w:type="dxa"/>
          </w:tcPr>
          <w:p w14:paraId="2213E998" w14:textId="0FDAB259" w:rsidR="003856E5" w:rsidRP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Тип хвоста</w:t>
            </w:r>
          </w:p>
        </w:tc>
        <w:tc>
          <w:tcPr>
            <w:tcW w:w="1965" w:type="dxa"/>
          </w:tcPr>
          <w:p w14:paraId="70F53CFD" w14:textId="53F8ABF0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0B31AEC6" w14:textId="543CF73E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0C0A94F6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7763D8B3" w14:textId="77777777" w:rsidTr="003856E5">
        <w:tc>
          <w:tcPr>
            <w:tcW w:w="562" w:type="dxa"/>
            <w:vAlign w:val="center"/>
          </w:tcPr>
          <w:p w14:paraId="65BD180B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22503D9B" w14:textId="7AF5DC9F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size</w:t>
            </w:r>
          </w:p>
        </w:tc>
        <w:tc>
          <w:tcPr>
            <w:tcW w:w="1657" w:type="dxa"/>
          </w:tcPr>
          <w:p w14:paraId="7B583474" w14:textId="74362BB8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Размер животного</w:t>
            </w:r>
          </w:p>
        </w:tc>
        <w:tc>
          <w:tcPr>
            <w:tcW w:w="1965" w:type="dxa"/>
          </w:tcPr>
          <w:p w14:paraId="01E13B7C" w14:textId="5D3825AE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38B3A28B" w14:textId="3BA257D2" w:rsid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5E6F8590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856E5" w:rsidRPr="009304DD" w14:paraId="60C9CD55" w14:textId="77777777" w:rsidTr="003856E5">
        <w:tc>
          <w:tcPr>
            <w:tcW w:w="562" w:type="dxa"/>
            <w:vAlign w:val="center"/>
          </w:tcPr>
          <w:p w14:paraId="0A7C1EC6" w14:textId="77777777" w:rsidR="003856E5" w:rsidRPr="009E5FE1" w:rsidRDefault="003856E5" w:rsidP="00CA683A">
            <w:pPr>
              <w:pStyle w:val="affff1"/>
              <w:widowControl/>
              <w:numPr>
                <w:ilvl w:val="0"/>
                <w:numId w:val="43"/>
              </w:numPr>
              <w:autoSpaceDN/>
              <w:adjustRightInd/>
              <w:spacing w:line="240" w:lineRule="auto"/>
              <w:ind w:left="0" w:firstLine="0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268" w:type="dxa"/>
          </w:tcPr>
          <w:p w14:paraId="56B54BC6" w14:textId="389DD925" w:rsidR="003856E5" w:rsidRDefault="003856E5" w:rsidP="00B45D4F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 w:rsidRPr="003856E5">
              <w:rPr>
                <w:rStyle w:val="propname"/>
                <w:lang w:val="en-US"/>
              </w:rPr>
              <w:t>sterialization_status</w:t>
            </w:r>
            <w:proofErr w:type="spellEnd"/>
          </w:p>
        </w:tc>
        <w:tc>
          <w:tcPr>
            <w:tcW w:w="1657" w:type="dxa"/>
          </w:tcPr>
          <w:p w14:paraId="0428CD77" w14:textId="0A4C0B51" w:rsidR="003856E5" w:rsidRDefault="003856E5" w:rsidP="003E1F03">
            <w:pPr>
              <w:pStyle w:val="affff1"/>
              <w:ind w:left="0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Стериализован</w:t>
            </w:r>
            <w:proofErr w:type="spellEnd"/>
          </w:p>
        </w:tc>
        <w:tc>
          <w:tcPr>
            <w:tcW w:w="1965" w:type="dxa"/>
          </w:tcPr>
          <w:p w14:paraId="2C5EFC3D" w14:textId="225AC904" w:rsidR="003856E5" w:rsidRDefault="003856E5" w:rsidP="00E83D67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52FF77DE" w14:textId="087D657D" w:rsidR="003856E5" w:rsidRPr="003856E5" w:rsidRDefault="003856E5" w:rsidP="00E83D67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Bool</w:t>
            </w:r>
          </w:p>
        </w:tc>
        <w:tc>
          <w:tcPr>
            <w:tcW w:w="1989" w:type="dxa"/>
            <w:vAlign w:val="center"/>
          </w:tcPr>
          <w:p w14:paraId="2DA652F8" w14:textId="77777777" w:rsidR="003856E5" w:rsidRPr="00322E2C" w:rsidRDefault="003856E5" w:rsidP="00E321D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0984AB08" w14:textId="156E6D7F" w:rsidR="00BA1BA9" w:rsidRDefault="00BA1BA9" w:rsidP="00BA1BA9">
      <w:pPr>
        <w:pStyle w:val="32"/>
        <w:rPr>
          <w:lang w:val="en-US"/>
        </w:rPr>
      </w:pPr>
      <w:bookmarkStart w:id="8" w:name="_Toc54033803"/>
      <w:proofErr w:type="spellStart"/>
      <w:r w:rsidRPr="00BA1BA9">
        <w:rPr>
          <w:lang w:val="en-US"/>
        </w:rPr>
        <w:lastRenderedPageBreak/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bookmarkEnd w:id="8"/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BA1BA9" w:rsidRPr="009304DD" w14:paraId="60BC9032" w14:textId="77777777" w:rsidTr="00806A02">
        <w:tc>
          <w:tcPr>
            <w:tcW w:w="562" w:type="dxa"/>
            <w:vAlign w:val="center"/>
          </w:tcPr>
          <w:p w14:paraId="751E80BC" w14:textId="77777777" w:rsidR="00BA1BA9" w:rsidRPr="00703AC4" w:rsidRDefault="00BA1BA9" w:rsidP="00C85603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2E3DB03F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0F9F35C9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69DF0BC7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2CD3AE21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4FCC03DA" w14:textId="77777777" w:rsidR="00BA1BA9" w:rsidRPr="00B34DD6" w:rsidRDefault="00BA1BA9" w:rsidP="00C85603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626FC6" w:rsidRPr="009304DD" w14:paraId="1F63074C" w14:textId="77777777" w:rsidTr="00806A02">
        <w:tc>
          <w:tcPr>
            <w:tcW w:w="562" w:type="dxa"/>
            <w:vAlign w:val="center"/>
          </w:tcPr>
          <w:p w14:paraId="3CF4AB60" w14:textId="69C860A3" w:rsidR="00626FC6" w:rsidRPr="009E5FE1" w:rsidRDefault="00626FC6" w:rsidP="00626FC6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115F5A38" w14:textId="2344F293" w:rsidR="00626FC6" w:rsidRPr="007F0DEA" w:rsidRDefault="007F0DEA" w:rsidP="00626FC6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results</w:t>
            </w:r>
          </w:p>
        </w:tc>
        <w:tc>
          <w:tcPr>
            <w:tcW w:w="1903" w:type="dxa"/>
            <w:vAlign w:val="center"/>
          </w:tcPr>
          <w:p w14:paraId="1214CFBE" w14:textId="63EA9F53" w:rsidR="00626FC6" w:rsidRPr="006C56BB" w:rsidRDefault="006C56BB" w:rsidP="00626FC6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animals</w:t>
            </w:r>
          </w:p>
        </w:tc>
        <w:tc>
          <w:tcPr>
            <w:tcW w:w="2029" w:type="dxa"/>
            <w:vAlign w:val="center"/>
          </w:tcPr>
          <w:p w14:paraId="437264BF" w14:textId="21319194" w:rsidR="00626FC6" w:rsidRPr="00F16F8C" w:rsidRDefault="003856E5" w:rsidP="00626FC6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168FBA1F" w14:textId="388C89A5" w:rsidR="00626FC6" w:rsidRPr="00E70D47" w:rsidRDefault="00E70D47" w:rsidP="00626FC6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proofErr w:type="gramStart"/>
            <w:r>
              <w:rPr>
                <w:rStyle w:val="proptype"/>
                <w:i/>
                <w:lang w:val="en-US"/>
              </w:rPr>
              <w:t>list[</w:t>
            </w:r>
            <w:proofErr w:type="spellStart"/>
            <w:proofErr w:type="gramEnd"/>
            <w:r>
              <w:rPr>
                <w:rStyle w:val="proptype"/>
                <w:i/>
                <w:lang w:val="en-US"/>
              </w:rPr>
              <w:t>Animal</w:t>
            </w:r>
            <w:r w:rsidR="003715AA">
              <w:rPr>
                <w:rStyle w:val="proptype"/>
                <w:i/>
                <w:lang w:val="en-US"/>
              </w:rPr>
              <w:t>Short</w:t>
            </w:r>
            <w:proofErr w:type="spellEnd"/>
            <w:r>
              <w:rPr>
                <w:rStyle w:val="proptype"/>
                <w:i/>
                <w:lang w:val="en-US"/>
              </w:rPr>
              <w:t>]</w:t>
            </w:r>
          </w:p>
        </w:tc>
        <w:tc>
          <w:tcPr>
            <w:tcW w:w="1989" w:type="dxa"/>
            <w:vAlign w:val="center"/>
          </w:tcPr>
          <w:p w14:paraId="22E3FCB9" w14:textId="2CB750CB" w:rsidR="00626FC6" w:rsidRPr="002D674A" w:rsidRDefault="00626FC6" w:rsidP="00626F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7F0DEA" w:rsidRPr="009304DD" w14:paraId="21BD79BC" w14:textId="77777777" w:rsidTr="00806A02">
        <w:tc>
          <w:tcPr>
            <w:tcW w:w="562" w:type="dxa"/>
            <w:vAlign w:val="center"/>
          </w:tcPr>
          <w:p w14:paraId="42A5F89A" w14:textId="77777777" w:rsidR="007F0DEA" w:rsidRPr="009E5FE1" w:rsidRDefault="007F0DEA" w:rsidP="00626FC6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743EFBD1" w14:textId="021EF4DC" w:rsidR="007F0DEA" w:rsidRDefault="00E70D47" w:rsidP="00626FC6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error_code</w:t>
            </w:r>
            <w:proofErr w:type="spellEnd"/>
          </w:p>
        </w:tc>
        <w:tc>
          <w:tcPr>
            <w:tcW w:w="1903" w:type="dxa"/>
            <w:vAlign w:val="center"/>
          </w:tcPr>
          <w:p w14:paraId="2F4F72E5" w14:textId="08E66B78" w:rsidR="007F0DEA" w:rsidRDefault="00E70D47" w:rsidP="00626FC6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Код ошибки</w:t>
            </w:r>
          </w:p>
        </w:tc>
        <w:tc>
          <w:tcPr>
            <w:tcW w:w="2029" w:type="dxa"/>
            <w:vAlign w:val="center"/>
          </w:tcPr>
          <w:p w14:paraId="15F7794F" w14:textId="0AB5987D" w:rsidR="007F0DEA" w:rsidRDefault="00E70D47" w:rsidP="00626FC6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51F5956E" w14:textId="2716E879" w:rsidR="007F0DEA" w:rsidRPr="00E70D47" w:rsidRDefault="00E70D47" w:rsidP="00626FC6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55726C9C" w14:textId="77777777" w:rsidR="007F0DEA" w:rsidRPr="00806A02" w:rsidRDefault="007F0DEA" w:rsidP="00626F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E70D47" w:rsidRPr="009304DD" w14:paraId="7748CB0A" w14:textId="77777777" w:rsidTr="00806A02">
        <w:tc>
          <w:tcPr>
            <w:tcW w:w="562" w:type="dxa"/>
            <w:vAlign w:val="center"/>
          </w:tcPr>
          <w:p w14:paraId="1B16437C" w14:textId="77777777" w:rsidR="00E70D47" w:rsidRPr="009E5FE1" w:rsidRDefault="00E70D47" w:rsidP="00626FC6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4027BAB9" w14:textId="7D579621" w:rsidR="00E70D47" w:rsidRDefault="00E70D47" w:rsidP="00626FC6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error_text</w:t>
            </w:r>
            <w:proofErr w:type="spellEnd"/>
          </w:p>
        </w:tc>
        <w:tc>
          <w:tcPr>
            <w:tcW w:w="1903" w:type="dxa"/>
            <w:vAlign w:val="center"/>
          </w:tcPr>
          <w:p w14:paraId="4F331A68" w14:textId="42BF7F6C" w:rsidR="00E70D47" w:rsidRDefault="00E70D47" w:rsidP="00626FC6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Текст ошибки</w:t>
            </w:r>
          </w:p>
        </w:tc>
        <w:tc>
          <w:tcPr>
            <w:tcW w:w="2029" w:type="dxa"/>
            <w:vAlign w:val="center"/>
          </w:tcPr>
          <w:p w14:paraId="7688E164" w14:textId="7EE12B55" w:rsidR="00E70D47" w:rsidRDefault="00E70D47" w:rsidP="00626FC6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16" w:type="dxa"/>
            <w:vAlign w:val="center"/>
          </w:tcPr>
          <w:p w14:paraId="7C3BC2D1" w14:textId="58B5AD61" w:rsidR="00E70D47" w:rsidRDefault="00E70D47" w:rsidP="00626FC6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1BADD81F" w14:textId="77777777" w:rsidR="00E70D47" w:rsidRPr="00806A02" w:rsidRDefault="00E70D47" w:rsidP="00626F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5A281B2A" w14:textId="77777777" w:rsidR="00BA1BA9" w:rsidRPr="00806A02" w:rsidRDefault="00BA1BA9" w:rsidP="00BA1BA9">
      <w:pPr>
        <w:pStyle w:val="af7"/>
      </w:pPr>
    </w:p>
    <w:p w14:paraId="128F4C0C" w14:textId="0DDA161F" w:rsidR="005D314E" w:rsidRPr="000D4129" w:rsidRDefault="005D314E" w:rsidP="007030DD">
      <w:pPr>
        <w:pStyle w:val="32"/>
        <w:rPr>
          <w:lang w:val="en-US"/>
        </w:rPr>
      </w:pPr>
      <w:bookmarkStart w:id="9" w:name="_Toc54033804"/>
      <w:r>
        <w:t>Ошибки</w:t>
      </w:r>
      <w:bookmarkEnd w:id="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0D4129" w:rsidRPr="006507D7" w14:paraId="1E5A1ABD" w14:textId="77777777" w:rsidTr="00C85603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1244A8FD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6F13B5B8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622F3C71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492EAAC5" w14:textId="77777777" w:rsidR="000D4129" w:rsidRPr="006507D7" w:rsidRDefault="000D4129" w:rsidP="00C85603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0D4129" w:rsidRPr="006507D7" w14:paraId="1BEA77EA" w14:textId="77777777" w:rsidTr="007F198B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01C08FF8" w14:textId="77777777" w:rsidR="000D4129" w:rsidRPr="006507D7" w:rsidRDefault="000D4129" w:rsidP="000D4129">
            <w:pPr>
              <w:pStyle w:val="affff1"/>
              <w:numPr>
                <w:ilvl w:val="0"/>
                <w:numId w:val="42"/>
              </w:numPr>
              <w:ind w:left="22" w:firstLine="0"/>
            </w:pPr>
          </w:p>
        </w:tc>
        <w:tc>
          <w:tcPr>
            <w:tcW w:w="1003" w:type="pct"/>
            <w:shd w:val="clear" w:color="auto" w:fill="auto"/>
            <w:vAlign w:val="center"/>
          </w:tcPr>
          <w:p w14:paraId="535FBF43" w14:textId="2F2BCD67" w:rsidR="000D4129" w:rsidRPr="003856E5" w:rsidRDefault="003856E5" w:rsidP="00C856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1B394097" w14:textId="64F7217F" w:rsidR="000D4129" w:rsidRPr="00CC446A" w:rsidRDefault="003856E5" w:rsidP="00C85603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Некорректные данные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7E6FA3C3" w14:textId="77777777" w:rsidR="000D4129" w:rsidRPr="003856E5" w:rsidRDefault="000D4129" w:rsidP="00C85603">
            <w:pPr>
              <w:rPr>
                <w:lang w:val="en-US"/>
              </w:rPr>
            </w:pPr>
          </w:p>
        </w:tc>
      </w:tr>
    </w:tbl>
    <w:p w14:paraId="72F4B8D8" w14:textId="0E60E24F" w:rsidR="007030DD" w:rsidRPr="00CD37D8" w:rsidRDefault="007030DD" w:rsidP="00806A02">
      <w:pPr>
        <w:pStyle w:val="32"/>
        <w:ind w:left="0"/>
        <w:rPr>
          <w:lang w:val="en-US"/>
        </w:rPr>
      </w:pPr>
      <w:bookmarkStart w:id="10" w:name="_Toc54033805"/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  <w:bookmarkEnd w:id="10"/>
    </w:p>
    <w:p w14:paraId="6A89EDB6" w14:textId="7269603E" w:rsidR="007030DD" w:rsidRPr="007F198B" w:rsidRDefault="00CD37D8" w:rsidP="007030DD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bookmarkStart w:id="11" w:name="_Toc54033806"/>
      <w:r w:rsidRPr="00C203A3">
        <w:rPr>
          <w:sz w:val="24"/>
        </w:rPr>
        <w:t>Пример</w:t>
      </w:r>
      <w:r w:rsidR="00667F95">
        <w:rPr>
          <w:sz w:val="24"/>
        </w:rPr>
        <w:t xml:space="preserve"> </w:t>
      </w:r>
      <w:r w:rsidR="009422C7">
        <w:rPr>
          <w:sz w:val="24"/>
        </w:rPr>
        <w:t>1.</w:t>
      </w:r>
      <w:bookmarkEnd w:id="11"/>
      <w:r w:rsidR="009422C7">
        <w:rPr>
          <w:sz w:val="24"/>
        </w:rPr>
        <w:t xml:space="preserve"> </w:t>
      </w:r>
    </w:p>
    <w:p w14:paraId="20BF8240" w14:textId="3EBEBFF7" w:rsidR="007F198B" w:rsidRPr="007F198B" w:rsidRDefault="007F198B" w:rsidP="007F198B">
      <w:pPr>
        <w:pStyle w:val="32"/>
        <w:numPr>
          <w:ilvl w:val="0"/>
          <w:numId w:val="0"/>
        </w:numPr>
        <w:ind w:left="851"/>
        <w:jc w:val="left"/>
      </w:pPr>
      <w:bookmarkStart w:id="12" w:name="_Toc54033807"/>
      <w:r w:rsidRPr="007F198B">
        <w:t>POST- запрос:</w:t>
      </w:r>
      <w:bookmarkEnd w:id="12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:rsidRPr="00A604C4" w14:paraId="59DF8F31" w14:textId="77777777" w:rsidTr="007F198B">
        <w:trPr>
          <w:trHeight w:val="594"/>
        </w:trPr>
        <w:tc>
          <w:tcPr>
            <w:tcW w:w="10195" w:type="dxa"/>
          </w:tcPr>
          <w:p w14:paraId="6FE257E6" w14:textId="77777777" w:rsid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</w:t>
            </w:r>
          </w:p>
          <w:p w14:paraId="05072A6A" w14:textId="59531634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  <w:lang w:val="en-US"/>
              </w:rPr>
              <w:t xml:space="preserve"> </w:t>
            </w:r>
            <w:r w:rsidRPr="00A604C4">
              <w:rPr>
                <w:rFonts w:ascii="var(--jp-code-font-family)" w:hAnsi="var(--jp-code-font-family)"/>
                <w:lang w:val="en-US"/>
              </w:rPr>
              <w:t>'section': 'animal',</w:t>
            </w:r>
          </w:p>
          <w:p w14:paraId="7EF2E607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'method': 'filter',</w:t>
            </w:r>
          </w:p>
          <w:p w14:paraId="3D8F7C24" w14:textId="24958B61" w:rsid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'params': {'kind': '</w:t>
            </w:r>
            <w:r>
              <w:rPr>
                <w:rFonts w:ascii="var(--jp-code-font-family)" w:hAnsi="var(--jp-code-font-family)"/>
              </w:rPr>
              <w:t>Собака</w:t>
            </w:r>
            <w:r w:rsidRPr="00A604C4">
              <w:rPr>
                <w:rFonts w:ascii="var(--jp-code-font-family)" w:hAnsi="var(--jp-code-font-family)"/>
                <w:lang w:val="en-US"/>
              </w:rPr>
              <w:t>', 'sex': True,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min_weight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5,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max_weight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6,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min_age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0}</w:t>
            </w:r>
          </w:p>
          <w:p w14:paraId="043E0201" w14:textId="7095CABC" w:rsidR="00A711D2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>}</w:t>
            </w:r>
          </w:p>
        </w:tc>
      </w:tr>
    </w:tbl>
    <w:p w14:paraId="708538CB" w14:textId="40942B7B" w:rsidR="00B04B4C" w:rsidRPr="008D6C18" w:rsidRDefault="00B04B4C" w:rsidP="007030DD">
      <w:pPr>
        <w:pStyle w:val="af7"/>
        <w:rPr>
          <w:b/>
        </w:rPr>
      </w:pPr>
      <w:r w:rsidRPr="008D6C18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B4C" w14:paraId="2B445A28" w14:textId="77777777" w:rsidTr="00B04B4C">
        <w:tc>
          <w:tcPr>
            <w:tcW w:w="10195" w:type="dxa"/>
          </w:tcPr>
          <w:p w14:paraId="66ADF8C0" w14:textId="1810CB4D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>{'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error_code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0,</w:t>
            </w:r>
          </w:p>
          <w:p w14:paraId="3B2CC274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error_text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Успешно</w:t>
            </w:r>
            <w:r w:rsidRPr="00A604C4">
              <w:rPr>
                <w:rFonts w:ascii="var(--jp-code-font-family)" w:hAnsi="var(--jp-code-font-family)"/>
                <w:lang w:val="en-US"/>
              </w:rPr>
              <w:t>!',</w:t>
            </w:r>
          </w:p>
          <w:p w14:paraId="3F2CBAC7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'result': {'count': 2,</w:t>
            </w:r>
          </w:p>
          <w:p w14:paraId="32062794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'data': [{'age': 2020,</w:t>
            </w:r>
          </w:p>
          <w:p w14:paraId="312936F4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'breed': '</w:t>
            </w:r>
            <w:r>
              <w:rPr>
                <w:rFonts w:ascii="var(--jp-code-font-family)" w:hAnsi="var(--jp-code-font-family)"/>
              </w:rPr>
              <w:t>Метис</w:t>
            </w:r>
            <w:r w:rsidRPr="00A604C4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152DEE7C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cart_number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'119',</w:t>
            </w:r>
          </w:p>
          <w:p w14:paraId="1E22B53C" w14:textId="37F69EA2" w:rsid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'name': '</w:t>
            </w:r>
            <w:proofErr w:type="spellStart"/>
            <w:r>
              <w:rPr>
                <w:rFonts w:ascii="var(--jp-code-font-family)" w:hAnsi="var(--jp-code-font-family)"/>
              </w:rPr>
              <w:t>Болто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0B3084D2" w14:textId="456744C5" w:rsidR="00BA4BCA" w:rsidRPr="00A604C4" w:rsidRDefault="00BA4BCA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 w:rsidRPr="00A604C4">
              <w:rPr>
                <w:rFonts w:ascii="var(--jp-code-font-family)" w:hAnsi="var(--jp-code-font-family)"/>
                <w:lang w:val="en-US"/>
              </w:rPr>
              <w:t>'</w:t>
            </w:r>
            <w:r>
              <w:rPr>
                <w:rFonts w:ascii="var(--jp-code-font-family)" w:hAnsi="var(--jp-code-font-family)"/>
                <w:lang w:val="en-US"/>
              </w:rPr>
              <w:t>id</w:t>
            </w:r>
            <w:r w:rsidRPr="00A604C4">
              <w:rPr>
                <w:rFonts w:ascii="var(--jp-code-font-family)" w:hAnsi="var(--jp-code-font-family)"/>
                <w:lang w:val="en-US"/>
              </w:rPr>
              <w:t>'</w:t>
            </w:r>
            <w:r>
              <w:rPr>
                <w:rFonts w:ascii="var(--jp-code-font-family)" w:hAnsi="var(--jp-code-font-family)"/>
                <w:lang w:val="en-US"/>
              </w:rPr>
              <w:t>: 278,</w:t>
            </w:r>
          </w:p>
          <w:p w14:paraId="348F7C64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'sex': '</w:t>
            </w:r>
            <w:r>
              <w:rPr>
                <w:rFonts w:ascii="var(--jp-code-font-family)" w:hAnsi="var(--jp-code-font-family)"/>
              </w:rPr>
              <w:t>Мужской</w:t>
            </w:r>
            <w:r w:rsidRPr="00A604C4">
              <w:rPr>
                <w:rFonts w:ascii="var(--jp-code-font-family)" w:hAnsi="var(--jp-code-font-family)"/>
                <w:lang w:val="en-US"/>
              </w:rPr>
              <w:t>'},</w:t>
            </w:r>
          </w:p>
          <w:p w14:paraId="7FA3C7A4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{'age': 2020,</w:t>
            </w:r>
          </w:p>
          <w:p w14:paraId="492ECB13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'breed': '</w:t>
            </w:r>
            <w:r>
              <w:rPr>
                <w:rFonts w:ascii="var(--jp-code-font-family)" w:hAnsi="var(--jp-code-font-family)"/>
              </w:rPr>
              <w:t>Метис</w:t>
            </w:r>
            <w:r w:rsidRPr="00A604C4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23317258" w14:textId="2A25349D" w:rsid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</w:t>
            </w:r>
            <w:proofErr w:type="spellStart"/>
            <w:r w:rsidRPr="00A604C4">
              <w:rPr>
                <w:rFonts w:ascii="var(--jp-code-font-family)" w:hAnsi="var(--jp-code-font-family)"/>
                <w:lang w:val="en-US"/>
              </w:rPr>
              <w:t>cart_number</w:t>
            </w:r>
            <w:proofErr w:type="spellEnd"/>
            <w:r w:rsidRPr="00A604C4">
              <w:rPr>
                <w:rFonts w:ascii="var(--jp-code-font-family)" w:hAnsi="var(--jp-code-font-family)"/>
                <w:lang w:val="en-US"/>
              </w:rPr>
              <w:t>': '125',</w:t>
            </w:r>
          </w:p>
          <w:p w14:paraId="7060434C" w14:textId="0AC4C2AE" w:rsidR="00BA4BCA" w:rsidRPr="00A604C4" w:rsidRDefault="00BA4BCA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 w:rsidRPr="00A604C4">
              <w:rPr>
                <w:rFonts w:ascii="var(--jp-code-font-family)" w:hAnsi="var(--jp-code-font-family)"/>
                <w:lang w:val="en-US"/>
              </w:rPr>
              <w:t>'</w:t>
            </w:r>
            <w:r>
              <w:rPr>
                <w:rFonts w:ascii="var(--jp-code-font-family)" w:hAnsi="var(--jp-code-font-family)"/>
                <w:lang w:val="en-US"/>
              </w:rPr>
              <w:t>id</w:t>
            </w:r>
            <w:r w:rsidRPr="00A604C4">
              <w:rPr>
                <w:rFonts w:ascii="var(--jp-code-font-family)" w:hAnsi="var(--jp-code-font-family)"/>
                <w:lang w:val="en-US"/>
              </w:rPr>
              <w:t>'</w:t>
            </w:r>
            <w:r>
              <w:rPr>
                <w:rFonts w:ascii="var(--jp-code-font-family)" w:hAnsi="var(--jp-code-font-family)"/>
                <w:lang w:val="en-US"/>
              </w:rPr>
              <w:t>: 279,</w:t>
            </w:r>
          </w:p>
          <w:p w14:paraId="3AFC56A9" w14:textId="77777777" w:rsidR="00A604C4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'name': '</w:t>
            </w:r>
            <w:r>
              <w:rPr>
                <w:rFonts w:ascii="var(--jp-code-font-family)" w:hAnsi="var(--jp-code-font-family)"/>
              </w:rPr>
              <w:t>Ричард</w:t>
            </w:r>
            <w:r w:rsidRPr="00A604C4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0889D887" w14:textId="57541240" w:rsidR="00B04B4C" w:rsidRPr="00A604C4" w:rsidRDefault="00A604C4" w:rsidP="00A604C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604C4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sex</w:t>
            </w:r>
            <w:proofErr w:type="spellEnd"/>
            <w:r>
              <w:rPr>
                <w:rFonts w:ascii="var(--jp-code-font-family)" w:hAnsi="var(--jp-code-font-family)"/>
              </w:rPr>
              <w:t>': 'Мужской'}]}}</w:t>
            </w:r>
          </w:p>
        </w:tc>
      </w:tr>
    </w:tbl>
    <w:p w14:paraId="15404DD2" w14:textId="338D734C" w:rsidR="00CF0894" w:rsidRPr="007F198B" w:rsidRDefault="00CF0894" w:rsidP="00C13528">
      <w:pPr>
        <w:pStyle w:val="af7"/>
        <w:ind w:firstLine="0"/>
      </w:pPr>
    </w:p>
    <w:p w14:paraId="5DE4EFCA" w14:textId="30E51161" w:rsidR="0038149F" w:rsidRPr="00E60796" w:rsidRDefault="00192FDB" w:rsidP="0038149F">
      <w:pPr>
        <w:pStyle w:val="23"/>
        <w:rPr>
          <w:lang w:val="en-US"/>
        </w:rPr>
      </w:pPr>
      <w:bookmarkStart w:id="13" w:name="_Toc54033811"/>
      <w:r w:rsidRPr="00E60796">
        <w:t>Описание сервиса</w:t>
      </w:r>
      <w:bookmarkEnd w:id="13"/>
      <w:r w:rsidR="000E34FD"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7F62E7" w:rsidRPr="008C3418" w14:paraId="7118C905" w14:textId="77777777" w:rsidTr="007C3776">
        <w:tc>
          <w:tcPr>
            <w:tcW w:w="9384" w:type="dxa"/>
            <w:shd w:val="clear" w:color="auto" w:fill="F2F2F2"/>
            <w:vAlign w:val="center"/>
          </w:tcPr>
          <w:p w14:paraId="32D0033B" w14:textId="2002100D" w:rsidR="008C5F9A" w:rsidRPr="007F198B" w:rsidRDefault="007F198B" w:rsidP="00C65727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</w:tc>
      </w:tr>
    </w:tbl>
    <w:bookmarkEnd w:id="3"/>
    <w:p w14:paraId="4541D0B1" w14:textId="7C4F7066" w:rsidR="00C13528" w:rsidRDefault="006B14DF" w:rsidP="00BE516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p w14:paraId="52FDD739" w14:textId="77777777" w:rsidR="003715AA" w:rsidRPr="007923A0" w:rsidRDefault="00C13528" w:rsidP="003715AA">
      <w:pPr>
        <w:pStyle w:val="12"/>
        <w:tabs>
          <w:tab w:val="clear" w:pos="360"/>
        </w:tabs>
        <w:ind w:left="284" w:hanging="284"/>
        <w:rPr>
          <w:lang w:val="en-US"/>
        </w:rPr>
      </w:pPr>
      <w:r>
        <w:rPr>
          <w:rFonts w:ascii="Courier New" w:hAnsi="Courier New" w:cs="Courier New"/>
          <w:i/>
          <w:sz w:val="20"/>
          <w:szCs w:val="20"/>
        </w:rPr>
        <w:br w:type="page"/>
      </w:r>
      <w:r w:rsidR="003715AA" w:rsidRPr="00CA1ABE">
        <w:lastRenderedPageBreak/>
        <w:t>Описание операций</w:t>
      </w:r>
    </w:p>
    <w:p w14:paraId="6F3684A3" w14:textId="3677B9EB" w:rsidR="003715AA" w:rsidRPr="00065895" w:rsidRDefault="003715AA" w:rsidP="003715AA">
      <w:pPr>
        <w:pStyle w:val="23"/>
      </w:pPr>
      <w:r w:rsidRPr="00CA5A84">
        <w:t xml:space="preserve">Операция </w:t>
      </w:r>
      <w:r>
        <w:t>«</w:t>
      </w:r>
      <w:r w:rsidR="00BA7906">
        <w:t xml:space="preserve">Получение информации о животном по </w:t>
      </w:r>
      <w:r w:rsidR="00BA7906">
        <w:rPr>
          <w:lang w:val="en-US"/>
        </w:rPr>
        <w:t>id</w:t>
      </w:r>
      <w:r>
        <w:t>»</w:t>
      </w:r>
      <w:r w:rsidRPr="00065895">
        <w:t xml:space="preserve"> </w:t>
      </w:r>
    </w:p>
    <w:p w14:paraId="198B66BD" w14:textId="77777777" w:rsidR="003715AA" w:rsidRPr="00703AC4" w:rsidRDefault="003715AA" w:rsidP="003715AA">
      <w:pPr>
        <w:pStyle w:val="32"/>
      </w:pPr>
      <w:r w:rsidRPr="00703AC4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3715AA" w14:paraId="4FE9CCDE" w14:textId="77777777" w:rsidTr="003715AA">
        <w:tc>
          <w:tcPr>
            <w:tcW w:w="3256" w:type="dxa"/>
          </w:tcPr>
          <w:p w14:paraId="13F12E83" w14:textId="77777777" w:rsidR="003715AA" w:rsidRPr="00703AC4" w:rsidRDefault="003715AA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269226DE" w14:textId="77777777" w:rsidR="003715AA" w:rsidRPr="00342C8B" w:rsidRDefault="003715AA" w:rsidP="003715AA">
            <w:r>
              <w:t>1</w:t>
            </w:r>
          </w:p>
        </w:tc>
      </w:tr>
      <w:tr w:rsidR="003715AA" w14:paraId="7DBB4C78" w14:textId="77777777" w:rsidTr="003715AA">
        <w:tc>
          <w:tcPr>
            <w:tcW w:w="3256" w:type="dxa"/>
          </w:tcPr>
          <w:p w14:paraId="57653FA8" w14:textId="77777777" w:rsidR="003715AA" w:rsidRPr="00E70D47" w:rsidRDefault="003715AA" w:rsidP="003715AA">
            <w:pPr>
              <w:spacing w:line="360" w:lineRule="exact"/>
              <w:rPr>
                <w:b/>
                <w:lang w:val="en-US"/>
              </w:rPr>
            </w:pPr>
            <w:r>
              <w:rPr>
                <w:b/>
              </w:rPr>
              <w:t>Раздел операции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6939" w:type="dxa"/>
          </w:tcPr>
          <w:p w14:paraId="6247F628" w14:textId="77777777" w:rsidR="003715AA" w:rsidRPr="004D5C7A" w:rsidRDefault="003715AA" w:rsidP="003715AA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3715AA" w14:paraId="1E8FCF25" w14:textId="77777777" w:rsidTr="003715AA">
        <w:tc>
          <w:tcPr>
            <w:tcW w:w="3256" w:type="dxa"/>
          </w:tcPr>
          <w:p w14:paraId="1571A609" w14:textId="77777777" w:rsidR="003715AA" w:rsidRPr="00703AC4" w:rsidRDefault="003715AA" w:rsidP="003715AA">
            <w:pPr>
              <w:spacing w:line="360" w:lineRule="exact"/>
              <w:rPr>
                <w:b/>
              </w:rPr>
            </w:pPr>
            <w:r>
              <w:rPr>
                <w:b/>
              </w:rPr>
              <w:t>Метод</w:t>
            </w:r>
            <w:r w:rsidRPr="00703AC4">
              <w:rPr>
                <w:b/>
              </w:rPr>
              <w:t xml:space="preserve"> операции:</w:t>
            </w:r>
          </w:p>
        </w:tc>
        <w:tc>
          <w:tcPr>
            <w:tcW w:w="6939" w:type="dxa"/>
          </w:tcPr>
          <w:p w14:paraId="43FB6649" w14:textId="0EA0F54C" w:rsidR="003715AA" w:rsidRPr="00BA7906" w:rsidRDefault="00BA7906" w:rsidP="00371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get_animal</w:t>
            </w:r>
            <w:proofErr w:type="spellEnd"/>
          </w:p>
        </w:tc>
      </w:tr>
      <w:tr w:rsidR="003715AA" w14:paraId="5E2DCC75" w14:textId="77777777" w:rsidTr="003715AA">
        <w:tc>
          <w:tcPr>
            <w:tcW w:w="3256" w:type="dxa"/>
          </w:tcPr>
          <w:p w14:paraId="0E0A8301" w14:textId="77777777" w:rsidR="003715AA" w:rsidRPr="00703AC4" w:rsidRDefault="003715AA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4450788F" w14:textId="508D320C" w:rsidR="003715AA" w:rsidRPr="008D4A12" w:rsidRDefault="003715AA" w:rsidP="003715AA">
            <w:r>
              <w:t xml:space="preserve">Получение </w:t>
            </w:r>
            <w:r w:rsidR="00BA7906">
              <w:t xml:space="preserve">исчерпывающей </w:t>
            </w:r>
            <w:proofErr w:type="spellStart"/>
            <w:r w:rsidR="00BA7906">
              <w:t>инфомации</w:t>
            </w:r>
            <w:proofErr w:type="spellEnd"/>
            <w:r w:rsidR="00BA7906">
              <w:t xml:space="preserve"> об конкретном животном</w:t>
            </w:r>
          </w:p>
        </w:tc>
      </w:tr>
    </w:tbl>
    <w:p w14:paraId="1E097B6C" w14:textId="77777777" w:rsidR="003715AA" w:rsidRPr="00B34DD6" w:rsidRDefault="003715AA" w:rsidP="003715AA">
      <w:pPr>
        <w:pStyle w:val="32"/>
        <w:rPr>
          <w:lang w:val="en-US"/>
        </w:rPr>
      </w:pPr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</w:p>
    <w:p w14:paraId="6CD0ACAF" w14:textId="77777777" w:rsidR="003715AA" w:rsidRPr="00D1505A" w:rsidRDefault="003715AA" w:rsidP="003715AA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657"/>
        <w:gridCol w:w="1965"/>
        <w:gridCol w:w="1980"/>
        <w:gridCol w:w="1989"/>
      </w:tblGrid>
      <w:tr w:rsidR="003715AA" w:rsidRPr="009304DD" w14:paraId="43DAFD77" w14:textId="77777777" w:rsidTr="003715AA">
        <w:tc>
          <w:tcPr>
            <w:tcW w:w="562" w:type="dxa"/>
            <w:vAlign w:val="center"/>
          </w:tcPr>
          <w:p w14:paraId="1C7D963C" w14:textId="77777777" w:rsidR="003715AA" w:rsidRPr="00703AC4" w:rsidRDefault="003715AA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14:paraId="18F93B90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14:paraId="2C6ECCE5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31B72EE8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5B8F3938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2093095D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3715AA" w:rsidRPr="009304DD" w14:paraId="4F661124" w14:textId="77777777" w:rsidTr="003715AA">
        <w:tc>
          <w:tcPr>
            <w:tcW w:w="562" w:type="dxa"/>
            <w:vAlign w:val="center"/>
          </w:tcPr>
          <w:p w14:paraId="433A9F6A" w14:textId="53C5C93B" w:rsidR="003715AA" w:rsidRPr="009E5FE1" w:rsidRDefault="00BA7906" w:rsidP="00BA7906">
            <w:pPr>
              <w:pStyle w:val="affff1"/>
              <w:widowControl/>
              <w:autoSpaceDN/>
              <w:adjustRightInd/>
              <w:spacing w:line="240" w:lineRule="auto"/>
              <w:ind w:left="0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</w:t>
            </w:r>
          </w:p>
        </w:tc>
        <w:tc>
          <w:tcPr>
            <w:tcW w:w="2268" w:type="dxa"/>
          </w:tcPr>
          <w:p w14:paraId="3B026F8A" w14:textId="36F1B2D2" w:rsidR="003715AA" w:rsidRPr="00342C8B" w:rsidRDefault="00BA7906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animal_id</w:t>
            </w:r>
            <w:proofErr w:type="spellEnd"/>
          </w:p>
        </w:tc>
        <w:tc>
          <w:tcPr>
            <w:tcW w:w="1657" w:type="dxa"/>
          </w:tcPr>
          <w:p w14:paraId="677DC64A" w14:textId="7AD61800" w:rsidR="003715AA" w:rsidRDefault="00F411B2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>id</w:t>
            </w:r>
            <w:r w:rsidR="003715AA">
              <w:rPr>
                <w:rStyle w:val="propname"/>
              </w:rPr>
              <w:t xml:space="preserve"> животного</w:t>
            </w:r>
          </w:p>
        </w:tc>
        <w:tc>
          <w:tcPr>
            <w:tcW w:w="1965" w:type="dxa"/>
          </w:tcPr>
          <w:p w14:paraId="5F2CF7D2" w14:textId="02A9EFFB" w:rsidR="003715AA" w:rsidRPr="00F411B2" w:rsidRDefault="00F411B2" w:rsidP="003715AA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+</w:t>
            </w:r>
          </w:p>
        </w:tc>
        <w:tc>
          <w:tcPr>
            <w:tcW w:w="1980" w:type="dxa"/>
          </w:tcPr>
          <w:p w14:paraId="5B2C258E" w14:textId="22E9F09C" w:rsidR="003715AA" w:rsidRDefault="00F411B2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14:paraId="47A99280" w14:textId="77777777" w:rsidR="003715AA" w:rsidRPr="00342C8B" w:rsidRDefault="003715AA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</w:tbl>
    <w:p w14:paraId="04A23E43" w14:textId="77777777" w:rsidR="003715AA" w:rsidRDefault="003715AA" w:rsidP="003715AA">
      <w:pPr>
        <w:pStyle w:val="32"/>
        <w:rPr>
          <w:lang w:val="en-US"/>
        </w:rPr>
      </w:pPr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3715AA" w:rsidRPr="009304DD" w14:paraId="38DDB553" w14:textId="77777777" w:rsidTr="003715AA">
        <w:tc>
          <w:tcPr>
            <w:tcW w:w="562" w:type="dxa"/>
            <w:vAlign w:val="center"/>
          </w:tcPr>
          <w:p w14:paraId="5F3B3AD3" w14:textId="77777777" w:rsidR="003715AA" w:rsidRPr="00703AC4" w:rsidRDefault="003715AA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7E4C8A1D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595B7617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24CE3E6D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173DAEEC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346C469D" w14:textId="77777777" w:rsidR="003715AA" w:rsidRPr="00B34DD6" w:rsidRDefault="003715AA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3715AA" w:rsidRPr="009304DD" w14:paraId="4B17EF01" w14:textId="77777777" w:rsidTr="003715AA">
        <w:tc>
          <w:tcPr>
            <w:tcW w:w="562" w:type="dxa"/>
            <w:vAlign w:val="center"/>
          </w:tcPr>
          <w:p w14:paraId="2C820526" w14:textId="6EC26D26" w:rsidR="003715AA" w:rsidRPr="00F411B2" w:rsidRDefault="00F411B2" w:rsidP="00F411B2">
            <w:pPr>
              <w:pStyle w:val="affff1"/>
              <w:widowControl/>
              <w:autoSpaceDN/>
              <w:adjustRightInd/>
              <w:spacing w:line="240" w:lineRule="auto"/>
              <w:ind w:left="0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1</w:t>
            </w:r>
          </w:p>
        </w:tc>
        <w:tc>
          <w:tcPr>
            <w:tcW w:w="2022" w:type="dxa"/>
            <w:vAlign w:val="center"/>
          </w:tcPr>
          <w:p w14:paraId="130C4E09" w14:textId="77777777" w:rsidR="003715AA" w:rsidRPr="007F0DEA" w:rsidRDefault="003715AA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results</w:t>
            </w:r>
          </w:p>
        </w:tc>
        <w:tc>
          <w:tcPr>
            <w:tcW w:w="1903" w:type="dxa"/>
            <w:vAlign w:val="center"/>
          </w:tcPr>
          <w:p w14:paraId="5A1A70D5" w14:textId="57A9ED37" w:rsidR="003715AA" w:rsidRPr="006C56BB" w:rsidRDefault="003715AA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animal</w:t>
            </w:r>
          </w:p>
        </w:tc>
        <w:tc>
          <w:tcPr>
            <w:tcW w:w="2029" w:type="dxa"/>
            <w:vAlign w:val="center"/>
          </w:tcPr>
          <w:p w14:paraId="436772BF" w14:textId="77777777" w:rsidR="003715AA" w:rsidRPr="00F16F8C" w:rsidRDefault="003715AA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72A9DB48" w14:textId="41FB1037" w:rsidR="003715AA" w:rsidRPr="00E70D47" w:rsidRDefault="00F411B2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Animal</w:t>
            </w:r>
          </w:p>
        </w:tc>
        <w:tc>
          <w:tcPr>
            <w:tcW w:w="1989" w:type="dxa"/>
            <w:vAlign w:val="center"/>
          </w:tcPr>
          <w:p w14:paraId="794E4773" w14:textId="77777777" w:rsidR="003715AA" w:rsidRPr="002D674A" w:rsidRDefault="003715AA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3715AA" w:rsidRPr="009304DD" w14:paraId="524E7C7F" w14:textId="77777777" w:rsidTr="003715AA">
        <w:tc>
          <w:tcPr>
            <w:tcW w:w="562" w:type="dxa"/>
            <w:vAlign w:val="center"/>
          </w:tcPr>
          <w:p w14:paraId="7038C650" w14:textId="33E22F5C" w:rsidR="003715AA" w:rsidRPr="00F411B2" w:rsidRDefault="00F411B2" w:rsidP="00F411B2">
            <w:pPr>
              <w:pStyle w:val="affff1"/>
              <w:widowControl/>
              <w:autoSpaceDN/>
              <w:adjustRightInd/>
              <w:spacing w:line="240" w:lineRule="auto"/>
              <w:ind w:left="0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2</w:t>
            </w:r>
          </w:p>
        </w:tc>
        <w:tc>
          <w:tcPr>
            <w:tcW w:w="2022" w:type="dxa"/>
            <w:vAlign w:val="center"/>
          </w:tcPr>
          <w:p w14:paraId="4D1CD9CE" w14:textId="77777777" w:rsidR="003715AA" w:rsidRDefault="003715AA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error_code</w:t>
            </w:r>
            <w:proofErr w:type="spellEnd"/>
          </w:p>
        </w:tc>
        <w:tc>
          <w:tcPr>
            <w:tcW w:w="1903" w:type="dxa"/>
            <w:vAlign w:val="center"/>
          </w:tcPr>
          <w:p w14:paraId="66DC9FA8" w14:textId="77777777" w:rsidR="003715AA" w:rsidRDefault="003715AA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Код ошибки</w:t>
            </w:r>
          </w:p>
        </w:tc>
        <w:tc>
          <w:tcPr>
            <w:tcW w:w="2029" w:type="dxa"/>
            <w:vAlign w:val="center"/>
          </w:tcPr>
          <w:p w14:paraId="38E5D87B" w14:textId="77777777" w:rsidR="003715AA" w:rsidRDefault="003715AA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64AEC877" w14:textId="77777777" w:rsidR="003715AA" w:rsidRPr="00E70D47" w:rsidRDefault="003715AA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204D58A5" w14:textId="77777777" w:rsidR="003715AA" w:rsidRPr="00806A02" w:rsidRDefault="003715AA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3715AA" w:rsidRPr="009304DD" w14:paraId="7306907F" w14:textId="77777777" w:rsidTr="003715AA">
        <w:tc>
          <w:tcPr>
            <w:tcW w:w="562" w:type="dxa"/>
            <w:vAlign w:val="center"/>
          </w:tcPr>
          <w:p w14:paraId="280AE3B6" w14:textId="073FAD46" w:rsidR="003715AA" w:rsidRPr="00F411B2" w:rsidRDefault="00F411B2" w:rsidP="00F411B2">
            <w:pPr>
              <w:pStyle w:val="affff1"/>
              <w:widowControl/>
              <w:autoSpaceDN/>
              <w:adjustRightInd/>
              <w:spacing w:line="240" w:lineRule="auto"/>
              <w:ind w:left="0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3</w:t>
            </w:r>
          </w:p>
        </w:tc>
        <w:tc>
          <w:tcPr>
            <w:tcW w:w="2022" w:type="dxa"/>
            <w:vAlign w:val="center"/>
          </w:tcPr>
          <w:p w14:paraId="44CE9336" w14:textId="77777777" w:rsidR="003715AA" w:rsidRDefault="003715AA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error_text</w:t>
            </w:r>
            <w:proofErr w:type="spellEnd"/>
          </w:p>
        </w:tc>
        <w:tc>
          <w:tcPr>
            <w:tcW w:w="1903" w:type="dxa"/>
            <w:vAlign w:val="center"/>
          </w:tcPr>
          <w:p w14:paraId="43F24D24" w14:textId="77777777" w:rsidR="003715AA" w:rsidRDefault="003715AA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Текст ошибки</w:t>
            </w:r>
          </w:p>
        </w:tc>
        <w:tc>
          <w:tcPr>
            <w:tcW w:w="2029" w:type="dxa"/>
            <w:vAlign w:val="center"/>
          </w:tcPr>
          <w:p w14:paraId="418645B4" w14:textId="77777777" w:rsidR="003715AA" w:rsidRDefault="003715AA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16" w:type="dxa"/>
            <w:vAlign w:val="center"/>
          </w:tcPr>
          <w:p w14:paraId="572CEC3F" w14:textId="77777777" w:rsidR="003715AA" w:rsidRDefault="003715AA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71700F44" w14:textId="77777777" w:rsidR="003715AA" w:rsidRPr="00806A02" w:rsidRDefault="003715AA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5DE24E72" w14:textId="77777777" w:rsidR="003715AA" w:rsidRPr="00806A02" w:rsidRDefault="003715AA" w:rsidP="003715AA">
      <w:pPr>
        <w:pStyle w:val="af7"/>
      </w:pPr>
    </w:p>
    <w:p w14:paraId="4DE8646C" w14:textId="77777777" w:rsidR="003715AA" w:rsidRPr="000D4129" w:rsidRDefault="003715AA" w:rsidP="003715AA">
      <w:pPr>
        <w:pStyle w:val="32"/>
        <w:rPr>
          <w:lang w:val="en-US"/>
        </w:rPr>
      </w:pPr>
      <w:r>
        <w:t>Ошибки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3715AA" w:rsidRPr="006507D7" w14:paraId="499A8742" w14:textId="77777777" w:rsidTr="003715AA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67616A7C" w14:textId="77777777" w:rsidR="003715AA" w:rsidRPr="006507D7" w:rsidRDefault="003715AA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1F3EFC6D" w14:textId="77777777" w:rsidR="003715AA" w:rsidRPr="006507D7" w:rsidRDefault="003715AA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4E66B238" w14:textId="77777777" w:rsidR="003715AA" w:rsidRPr="006507D7" w:rsidRDefault="003715AA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54CFF944" w14:textId="77777777" w:rsidR="003715AA" w:rsidRPr="006507D7" w:rsidRDefault="003715AA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F411B2" w:rsidRPr="006507D7" w14:paraId="0FA958DA" w14:textId="77777777" w:rsidTr="003715A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0B649BB0" w14:textId="30E70988" w:rsidR="00F411B2" w:rsidRPr="00F411B2" w:rsidRDefault="00F411B2" w:rsidP="00F411B2">
            <w:pPr>
              <w:pStyle w:val="affff1"/>
              <w:ind w:left="2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2DB55707" w14:textId="12438A94" w:rsidR="00F411B2" w:rsidRDefault="00F411B2" w:rsidP="00371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20D861D7" w14:textId="51CB8842" w:rsidR="00F411B2" w:rsidRDefault="00F411B2" w:rsidP="003715A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Некорректные данные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282E34B9" w14:textId="77777777" w:rsidR="00F411B2" w:rsidRPr="003856E5" w:rsidRDefault="00F411B2" w:rsidP="003715AA">
            <w:pPr>
              <w:rPr>
                <w:lang w:val="en-US"/>
              </w:rPr>
            </w:pPr>
          </w:p>
        </w:tc>
      </w:tr>
      <w:tr w:rsidR="003715AA" w:rsidRPr="006507D7" w14:paraId="13AFE800" w14:textId="77777777" w:rsidTr="003715A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4843DBD9" w14:textId="2A657B9A" w:rsidR="003715AA" w:rsidRPr="00F411B2" w:rsidRDefault="00F411B2" w:rsidP="00F411B2">
            <w:pPr>
              <w:pStyle w:val="affff1"/>
              <w:ind w:left="2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3" w:type="pct"/>
            <w:shd w:val="clear" w:color="auto" w:fill="auto"/>
            <w:vAlign w:val="center"/>
          </w:tcPr>
          <w:p w14:paraId="6E55EABF" w14:textId="488FBF21" w:rsidR="003715AA" w:rsidRPr="003856E5" w:rsidRDefault="00F411B2" w:rsidP="003715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1B9632" w14:textId="432C2613" w:rsidR="003715AA" w:rsidRPr="00F411B2" w:rsidRDefault="00A604C4" w:rsidP="003715A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Социализированного животного с таким</w:t>
            </w:r>
            <w:r w:rsidR="00F411B2">
              <w:t xml:space="preserve"> </w:t>
            </w:r>
            <w:r w:rsidR="00F411B2">
              <w:rPr>
                <w:lang w:val="en-US"/>
              </w:rPr>
              <w:t>id</w:t>
            </w:r>
            <w:r w:rsidR="00F411B2" w:rsidRPr="00A604C4">
              <w:t xml:space="preserve"> </w:t>
            </w:r>
            <w:r w:rsidR="00F411B2">
              <w:t>нет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4A5E0342" w14:textId="77777777" w:rsidR="003715AA" w:rsidRPr="00A604C4" w:rsidRDefault="003715AA" w:rsidP="003715AA"/>
        </w:tc>
      </w:tr>
    </w:tbl>
    <w:p w14:paraId="5E64067D" w14:textId="77777777" w:rsidR="003715AA" w:rsidRPr="00CD37D8" w:rsidRDefault="003715AA" w:rsidP="003715AA">
      <w:pPr>
        <w:pStyle w:val="32"/>
        <w:ind w:left="0"/>
        <w:rPr>
          <w:lang w:val="en-US"/>
        </w:rPr>
      </w:pPr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</w:p>
    <w:p w14:paraId="3E59D5FB" w14:textId="77777777" w:rsidR="003715AA" w:rsidRPr="007F198B" w:rsidRDefault="003715AA" w:rsidP="003715AA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r w:rsidRPr="00C203A3">
        <w:rPr>
          <w:sz w:val="24"/>
        </w:rPr>
        <w:t>Пример</w:t>
      </w:r>
      <w:r>
        <w:rPr>
          <w:sz w:val="24"/>
        </w:rPr>
        <w:t xml:space="preserve"> 1. </w:t>
      </w:r>
    </w:p>
    <w:p w14:paraId="1772DF98" w14:textId="77777777" w:rsidR="003715AA" w:rsidRPr="007F198B" w:rsidRDefault="003715AA" w:rsidP="003715AA">
      <w:pPr>
        <w:pStyle w:val="32"/>
        <w:numPr>
          <w:ilvl w:val="0"/>
          <w:numId w:val="0"/>
        </w:numPr>
        <w:ind w:left="851"/>
        <w:jc w:val="left"/>
      </w:pPr>
      <w:r w:rsidRPr="007F198B">
        <w:t>POST- запрос: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715AA" w:rsidRPr="00874965" w14:paraId="54BE5E8A" w14:textId="77777777" w:rsidTr="003715AA">
        <w:trPr>
          <w:trHeight w:val="594"/>
        </w:trPr>
        <w:tc>
          <w:tcPr>
            <w:tcW w:w="10195" w:type="dxa"/>
          </w:tcPr>
          <w:p w14:paraId="5726A596" w14:textId="77777777" w:rsid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{'section': 'animal', </w:t>
            </w:r>
          </w:p>
          <w:p w14:paraId="475E6ABB" w14:textId="77777777" w:rsid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>'method':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get_animal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 xml:space="preserve">', </w:t>
            </w:r>
          </w:p>
          <w:p w14:paraId="75EEC161" w14:textId="00AB5166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>'params': "{'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animal_id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4}"}</w:t>
            </w:r>
          </w:p>
          <w:p w14:paraId="2CF882CB" w14:textId="77777777" w:rsidR="003715AA" w:rsidRPr="00874965" w:rsidRDefault="003715AA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</w:tr>
    </w:tbl>
    <w:p w14:paraId="263DC833" w14:textId="77777777" w:rsidR="003715AA" w:rsidRPr="008D6C18" w:rsidRDefault="003715AA" w:rsidP="003715AA">
      <w:pPr>
        <w:pStyle w:val="af7"/>
        <w:rPr>
          <w:b/>
        </w:rPr>
      </w:pPr>
      <w:r w:rsidRPr="008D6C18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715AA" w14:paraId="53BEC01C" w14:textId="77777777" w:rsidTr="003715AA">
        <w:tc>
          <w:tcPr>
            <w:tcW w:w="10195" w:type="dxa"/>
          </w:tcPr>
          <w:p w14:paraId="4721392F" w14:textId="77777777" w:rsidR="00874965" w:rsidRPr="00874965" w:rsidRDefault="003715AA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74965" w:rsidRPr="00874965">
              <w:rPr>
                <w:rFonts w:ascii="var(--jp-code-font-family)" w:hAnsi="var(--jp-code-font-family)"/>
                <w:lang w:val="en-US"/>
              </w:rPr>
              <w:t>{'</w:t>
            </w:r>
            <w:proofErr w:type="spellStart"/>
            <w:r w:rsidR="00874965" w:rsidRPr="00874965">
              <w:rPr>
                <w:rFonts w:ascii="var(--jp-code-font-family)" w:hAnsi="var(--jp-code-font-family)"/>
                <w:lang w:val="en-US"/>
              </w:rPr>
              <w:t>error_code</w:t>
            </w:r>
            <w:proofErr w:type="spellEnd"/>
            <w:r w:rsidR="00874965" w:rsidRPr="00874965">
              <w:rPr>
                <w:rFonts w:ascii="var(--jp-code-font-family)" w:hAnsi="var(--jp-code-font-family)"/>
                <w:lang w:val="en-US"/>
              </w:rPr>
              <w:t>': 0,</w:t>
            </w:r>
          </w:p>
          <w:p w14:paraId="609BAD9E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error_text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Успешно</w:t>
            </w:r>
            <w:r w:rsidRPr="00874965">
              <w:rPr>
                <w:rFonts w:ascii="var(--jp-code-font-family)" w:hAnsi="var(--jp-code-font-family)"/>
                <w:lang w:val="en-US"/>
              </w:rPr>
              <w:t>!',</w:t>
            </w:r>
          </w:p>
          <w:p w14:paraId="4F6075AB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'result': {'animal': {'age': 2018,</w:t>
            </w:r>
          </w:p>
          <w:p w14:paraId="428EF0D8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'breed': '</w:t>
            </w:r>
            <w:r>
              <w:rPr>
                <w:rFonts w:ascii="var(--jp-code-font-family)" w:hAnsi="var(--jp-code-font-family)"/>
              </w:rPr>
              <w:t>Метис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00BA7281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lastRenderedPageBreak/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cart_number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'184',</w:t>
            </w:r>
          </w:p>
          <w:p w14:paraId="0BC75EC9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'color': '</w:t>
            </w:r>
            <w:r>
              <w:rPr>
                <w:rFonts w:ascii="var(--jp-code-font-family)" w:hAnsi="var(--jp-code-font-family)"/>
              </w:rPr>
              <w:t>рыжий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7A8C0707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current_shelter_address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г</w:t>
            </w:r>
            <w:r w:rsidRPr="00874965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874965">
              <w:rPr>
                <w:rFonts w:ascii="var(--jp-code-font-family)" w:hAnsi="var(--jp-code-font-family)"/>
                <w:lang w:val="en-US"/>
              </w:rPr>
              <w:t xml:space="preserve">, </w:t>
            </w:r>
            <w:r>
              <w:rPr>
                <w:rFonts w:ascii="var(--jp-code-font-family)" w:hAnsi="var(--jp-code-font-family)"/>
              </w:rPr>
              <w:t>Проектируемый</w:t>
            </w:r>
            <w:r w:rsidRPr="00874965">
              <w:rPr>
                <w:rFonts w:ascii="var(--jp-code-font-family)" w:hAnsi="var(--jp-code-font-family)"/>
                <w:lang w:val="en-US"/>
              </w:rPr>
              <w:t xml:space="preserve"> '</w:t>
            </w:r>
          </w:p>
          <w:p w14:paraId="68F6A438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                           '</w:t>
            </w:r>
            <w:r>
              <w:rPr>
                <w:rFonts w:ascii="var(--jp-code-font-family)" w:hAnsi="var(--jp-code-font-family)"/>
              </w:rPr>
              <w:t>проезд</w:t>
            </w:r>
            <w:r w:rsidRPr="00874965">
              <w:rPr>
                <w:rFonts w:ascii="var(--jp-code-font-family)" w:hAnsi="var(--jp-code-font-family)"/>
                <w:lang w:val="en-US"/>
              </w:rPr>
              <w:t>, 727',</w:t>
            </w:r>
          </w:p>
          <w:p w14:paraId="5906E690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current_shelter_email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'egorov_michil@mail.ru',</w:t>
            </w:r>
          </w:p>
          <w:p w14:paraId="78C80391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current_shelter_name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'',</w:t>
            </w:r>
          </w:p>
          <w:p w14:paraId="2C3DC90A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'ears': '</w:t>
            </w:r>
            <w:r>
              <w:rPr>
                <w:rFonts w:ascii="var(--jp-code-font-family)" w:hAnsi="var(--jp-code-font-family)"/>
              </w:rPr>
              <w:t>Полустоячие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595645BF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'id': 309,</w:t>
            </w:r>
          </w:p>
          <w:p w14:paraId="5DBE844E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'kind': '</w:t>
            </w:r>
            <w:r>
              <w:rPr>
                <w:rFonts w:ascii="var(--jp-code-font-family)" w:hAnsi="var(--jp-code-font-family)"/>
              </w:rPr>
              <w:t>Собака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70E68EF5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'name': '</w:t>
            </w:r>
            <w:r>
              <w:rPr>
                <w:rFonts w:ascii="var(--jp-code-font-family)" w:hAnsi="var(--jp-code-font-family)"/>
              </w:rPr>
              <w:t>без</w:t>
            </w:r>
            <w:r w:rsidRPr="00874965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клички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5807390D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'sex': '</w:t>
            </w:r>
            <w:r>
              <w:rPr>
                <w:rFonts w:ascii="var(--jp-code-font-family)" w:hAnsi="var(--jp-code-font-family)"/>
              </w:rPr>
              <w:t>Мужской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28247EDE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size_name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Малый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1B23C7A5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special_signs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Нет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46AEB2DF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sterialization_status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'',</w:t>
            </w:r>
          </w:p>
          <w:p w14:paraId="3710FC1D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</w:t>
            </w:r>
            <w:proofErr w:type="spellStart"/>
            <w:r w:rsidRPr="00874965">
              <w:rPr>
                <w:rFonts w:ascii="var(--jp-code-font-family)" w:hAnsi="var(--jp-code-font-family)"/>
                <w:lang w:val="en-US"/>
              </w:rPr>
              <w:t>sterialization_veterinarian_name</w:t>
            </w:r>
            <w:proofErr w:type="spellEnd"/>
            <w:r w:rsidRPr="00874965">
              <w:rPr>
                <w:rFonts w:ascii="var(--jp-code-font-family)" w:hAnsi="var(--jp-code-font-family)"/>
                <w:lang w:val="en-US"/>
              </w:rPr>
              <w:t>': '',</w:t>
            </w:r>
          </w:p>
          <w:p w14:paraId="21A4BBFB" w14:textId="77777777" w:rsidR="00874965" w:rsidRP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'tail': '</w:t>
            </w:r>
            <w:r>
              <w:rPr>
                <w:rFonts w:ascii="var(--jp-code-font-family)" w:hAnsi="var(--jp-code-font-family)"/>
              </w:rPr>
              <w:t>Обычный</w:t>
            </w:r>
            <w:r w:rsidRPr="00874965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47CC3EAF" w14:textId="77777777" w:rsid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874965">
              <w:rPr>
                <w:rFonts w:ascii="var(--jp-code-font-family)" w:hAnsi="var(--jp-code-font-family)"/>
                <w:lang w:val="en-US"/>
              </w:rPr>
              <w:t xml:space="preserve"> 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weight</w:t>
            </w:r>
            <w:proofErr w:type="spellEnd"/>
            <w:r>
              <w:rPr>
                <w:rFonts w:ascii="var(--jp-code-font-family)" w:hAnsi="var(--jp-code-font-family)"/>
              </w:rPr>
              <w:t>': 8.0,</w:t>
            </w:r>
          </w:p>
          <w:p w14:paraId="018DA9C0" w14:textId="77777777" w:rsidR="00874965" w:rsidRDefault="00874965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wool</w:t>
            </w:r>
            <w:proofErr w:type="spellEnd"/>
            <w:r>
              <w:rPr>
                <w:rFonts w:ascii="var(--jp-code-font-family)" w:hAnsi="var(--jp-code-font-family)"/>
              </w:rPr>
              <w:t>': 'Длинная'}}}</w:t>
            </w:r>
          </w:p>
          <w:p w14:paraId="2B360DDE" w14:textId="32B5ECFD" w:rsidR="003715AA" w:rsidRDefault="003715AA" w:rsidP="003715AA"/>
        </w:tc>
      </w:tr>
    </w:tbl>
    <w:p w14:paraId="57DCD06E" w14:textId="77777777" w:rsidR="003715AA" w:rsidRPr="007F198B" w:rsidRDefault="003715AA" w:rsidP="003715AA">
      <w:pPr>
        <w:pStyle w:val="af7"/>
        <w:ind w:firstLine="0"/>
      </w:pPr>
    </w:p>
    <w:p w14:paraId="4D34F922" w14:textId="77777777" w:rsidR="003715AA" w:rsidRPr="00E60796" w:rsidRDefault="003715AA" w:rsidP="003715AA">
      <w:pPr>
        <w:pStyle w:val="23"/>
        <w:rPr>
          <w:lang w:val="en-US"/>
        </w:rPr>
      </w:pPr>
      <w:r w:rsidRPr="00E60796">
        <w:t>Описание сервиса</w:t>
      </w:r>
      <w:r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3715AA" w:rsidRPr="008C3418" w14:paraId="19EF0BA0" w14:textId="77777777" w:rsidTr="003715AA">
        <w:tc>
          <w:tcPr>
            <w:tcW w:w="9384" w:type="dxa"/>
            <w:shd w:val="clear" w:color="auto" w:fill="F2F2F2"/>
            <w:vAlign w:val="center"/>
          </w:tcPr>
          <w:p w14:paraId="044659C8" w14:textId="77777777" w:rsidR="003715AA" w:rsidRPr="007F198B" w:rsidRDefault="003715AA" w:rsidP="003715A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</w:tc>
      </w:tr>
    </w:tbl>
    <w:p w14:paraId="029DB4EC" w14:textId="77777777" w:rsidR="003715AA" w:rsidRDefault="003715AA" w:rsidP="003715AA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p w14:paraId="7B1EC831" w14:textId="66F2E88C" w:rsidR="00C13528" w:rsidRDefault="003715AA" w:rsidP="00C13528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br w:type="page"/>
      </w:r>
    </w:p>
    <w:p w14:paraId="36E01208" w14:textId="77777777" w:rsidR="00C13528" w:rsidRPr="007923A0" w:rsidRDefault="00C13528" w:rsidP="00C13528">
      <w:pPr>
        <w:pStyle w:val="12"/>
        <w:tabs>
          <w:tab w:val="clear" w:pos="360"/>
        </w:tabs>
        <w:ind w:left="284" w:hanging="284"/>
        <w:rPr>
          <w:lang w:val="en-US"/>
        </w:rPr>
      </w:pPr>
      <w:r w:rsidRPr="00CA1ABE">
        <w:lastRenderedPageBreak/>
        <w:t>Описание операций</w:t>
      </w:r>
    </w:p>
    <w:p w14:paraId="4D207CAB" w14:textId="0E9A4D5D" w:rsidR="00C13528" w:rsidRPr="00065895" w:rsidRDefault="00C13528" w:rsidP="00C13528">
      <w:pPr>
        <w:pStyle w:val="23"/>
      </w:pPr>
      <w:r w:rsidRPr="00CA5A84">
        <w:t xml:space="preserve">Операция </w:t>
      </w:r>
      <w:r>
        <w:t>«</w:t>
      </w:r>
      <w:r w:rsidR="00AA3B35">
        <w:t>Запрос</w:t>
      </w:r>
      <w:r w:rsidR="00C22677" w:rsidRPr="00C22677">
        <w:t xml:space="preserve"> </w:t>
      </w:r>
      <w:r w:rsidR="00C22677">
        <w:t>на получение животного</w:t>
      </w:r>
      <w:r>
        <w:t>»</w:t>
      </w:r>
      <w:r w:rsidRPr="00065895">
        <w:t xml:space="preserve"> </w:t>
      </w:r>
    </w:p>
    <w:p w14:paraId="725B9C10" w14:textId="77777777" w:rsidR="00C13528" w:rsidRPr="00703AC4" w:rsidRDefault="00C13528" w:rsidP="00C13528">
      <w:pPr>
        <w:pStyle w:val="32"/>
      </w:pPr>
      <w:r w:rsidRPr="00703AC4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C13528" w14:paraId="51545517" w14:textId="77777777" w:rsidTr="003715AA">
        <w:tc>
          <w:tcPr>
            <w:tcW w:w="3256" w:type="dxa"/>
          </w:tcPr>
          <w:p w14:paraId="3F7EF9E3" w14:textId="77777777" w:rsidR="00C13528" w:rsidRPr="00703AC4" w:rsidRDefault="00C13528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05455ED9" w14:textId="0AAC8D82" w:rsidR="00C13528" w:rsidRPr="00707DAE" w:rsidRDefault="00874965" w:rsidP="003715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13528" w14:paraId="2FF34234" w14:textId="77777777" w:rsidTr="003715AA">
        <w:tc>
          <w:tcPr>
            <w:tcW w:w="3256" w:type="dxa"/>
          </w:tcPr>
          <w:p w14:paraId="2B513E48" w14:textId="77777777" w:rsidR="00C13528" w:rsidRPr="00E70D47" w:rsidRDefault="00C13528" w:rsidP="003715AA">
            <w:pPr>
              <w:spacing w:line="360" w:lineRule="exact"/>
              <w:rPr>
                <w:b/>
                <w:lang w:val="en-US"/>
              </w:rPr>
            </w:pPr>
            <w:r>
              <w:rPr>
                <w:b/>
              </w:rPr>
              <w:t>Раздел операции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6939" w:type="dxa"/>
          </w:tcPr>
          <w:p w14:paraId="66CF0B59" w14:textId="77777777" w:rsidR="00C13528" w:rsidRPr="004D5C7A" w:rsidRDefault="00C13528" w:rsidP="003715AA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C13528" w14:paraId="79C31AF6" w14:textId="77777777" w:rsidTr="003715AA">
        <w:tc>
          <w:tcPr>
            <w:tcW w:w="3256" w:type="dxa"/>
          </w:tcPr>
          <w:p w14:paraId="223F9BCF" w14:textId="77777777" w:rsidR="00C13528" w:rsidRPr="00703AC4" w:rsidRDefault="00C13528" w:rsidP="003715AA">
            <w:pPr>
              <w:spacing w:line="360" w:lineRule="exact"/>
              <w:rPr>
                <w:b/>
              </w:rPr>
            </w:pPr>
            <w:r>
              <w:rPr>
                <w:b/>
              </w:rPr>
              <w:t>Метод</w:t>
            </w:r>
            <w:r w:rsidRPr="00703AC4">
              <w:rPr>
                <w:b/>
              </w:rPr>
              <w:t xml:space="preserve"> операции:</w:t>
            </w:r>
          </w:p>
        </w:tc>
        <w:tc>
          <w:tcPr>
            <w:tcW w:w="6939" w:type="dxa"/>
          </w:tcPr>
          <w:p w14:paraId="7D4922A5" w14:textId="5FC87549" w:rsidR="00C13528" w:rsidRPr="00342C8B" w:rsidRDefault="002D4104" w:rsidP="003715A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</w:tr>
      <w:tr w:rsidR="00C13528" w14:paraId="7DE8BE6C" w14:textId="77777777" w:rsidTr="003715AA">
        <w:tc>
          <w:tcPr>
            <w:tcW w:w="3256" w:type="dxa"/>
          </w:tcPr>
          <w:p w14:paraId="4CEE357E" w14:textId="77777777" w:rsidR="00C13528" w:rsidRPr="00703AC4" w:rsidRDefault="00C13528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698712CA" w14:textId="11ACE87E" w:rsidR="00C13528" w:rsidRPr="00707DAE" w:rsidRDefault="00707DAE" w:rsidP="003715AA">
            <w:r>
              <w:t>Отправка запроса на получение животного</w:t>
            </w:r>
          </w:p>
        </w:tc>
      </w:tr>
    </w:tbl>
    <w:p w14:paraId="64DE3CC7" w14:textId="77777777" w:rsidR="00C13528" w:rsidRPr="00B34DD6" w:rsidRDefault="00C13528" w:rsidP="00C13528">
      <w:pPr>
        <w:pStyle w:val="32"/>
        <w:rPr>
          <w:lang w:val="en-US"/>
        </w:rPr>
      </w:pPr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</w:p>
    <w:p w14:paraId="3CCE8EC3" w14:textId="77777777" w:rsidR="00C13528" w:rsidRPr="00D1505A" w:rsidRDefault="00C13528" w:rsidP="00C13528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657"/>
        <w:gridCol w:w="1965"/>
        <w:gridCol w:w="1980"/>
        <w:gridCol w:w="1989"/>
      </w:tblGrid>
      <w:tr w:rsidR="00C13528" w:rsidRPr="009304DD" w14:paraId="1D70850D" w14:textId="77777777" w:rsidTr="003715AA">
        <w:tc>
          <w:tcPr>
            <w:tcW w:w="562" w:type="dxa"/>
            <w:vAlign w:val="center"/>
          </w:tcPr>
          <w:p w14:paraId="5B479AF7" w14:textId="77777777" w:rsidR="00C13528" w:rsidRPr="00703AC4" w:rsidRDefault="00C13528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14:paraId="6510E48C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14:paraId="541CC180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6E3821E4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7A791239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11BD1237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C13528" w:rsidRPr="009304DD" w14:paraId="33DA865A" w14:textId="77777777" w:rsidTr="003715AA">
        <w:tc>
          <w:tcPr>
            <w:tcW w:w="562" w:type="dxa"/>
            <w:vAlign w:val="center"/>
          </w:tcPr>
          <w:p w14:paraId="00ACF8A0" w14:textId="06DF81E7" w:rsidR="00C13528" w:rsidRPr="009E5FE1" w:rsidRDefault="00707DAE" w:rsidP="00707DA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</w:t>
            </w:r>
          </w:p>
        </w:tc>
        <w:tc>
          <w:tcPr>
            <w:tcW w:w="2268" w:type="dxa"/>
          </w:tcPr>
          <w:p w14:paraId="06CACEBF" w14:textId="54BBC1DD" w:rsidR="00C13528" w:rsidRPr="00707DAE" w:rsidRDefault="00707DAE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animal_id</w:t>
            </w:r>
            <w:proofErr w:type="spellEnd"/>
          </w:p>
        </w:tc>
        <w:tc>
          <w:tcPr>
            <w:tcW w:w="1657" w:type="dxa"/>
          </w:tcPr>
          <w:p w14:paraId="2D6A26D8" w14:textId="727B2369" w:rsidR="00C13528" w:rsidRPr="00707DAE" w:rsidRDefault="00707DAE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 xml:space="preserve">Id </w:t>
            </w:r>
            <w:r w:rsidR="00C13528">
              <w:rPr>
                <w:rStyle w:val="propname"/>
              </w:rPr>
              <w:t>животного</w:t>
            </w:r>
            <w:r>
              <w:rPr>
                <w:rStyle w:val="propname"/>
                <w:lang w:val="en-US"/>
              </w:rPr>
              <w:t xml:space="preserve"> </w:t>
            </w:r>
            <w:r>
              <w:rPr>
                <w:rStyle w:val="propname"/>
              </w:rPr>
              <w:t>в базе</w:t>
            </w:r>
          </w:p>
        </w:tc>
        <w:tc>
          <w:tcPr>
            <w:tcW w:w="1965" w:type="dxa"/>
          </w:tcPr>
          <w:p w14:paraId="5C60E6F3" w14:textId="03D87C92" w:rsidR="00C13528" w:rsidRPr="00707DAE" w:rsidRDefault="00707DAE" w:rsidP="003715AA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+</w:t>
            </w:r>
          </w:p>
        </w:tc>
        <w:tc>
          <w:tcPr>
            <w:tcW w:w="1980" w:type="dxa"/>
          </w:tcPr>
          <w:p w14:paraId="0C88DC7F" w14:textId="07A26E79" w:rsidR="00C13528" w:rsidRDefault="00707DAE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14:paraId="797FB89E" w14:textId="77777777" w:rsidR="00C13528" w:rsidRPr="00342C8B" w:rsidRDefault="00C13528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707DAE" w:rsidRPr="009304DD" w14:paraId="28DD8579" w14:textId="77777777" w:rsidTr="003715AA">
        <w:tc>
          <w:tcPr>
            <w:tcW w:w="562" w:type="dxa"/>
            <w:vAlign w:val="center"/>
          </w:tcPr>
          <w:p w14:paraId="032D4066" w14:textId="55563352" w:rsidR="00707DAE" w:rsidRPr="00707DAE" w:rsidRDefault="00707DAE" w:rsidP="00707DA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2</w:t>
            </w:r>
          </w:p>
        </w:tc>
        <w:tc>
          <w:tcPr>
            <w:tcW w:w="2268" w:type="dxa"/>
          </w:tcPr>
          <w:p w14:paraId="7A0C4E0F" w14:textId="4B401085" w:rsidR="00707DAE" w:rsidRDefault="00707DAE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owner_name</w:t>
            </w:r>
            <w:proofErr w:type="spellEnd"/>
          </w:p>
        </w:tc>
        <w:tc>
          <w:tcPr>
            <w:tcW w:w="1657" w:type="dxa"/>
          </w:tcPr>
          <w:p w14:paraId="451BA0D1" w14:textId="205E75FC" w:rsidR="00707DAE" w:rsidRPr="00707DAE" w:rsidRDefault="00707DAE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 xml:space="preserve">Имя </w:t>
            </w:r>
            <w:proofErr w:type="spellStart"/>
            <w:r>
              <w:rPr>
                <w:rStyle w:val="propname"/>
              </w:rPr>
              <w:t>заказчина</w:t>
            </w:r>
            <w:proofErr w:type="spellEnd"/>
          </w:p>
        </w:tc>
        <w:tc>
          <w:tcPr>
            <w:tcW w:w="1965" w:type="dxa"/>
          </w:tcPr>
          <w:p w14:paraId="4FF55D26" w14:textId="62E0FFE3" w:rsidR="00707DAE" w:rsidRPr="00707DAE" w:rsidRDefault="00707DAE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80" w:type="dxa"/>
          </w:tcPr>
          <w:p w14:paraId="130351E0" w14:textId="30CFFB59" w:rsidR="00707DAE" w:rsidRDefault="00707DAE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0168B467" w14:textId="77777777" w:rsidR="00707DAE" w:rsidRPr="00342C8B" w:rsidRDefault="00707DAE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707DAE" w:rsidRPr="009304DD" w14:paraId="5729B297" w14:textId="77777777" w:rsidTr="003715AA">
        <w:tc>
          <w:tcPr>
            <w:tcW w:w="562" w:type="dxa"/>
            <w:vAlign w:val="center"/>
          </w:tcPr>
          <w:p w14:paraId="4DC6B5D5" w14:textId="75B530C1" w:rsidR="00707DAE" w:rsidRDefault="00707DAE" w:rsidP="00707DA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3</w:t>
            </w:r>
          </w:p>
        </w:tc>
        <w:tc>
          <w:tcPr>
            <w:tcW w:w="2268" w:type="dxa"/>
          </w:tcPr>
          <w:p w14:paraId="5B3A9BDF" w14:textId="45F11836" w:rsidR="00707DAE" w:rsidRPr="00707DAE" w:rsidRDefault="00707DAE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owner_contacts</w:t>
            </w:r>
            <w:proofErr w:type="spellEnd"/>
          </w:p>
        </w:tc>
        <w:tc>
          <w:tcPr>
            <w:tcW w:w="1657" w:type="dxa"/>
          </w:tcPr>
          <w:p w14:paraId="727A9EA3" w14:textId="3EA4800B" w:rsidR="00707DAE" w:rsidRDefault="00707DAE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Контакты заказчика</w:t>
            </w:r>
          </w:p>
        </w:tc>
        <w:tc>
          <w:tcPr>
            <w:tcW w:w="1965" w:type="dxa"/>
          </w:tcPr>
          <w:p w14:paraId="6524D13E" w14:textId="47D0FDD0" w:rsidR="00707DAE" w:rsidRDefault="00707DAE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80" w:type="dxa"/>
          </w:tcPr>
          <w:p w14:paraId="507C2571" w14:textId="645E09DD" w:rsidR="00707DAE" w:rsidRDefault="00707DAE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45B54BCC" w14:textId="77777777" w:rsidR="00707DAE" w:rsidRPr="00342C8B" w:rsidRDefault="00707DAE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</w:tbl>
    <w:p w14:paraId="48D6062C" w14:textId="77777777" w:rsidR="00C13528" w:rsidRDefault="00C13528" w:rsidP="00C13528">
      <w:pPr>
        <w:pStyle w:val="32"/>
        <w:rPr>
          <w:lang w:val="en-US"/>
        </w:rPr>
      </w:pPr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C13528" w:rsidRPr="009304DD" w14:paraId="012F3B10" w14:textId="77777777" w:rsidTr="003715AA">
        <w:tc>
          <w:tcPr>
            <w:tcW w:w="562" w:type="dxa"/>
            <w:vAlign w:val="center"/>
          </w:tcPr>
          <w:p w14:paraId="55B793C2" w14:textId="77777777" w:rsidR="00C13528" w:rsidRPr="00703AC4" w:rsidRDefault="00C13528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7EAC6824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37243825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038AC214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7D443C8C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3DD3CB68" w14:textId="77777777" w:rsidR="00C13528" w:rsidRPr="00B34DD6" w:rsidRDefault="00C13528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C13528" w:rsidRPr="009304DD" w14:paraId="2FF37DED" w14:textId="77777777" w:rsidTr="003715AA">
        <w:tc>
          <w:tcPr>
            <w:tcW w:w="562" w:type="dxa"/>
            <w:vAlign w:val="center"/>
          </w:tcPr>
          <w:p w14:paraId="0BF985F8" w14:textId="77777777" w:rsidR="00C13528" w:rsidRPr="009E5FE1" w:rsidRDefault="00C13528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7E953490" w14:textId="77777777" w:rsidR="00C13528" w:rsidRPr="007F0DEA" w:rsidRDefault="00C13528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results</w:t>
            </w:r>
          </w:p>
        </w:tc>
        <w:tc>
          <w:tcPr>
            <w:tcW w:w="1903" w:type="dxa"/>
            <w:vAlign w:val="center"/>
          </w:tcPr>
          <w:p w14:paraId="3D0E69DE" w14:textId="49378A30" w:rsidR="00C13528" w:rsidRPr="00707DAE" w:rsidRDefault="006C56BB" w:rsidP="003715AA">
            <w:pPr>
              <w:pStyle w:val="affff1"/>
              <w:ind w:left="0"/>
              <w:rPr>
                <w:rStyle w:val="propname"/>
              </w:rPr>
            </w:pPr>
            <w:proofErr w:type="spellStart"/>
            <w:r>
              <w:rPr>
                <w:rStyle w:val="propname"/>
                <w:lang w:val="en-US"/>
              </w:rPr>
              <w:t>request_id</w:t>
            </w:r>
            <w:proofErr w:type="spellEnd"/>
          </w:p>
        </w:tc>
        <w:tc>
          <w:tcPr>
            <w:tcW w:w="2029" w:type="dxa"/>
            <w:vAlign w:val="center"/>
          </w:tcPr>
          <w:p w14:paraId="6D003AF1" w14:textId="77777777" w:rsidR="00C13528" w:rsidRPr="00F16F8C" w:rsidRDefault="00C13528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3CE232D3" w14:textId="5D6EA926" w:rsidR="00C13528" w:rsidRPr="00E70D47" w:rsidRDefault="0058026F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proofErr w:type="gramStart"/>
            <w:r>
              <w:rPr>
                <w:rStyle w:val="proptype"/>
                <w:i/>
                <w:lang w:val="en-US"/>
              </w:rPr>
              <w:t>List[</w:t>
            </w:r>
            <w:proofErr w:type="gramEnd"/>
            <w:r>
              <w:rPr>
                <w:rStyle w:val="proptype"/>
                <w:i/>
                <w:lang w:val="en-US"/>
              </w:rPr>
              <w:t>String]</w:t>
            </w:r>
          </w:p>
        </w:tc>
        <w:tc>
          <w:tcPr>
            <w:tcW w:w="1989" w:type="dxa"/>
            <w:vAlign w:val="center"/>
          </w:tcPr>
          <w:p w14:paraId="4CC4AB7B" w14:textId="37EE8B4C" w:rsidR="00C13528" w:rsidRPr="0058026F" w:rsidRDefault="00C13528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C13528" w:rsidRPr="009304DD" w14:paraId="4A28FD68" w14:textId="77777777" w:rsidTr="003715AA">
        <w:tc>
          <w:tcPr>
            <w:tcW w:w="562" w:type="dxa"/>
            <w:vAlign w:val="center"/>
          </w:tcPr>
          <w:p w14:paraId="2B32CAAF" w14:textId="77777777" w:rsidR="00C13528" w:rsidRPr="009E5FE1" w:rsidRDefault="00C13528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56967064" w14:textId="77777777" w:rsidR="00C13528" w:rsidRDefault="00C13528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error_code</w:t>
            </w:r>
            <w:proofErr w:type="spellEnd"/>
          </w:p>
        </w:tc>
        <w:tc>
          <w:tcPr>
            <w:tcW w:w="1903" w:type="dxa"/>
            <w:vAlign w:val="center"/>
          </w:tcPr>
          <w:p w14:paraId="64629DD8" w14:textId="77777777" w:rsidR="00C13528" w:rsidRDefault="00C13528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Код ошибки</w:t>
            </w:r>
          </w:p>
        </w:tc>
        <w:tc>
          <w:tcPr>
            <w:tcW w:w="2029" w:type="dxa"/>
            <w:vAlign w:val="center"/>
          </w:tcPr>
          <w:p w14:paraId="364E486D" w14:textId="77777777" w:rsidR="00C13528" w:rsidRDefault="00C13528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743D5915" w14:textId="77777777" w:rsidR="00C13528" w:rsidRPr="00E70D47" w:rsidRDefault="00C13528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708F7283" w14:textId="77777777" w:rsidR="00C13528" w:rsidRPr="00806A02" w:rsidRDefault="00C13528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C13528" w:rsidRPr="009304DD" w14:paraId="35112941" w14:textId="77777777" w:rsidTr="003715AA">
        <w:tc>
          <w:tcPr>
            <w:tcW w:w="562" w:type="dxa"/>
            <w:vAlign w:val="center"/>
          </w:tcPr>
          <w:p w14:paraId="218E5553" w14:textId="77777777" w:rsidR="00C13528" w:rsidRPr="009E5FE1" w:rsidRDefault="00C13528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6C6C231F" w14:textId="77777777" w:rsidR="00C13528" w:rsidRDefault="00C13528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error_text</w:t>
            </w:r>
            <w:proofErr w:type="spellEnd"/>
          </w:p>
        </w:tc>
        <w:tc>
          <w:tcPr>
            <w:tcW w:w="1903" w:type="dxa"/>
            <w:vAlign w:val="center"/>
          </w:tcPr>
          <w:p w14:paraId="0B8C5187" w14:textId="77777777" w:rsidR="00C13528" w:rsidRDefault="00C13528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Текст ошибки</w:t>
            </w:r>
          </w:p>
        </w:tc>
        <w:tc>
          <w:tcPr>
            <w:tcW w:w="2029" w:type="dxa"/>
            <w:vAlign w:val="center"/>
          </w:tcPr>
          <w:p w14:paraId="212065DC" w14:textId="77777777" w:rsidR="00C13528" w:rsidRDefault="00C13528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16" w:type="dxa"/>
            <w:vAlign w:val="center"/>
          </w:tcPr>
          <w:p w14:paraId="72F07D23" w14:textId="77777777" w:rsidR="00C13528" w:rsidRDefault="00C13528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0EFDAE37" w14:textId="77777777" w:rsidR="00C13528" w:rsidRPr="00806A02" w:rsidRDefault="00C13528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6E688212" w14:textId="77777777" w:rsidR="00C13528" w:rsidRPr="00806A02" w:rsidRDefault="00C13528" w:rsidP="00C13528">
      <w:pPr>
        <w:pStyle w:val="af7"/>
      </w:pPr>
    </w:p>
    <w:p w14:paraId="3A52D61D" w14:textId="77777777" w:rsidR="00C13528" w:rsidRPr="000D4129" w:rsidRDefault="00C13528" w:rsidP="00C13528">
      <w:pPr>
        <w:pStyle w:val="32"/>
        <w:rPr>
          <w:lang w:val="en-US"/>
        </w:rPr>
      </w:pPr>
      <w:r>
        <w:t>Ошибки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C13528" w:rsidRPr="006507D7" w14:paraId="071E9288" w14:textId="77777777" w:rsidTr="003715AA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16ECEDD4" w14:textId="77777777" w:rsidR="00C13528" w:rsidRPr="006507D7" w:rsidRDefault="00C13528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1A6CA8F2" w14:textId="77777777" w:rsidR="00C13528" w:rsidRPr="006507D7" w:rsidRDefault="00C13528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559A17F7" w14:textId="77777777" w:rsidR="00C13528" w:rsidRPr="006507D7" w:rsidRDefault="00C13528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13964696" w14:textId="77777777" w:rsidR="00C13528" w:rsidRPr="006507D7" w:rsidRDefault="00C13528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C13528" w:rsidRPr="006507D7" w14:paraId="477D4B34" w14:textId="77777777" w:rsidTr="003715A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3AE81B10" w14:textId="77777777" w:rsidR="00C13528" w:rsidRPr="006507D7" w:rsidRDefault="00C13528" w:rsidP="003715AA">
            <w:pPr>
              <w:pStyle w:val="affff1"/>
              <w:numPr>
                <w:ilvl w:val="0"/>
                <w:numId w:val="42"/>
              </w:numPr>
              <w:ind w:left="22" w:firstLine="0"/>
            </w:pPr>
          </w:p>
        </w:tc>
        <w:tc>
          <w:tcPr>
            <w:tcW w:w="1003" w:type="pct"/>
            <w:shd w:val="clear" w:color="auto" w:fill="auto"/>
            <w:vAlign w:val="center"/>
          </w:tcPr>
          <w:p w14:paraId="7562FC5E" w14:textId="77777777" w:rsidR="00C13528" w:rsidRPr="003856E5" w:rsidRDefault="00C13528" w:rsidP="00371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788DE5" w14:textId="77777777" w:rsidR="00C13528" w:rsidRPr="00CC446A" w:rsidRDefault="00C13528" w:rsidP="003715A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Некорректные данные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38E86BD3" w14:textId="77777777" w:rsidR="00C13528" w:rsidRPr="003856E5" w:rsidRDefault="00C13528" w:rsidP="003715AA">
            <w:pPr>
              <w:rPr>
                <w:lang w:val="en-US"/>
              </w:rPr>
            </w:pPr>
          </w:p>
        </w:tc>
      </w:tr>
    </w:tbl>
    <w:p w14:paraId="2CBAE3A8" w14:textId="77777777" w:rsidR="00C13528" w:rsidRPr="00CD37D8" w:rsidRDefault="00C13528" w:rsidP="00C13528">
      <w:pPr>
        <w:pStyle w:val="32"/>
        <w:ind w:left="0"/>
        <w:rPr>
          <w:lang w:val="en-US"/>
        </w:rPr>
      </w:pPr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</w:p>
    <w:p w14:paraId="18BC6EBD" w14:textId="77777777" w:rsidR="00C13528" w:rsidRPr="007F198B" w:rsidRDefault="00C13528" w:rsidP="00C13528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r w:rsidRPr="00C203A3">
        <w:rPr>
          <w:sz w:val="24"/>
        </w:rPr>
        <w:t>Пример</w:t>
      </w:r>
      <w:r>
        <w:rPr>
          <w:sz w:val="24"/>
        </w:rPr>
        <w:t xml:space="preserve"> 1. </w:t>
      </w:r>
    </w:p>
    <w:p w14:paraId="0FF0FFD0" w14:textId="77777777" w:rsidR="00C13528" w:rsidRPr="007F198B" w:rsidRDefault="00C13528" w:rsidP="00C13528">
      <w:pPr>
        <w:pStyle w:val="32"/>
        <w:numPr>
          <w:ilvl w:val="0"/>
          <w:numId w:val="0"/>
        </w:numPr>
        <w:ind w:left="851"/>
        <w:jc w:val="left"/>
      </w:pPr>
      <w:r w:rsidRPr="007F198B">
        <w:t>POST- запрос: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13528" w14:paraId="2CC7A000" w14:textId="77777777" w:rsidTr="003715AA">
        <w:trPr>
          <w:trHeight w:val="594"/>
        </w:trPr>
        <w:tc>
          <w:tcPr>
            <w:tcW w:w="10195" w:type="dxa"/>
          </w:tcPr>
          <w:p w14:paraId="41BA5A7A" w14:textId="77777777" w:rsidR="00874965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{</w:t>
            </w:r>
          </w:p>
          <w:p w14:paraId="252DC4CD" w14:textId="77777777" w:rsidR="00874965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animal_id</w:t>
            </w:r>
            <w:proofErr w:type="spellEnd"/>
            <w:r>
              <w:t>': 309,</w:t>
            </w:r>
          </w:p>
          <w:p w14:paraId="67E3B513" w14:textId="77777777" w:rsidR="00874965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owner_name</w:t>
            </w:r>
            <w:proofErr w:type="spellEnd"/>
            <w:r>
              <w:t>': 'Егоров Мичил',</w:t>
            </w:r>
          </w:p>
          <w:p w14:paraId="25A69A7B" w14:textId="77777777" w:rsidR="00874965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owner_contact</w:t>
            </w:r>
            <w:proofErr w:type="spellEnd"/>
            <w:r>
              <w:t>': '79142639094'</w:t>
            </w:r>
          </w:p>
          <w:p w14:paraId="2B92760D" w14:textId="03812ED6" w:rsidR="00C13528" w:rsidRPr="007F198B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}</w:t>
            </w:r>
          </w:p>
        </w:tc>
      </w:tr>
    </w:tbl>
    <w:p w14:paraId="0151DA39" w14:textId="77777777" w:rsidR="00C13528" w:rsidRPr="008D6C18" w:rsidRDefault="00C13528" w:rsidP="00C13528">
      <w:pPr>
        <w:pStyle w:val="af7"/>
        <w:rPr>
          <w:b/>
        </w:rPr>
      </w:pPr>
      <w:r w:rsidRPr="008D6C18">
        <w:rPr>
          <w:b/>
        </w:rPr>
        <w:lastRenderedPageBreak/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13528" w:rsidRPr="00874965" w14:paraId="36FBE3D3" w14:textId="77777777" w:rsidTr="003715AA">
        <w:tc>
          <w:tcPr>
            <w:tcW w:w="10195" w:type="dxa"/>
          </w:tcPr>
          <w:p w14:paraId="1DD4F08B" w14:textId="77777777" w:rsidR="00874965" w:rsidRPr="00874965" w:rsidRDefault="00C13528" w:rsidP="00874965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74965" w:rsidRPr="00874965">
              <w:rPr>
                <w:rFonts w:ascii="var(--jp-code-font-family)" w:hAnsi="var(--jp-code-font-family)"/>
                <w:lang w:val="en-US"/>
              </w:rPr>
              <w:t>{'</w:t>
            </w:r>
            <w:proofErr w:type="spellStart"/>
            <w:r w:rsidR="00874965" w:rsidRPr="00874965">
              <w:rPr>
                <w:rFonts w:ascii="var(--jp-code-font-family)" w:hAnsi="var(--jp-code-font-family)"/>
                <w:lang w:val="en-US"/>
              </w:rPr>
              <w:t>error_code</w:t>
            </w:r>
            <w:proofErr w:type="spellEnd"/>
            <w:r w:rsidR="00874965" w:rsidRPr="00874965">
              <w:rPr>
                <w:rFonts w:ascii="var(--jp-code-font-family)" w:hAnsi="var(--jp-code-font-family)"/>
                <w:lang w:val="en-US"/>
              </w:rPr>
              <w:t>': 0, '</w:t>
            </w:r>
            <w:proofErr w:type="spellStart"/>
            <w:r w:rsidR="00874965" w:rsidRPr="00874965">
              <w:rPr>
                <w:rFonts w:ascii="var(--jp-code-font-family)" w:hAnsi="var(--jp-code-font-family)"/>
                <w:lang w:val="en-US"/>
              </w:rPr>
              <w:t>error_text</w:t>
            </w:r>
            <w:proofErr w:type="spellEnd"/>
            <w:r w:rsidR="00874965" w:rsidRPr="00874965">
              <w:rPr>
                <w:rFonts w:ascii="var(--jp-code-font-family)" w:hAnsi="var(--jp-code-font-family)"/>
                <w:lang w:val="en-US"/>
              </w:rPr>
              <w:t>': '</w:t>
            </w:r>
            <w:r w:rsidR="00874965">
              <w:rPr>
                <w:rFonts w:ascii="var(--jp-code-font-family)" w:hAnsi="var(--jp-code-font-family)"/>
              </w:rPr>
              <w:t>Успешно</w:t>
            </w:r>
            <w:r w:rsidR="00874965" w:rsidRPr="00874965">
              <w:rPr>
                <w:rFonts w:ascii="var(--jp-code-font-family)" w:hAnsi="var(--jp-code-font-family)"/>
                <w:lang w:val="en-US"/>
              </w:rPr>
              <w:t>!', 'result': {'</w:t>
            </w:r>
            <w:proofErr w:type="spellStart"/>
            <w:r w:rsidR="00874965" w:rsidRPr="00874965">
              <w:rPr>
                <w:rFonts w:ascii="var(--jp-code-font-family)" w:hAnsi="var(--jp-code-font-family)"/>
                <w:lang w:val="en-US"/>
              </w:rPr>
              <w:t>request_id</w:t>
            </w:r>
            <w:proofErr w:type="spellEnd"/>
            <w:r w:rsidR="00874965" w:rsidRPr="00874965">
              <w:rPr>
                <w:rFonts w:ascii="var(--jp-code-font-family)" w:hAnsi="var(--jp-code-font-family)"/>
                <w:lang w:val="en-US"/>
              </w:rPr>
              <w:t>': 19}}</w:t>
            </w:r>
          </w:p>
          <w:p w14:paraId="3C2D755A" w14:textId="0D1CD1C0" w:rsidR="00C13528" w:rsidRPr="00874965" w:rsidRDefault="00C13528" w:rsidP="003715AA">
            <w:pPr>
              <w:rPr>
                <w:lang w:val="en-US"/>
              </w:rPr>
            </w:pPr>
          </w:p>
        </w:tc>
      </w:tr>
    </w:tbl>
    <w:p w14:paraId="785FEAB1" w14:textId="77777777" w:rsidR="00C13528" w:rsidRPr="00874965" w:rsidRDefault="00C13528" w:rsidP="00C13528">
      <w:pPr>
        <w:pStyle w:val="af7"/>
        <w:ind w:firstLine="0"/>
        <w:rPr>
          <w:lang w:val="en-US"/>
        </w:rPr>
      </w:pPr>
    </w:p>
    <w:p w14:paraId="12BB8EBA" w14:textId="77777777" w:rsidR="00C13528" w:rsidRPr="00E60796" w:rsidRDefault="00C13528" w:rsidP="00C13528">
      <w:pPr>
        <w:pStyle w:val="23"/>
        <w:rPr>
          <w:lang w:val="en-US"/>
        </w:rPr>
      </w:pPr>
      <w:r w:rsidRPr="00E60796">
        <w:t>Описание сервиса</w:t>
      </w:r>
      <w:r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C13528" w:rsidRPr="008C3418" w14:paraId="1CF30BD4" w14:textId="77777777" w:rsidTr="003715AA">
        <w:tc>
          <w:tcPr>
            <w:tcW w:w="9384" w:type="dxa"/>
            <w:shd w:val="clear" w:color="auto" w:fill="F2F2F2"/>
            <w:vAlign w:val="center"/>
          </w:tcPr>
          <w:p w14:paraId="405F23F4" w14:textId="77777777" w:rsidR="00C13528" w:rsidRPr="007F198B" w:rsidRDefault="00C13528" w:rsidP="003715A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</w:tc>
      </w:tr>
    </w:tbl>
    <w:p w14:paraId="331982BB" w14:textId="77777777" w:rsidR="00C13528" w:rsidRPr="006B14DF" w:rsidRDefault="00C13528" w:rsidP="00C135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p w14:paraId="399D3356" w14:textId="7F68D9AE" w:rsidR="00874965" w:rsidRPr="00E84081" w:rsidRDefault="00C22677" w:rsidP="006D7C1E">
      <w:pPr>
        <w:pStyle w:val="12"/>
        <w:tabs>
          <w:tab w:val="clear" w:pos="360"/>
        </w:tabs>
        <w:ind w:left="284" w:hanging="284"/>
        <w:rPr>
          <w:lang w:val="en-US"/>
        </w:rPr>
      </w:pPr>
      <w:r>
        <w:rPr>
          <w:rFonts w:ascii="Courier New" w:hAnsi="Courier New" w:cs="Courier New"/>
          <w:i/>
          <w:sz w:val="20"/>
          <w:szCs w:val="20"/>
        </w:rPr>
        <w:br w:type="page"/>
      </w:r>
      <w:r w:rsidR="00E84081" w:rsidRPr="00CA1ABE">
        <w:lastRenderedPageBreak/>
        <w:t>Описание операций</w:t>
      </w:r>
    </w:p>
    <w:p w14:paraId="5EC73266" w14:textId="2309C19C" w:rsidR="00874965" w:rsidRPr="00065895" w:rsidRDefault="00874965" w:rsidP="00874965">
      <w:pPr>
        <w:pStyle w:val="23"/>
      </w:pPr>
      <w:r w:rsidRPr="00CA5A84">
        <w:t xml:space="preserve">Операция </w:t>
      </w:r>
      <w:r>
        <w:t>«</w:t>
      </w:r>
      <w:r>
        <w:t>Передача животного</w:t>
      </w:r>
      <w:r>
        <w:t>»</w:t>
      </w:r>
      <w:r w:rsidRPr="00065895">
        <w:t xml:space="preserve"> </w:t>
      </w:r>
    </w:p>
    <w:p w14:paraId="1AE549D3" w14:textId="77777777" w:rsidR="00874965" w:rsidRPr="00703AC4" w:rsidRDefault="00874965" w:rsidP="00874965">
      <w:pPr>
        <w:pStyle w:val="32"/>
      </w:pPr>
      <w:r w:rsidRPr="00703AC4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874965" w14:paraId="1640CBC3" w14:textId="77777777" w:rsidTr="00BB61F5">
        <w:tc>
          <w:tcPr>
            <w:tcW w:w="3256" w:type="dxa"/>
          </w:tcPr>
          <w:p w14:paraId="694DE42A" w14:textId="77777777" w:rsidR="00874965" w:rsidRPr="00703AC4" w:rsidRDefault="00874965" w:rsidP="00BB61F5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6C370828" w14:textId="0CBD0BFD" w:rsidR="00874965" w:rsidRPr="00707DAE" w:rsidRDefault="00874965" w:rsidP="00BB61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4965" w14:paraId="419E3E2B" w14:textId="77777777" w:rsidTr="00BB61F5">
        <w:tc>
          <w:tcPr>
            <w:tcW w:w="3256" w:type="dxa"/>
          </w:tcPr>
          <w:p w14:paraId="4ED5BA9A" w14:textId="77777777" w:rsidR="00874965" w:rsidRPr="00E70D47" w:rsidRDefault="00874965" w:rsidP="00BB61F5">
            <w:pPr>
              <w:spacing w:line="360" w:lineRule="exact"/>
              <w:rPr>
                <w:b/>
                <w:lang w:val="en-US"/>
              </w:rPr>
            </w:pPr>
            <w:r>
              <w:rPr>
                <w:b/>
              </w:rPr>
              <w:t>Раздел операции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6939" w:type="dxa"/>
          </w:tcPr>
          <w:p w14:paraId="786479B6" w14:textId="52E94DAE" w:rsidR="00874965" w:rsidRPr="004D5C7A" w:rsidRDefault="00874965" w:rsidP="00BB61F5">
            <w:pPr>
              <w:rPr>
                <w:lang w:val="en-US"/>
              </w:rPr>
            </w:pPr>
            <w:r>
              <w:rPr>
                <w:lang w:val="en-US"/>
              </w:rPr>
              <w:t>shelter</w:t>
            </w:r>
          </w:p>
        </w:tc>
      </w:tr>
      <w:tr w:rsidR="00874965" w14:paraId="64CCC5CC" w14:textId="77777777" w:rsidTr="00BB61F5">
        <w:tc>
          <w:tcPr>
            <w:tcW w:w="3256" w:type="dxa"/>
          </w:tcPr>
          <w:p w14:paraId="6EC3C59E" w14:textId="77777777" w:rsidR="00874965" w:rsidRPr="00703AC4" w:rsidRDefault="00874965" w:rsidP="00BB61F5">
            <w:pPr>
              <w:spacing w:line="360" w:lineRule="exact"/>
              <w:rPr>
                <w:b/>
              </w:rPr>
            </w:pPr>
            <w:r>
              <w:rPr>
                <w:b/>
              </w:rPr>
              <w:t>Метод</w:t>
            </w:r>
            <w:r w:rsidRPr="00703AC4">
              <w:rPr>
                <w:b/>
              </w:rPr>
              <w:t xml:space="preserve"> операции:</w:t>
            </w:r>
          </w:p>
        </w:tc>
        <w:tc>
          <w:tcPr>
            <w:tcW w:w="6939" w:type="dxa"/>
          </w:tcPr>
          <w:p w14:paraId="678141F8" w14:textId="77777777" w:rsidR="00874965" w:rsidRPr="00342C8B" w:rsidRDefault="00874965" w:rsidP="00BB61F5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</w:tr>
      <w:tr w:rsidR="00874965" w14:paraId="5B8E3C07" w14:textId="77777777" w:rsidTr="00BB61F5">
        <w:tc>
          <w:tcPr>
            <w:tcW w:w="3256" w:type="dxa"/>
          </w:tcPr>
          <w:p w14:paraId="1ECD02DF" w14:textId="77777777" w:rsidR="00874965" w:rsidRPr="00703AC4" w:rsidRDefault="00874965" w:rsidP="00BB61F5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39F3DDBC" w14:textId="77777777" w:rsidR="00874965" w:rsidRPr="00707DAE" w:rsidRDefault="00874965" w:rsidP="00BB61F5">
            <w:r>
              <w:t>Отправка запроса на получение животного</w:t>
            </w:r>
          </w:p>
        </w:tc>
      </w:tr>
    </w:tbl>
    <w:p w14:paraId="7AA1C45D" w14:textId="77777777" w:rsidR="00874965" w:rsidRPr="00B34DD6" w:rsidRDefault="00874965" w:rsidP="00874965">
      <w:pPr>
        <w:pStyle w:val="32"/>
        <w:rPr>
          <w:lang w:val="en-US"/>
        </w:rPr>
      </w:pPr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</w:p>
    <w:p w14:paraId="2AF70C3D" w14:textId="77777777" w:rsidR="00874965" w:rsidRPr="00D1505A" w:rsidRDefault="00874965" w:rsidP="00874965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657"/>
        <w:gridCol w:w="1965"/>
        <w:gridCol w:w="1980"/>
        <w:gridCol w:w="1989"/>
      </w:tblGrid>
      <w:tr w:rsidR="00874965" w:rsidRPr="009304DD" w14:paraId="2B9193D9" w14:textId="77777777" w:rsidTr="00BB61F5">
        <w:tc>
          <w:tcPr>
            <w:tcW w:w="562" w:type="dxa"/>
            <w:vAlign w:val="center"/>
          </w:tcPr>
          <w:p w14:paraId="629D3BBA" w14:textId="77777777" w:rsidR="00874965" w:rsidRPr="00703AC4" w:rsidRDefault="00874965" w:rsidP="00BB61F5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14:paraId="450937EB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14:paraId="0DB31B0D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2B216BAF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C2CE7A0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21BEB0CE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874965" w:rsidRPr="009304DD" w14:paraId="686A9DF9" w14:textId="77777777" w:rsidTr="00BB61F5">
        <w:tc>
          <w:tcPr>
            <w:tcW w:w="562" w:type="dxa"/>
            <w:vAlign w:val="center"/>
          </w:tcPr>
          <w:p w14:paraId="0AE1AA7A" w14:textId="77777777" w:rsidR="00874965" w:rsidRPr="009E5FE1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</w:t>
            </w:r>
          </w:p>
        </w:tc>
        <w:tc>
          <w:tcPr>
            <w:tcW w:w="2268" w:type="dxa"/>
          </w:tcPr>
          <w:p w14:paraId="0E55B81B" w14:textId="77777777" w:rsidR="00874965" w:rsidRPr="00707DAE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animal_id</w:t>
            </w:r>
            <w:proofErr w:type="spellEnd"/>
          </w:p>
        </w:tc>
        <w:tc>
          <w:tcPr>
            <w:tcW w:w="1657" w:type="dxa"/>
          </w:tcPr>
          <w:p w14:paraId="0984969D" w14:textId="77777777" w:rsidR="00874965" w:rsidRPr="00707DAE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 xml:space="preserve">Id </w:t>
            </w:r>
            <w:r>
              <w:rPr>
                <w:rStyle w:val="propname"/>
              </w:rPr>
              <w:t>животного</w:t>
            </w:r>
            <w:r>
              <w:rPr>
                <w:rStyle w:val="propname"/>
                <w:lang w:val="en-US"/>
              </w:rPr>
              <w:t xml:space="preserve"> </w:t>
            </w:r>
            <w:r>
              <w:rPr>
                <w:rStyle w:val="propname"/>
              </w:rPr>
              <w:t>в базе</w:t>
            </w:r>
          </w:p>
        </w:tc>
        <w:tc>
          <w:tcPr>
            <w:tcW w:w="1965" w:type="dxa"/>
          </w:tcPr>
          <w:p w14:paraId="3E92BE5B" w14:textId="77777777" w:rsidR="00874965" w:rsidRPr="00707DAE" w:rsidRDefault="00874965" w:rsidP="00BB61F5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+</w:t>
            </w:r>
          </w:p>
        </w:tc>
        <w:tc>
          <w:tcPr>
            <w:tcW w:w="1980" w:type="dxa"/>
          </w:tcPr>
          <w:p w14:paraId="1E9D812D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14:paraId="1B716634" w14:textId="77777777" w:rsidR="00874965" w:rsidRPr="00342C8B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874965" w:rsidRPr="009304DD" w14:paraId="7062700C" w14:textId="77777777" w:rsidTr="00BB61F5">
        <w:tc>
          <w:tcPr>
            <w:tcW w:w="562" w:type="dxa"/>
            <w:vAlign w:val="center"/>
          </w:tcPr>
          <w:p w14:paraId="5D3B456D" w14:textId="77777777" w:rsidR="00874965" w:rsidRPr="00707DAE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2</w:t>
            </w:r>
          </w:p>
        </w:tc>
        <w:tc>
          <w:tcPr>
            <w:tcW w:w="2268" w:type="dxa"/>
          </w:tcPr>
          <w:p w14:paraId="45E35CFC" w14:textId="5D15145D" w:rsidR="00874965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 w:rsidRPr="00874965">
              <w:rPr>
                <w:rStyle w:val="propname"/>
                <w:lang w:val="en-US"/>
              </w:rPr>
              <w:t>leave_act</w:t>
            </w:r>
            <w:proofErr w:type="spellEnd"/>
          </w:p>
        </w:tc>
        <w:tc>
          <w:tcPr>
            <w:tcW w:w="1657" w:type="dxa"/>
          </w:tcPr>
          <w:p w14:paraId="3E730916" w14:textId="4C43D1FF" w:rsidR="00874965" w:rsidRPr="00707DAE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Номер акта ухода</w:t>
            </w:r>
          </w:p>
        </w:tc>
        <w:tc>
          <w:tcPr>
            <w:tcW w:w="1965" w:type="dxa"/>
          </w:tcPr>
          <w:p w14:paraId="5E306D27" w14:textId="77777777" w:rsidR="00874965" w:rsidRPr="00707DAE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80" w:type="dxa"/>
          </w:tcPr>
          <w:p w14:paraId="02D85B0C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412981B9" w14:textId="77777777" w:rsidR="00874965" w:rsidRPr="00342C8B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874965" w:rsidRPr="009304DD" w14:paraId="46DFC4B7" w14:textId="77777777" w:rsidTr="00BB61F5">
        <w:tc>
          <w:tcPr>
            <w:tcW w:w="562" w:type="dxa"/>
            <w:vAlign w:val="center"/>
          </w:tcPr>
          <w:p w14:paraId="0B71650A" w14:textId="77777777" w:rsidR="00874965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3</w:t>
            </w:r>
          </w:p>
        </w:tc>
        <w:tc>
          <w:tcPr>
            <w:tcW w:w="2268" w:type="dxa"/>
          </w:tcPr>
          <w:p w14:paraId="183DDAAC" w14:textId="3367B603" w:rsidR="00874965" w:rsidRPr="00707DAE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 w:rsidRPr="00874965">
              <w:rPr>
                <w:rStyle w:val="propname"/>
                <w:lang w:val="en-US"/>
              </w:rPr>
              <w:t>leave_reason</w:t>
            </w:r>
            <w:proofErr w:type="spellEnd"/>
          </w:p>
        </w:tc>
        <w:tc>
          <w:tcPr>
            <w:tcW w:w="1657" w:type="dxa"/>
          </w:tcPr>
          <w:p w14:paraId="17FAA824" w14:textId="603BBB9D" w:rsidR="00874965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Причина ухода</w:t>
            </w:r>
          </w:p>
        </w:tc>
        <w:tc>
          <w:tcPr>
            <w:tcW w:w="1965" w:type="dxa"/>
          </w:tcPr>
          <w:p w14:paraId="061134A3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80" w:type="dxa"/>
          </w:tcPr>
          <w:p w14:paraId="5D1D1699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2643CFD7" w14:textId="77777777" w:rsidR="00874965" w:rsidRDefault="00874965" w:rsidP="00874965">
            <w:pPr>
              <w:pStyle w:val="affff1"/>
              <w:widowControl/>
              <w:numPr>
                <w:ilvl w:val="0"/>
                <w:numId w:val="48"/>
              </w:numPr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Смерть</w:t>
            </w:r>
          </w:p>
          <w:p w14:paraId="3FF8CD10" w14:textId="4AB5C116" w:rsidR="00874965" w:rsidRPr="00874965" w:rsidRDefault="00874965" w:rsidP="00874965">
            <w:pPr>
              <w:pStyle w:val="affff1"/>
              <w:widowControl/>
              <w:numPr>
                <w:ilvl w:val="0"/>
                <w:numId w:val="48"/>
              </w:numPr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Передача под опеку</w:t>
            </w:r>
          </w:p>
        </w:tc>
      </w:tr>
      <w:tr w:rsidR="00874965" w:rsidRPr="009304DD" w14:paraId="68898C97" w14:textId="77777777" w:rsidTr="00BB61F5">
        <w:tc>
          <w:tcPr>
            <w:tcW w:w="562" w:type="dxa"/>
            <w:vAlign w:val="center"/>
          </w:tcPr>
          <w:p w14:paraId="2FCE33A0" w14:textId="7FE36467" w:rsidR="00874965" w:rsidRPr="00874965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4</w:t>
            </w:r>
          </w:p>
        </w:tc>
        <w:tc>
          <w:tcPr>
            <w:tcW w:w="2268" w:type="dxa"/>
          </w:tcPr>
          <w:p w14:paraId="149F5FD6" w14:textId="45F49B23" w:rsidR="00874965" w:rsidRPr="00874965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is_entity</w:t>
            </w:r>
            <w:proofErr w:type="spellEnd"/>
          </w:p>
        </w:tc>
        <w:tc>
          <w:tcPr>
            <w:tcW w:w="1657" w:type="dxa"/>
          </w:tcPr>
          <w:p w14:paraId="412C5EFF" w14:textId="449479E3" w:rsidR="00874965" w:rsidRPr="00874965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Статус нового хозяина</w:t>
            </w:r>
          </w:p>
        </w:tc>
        <w:tc>
          <w:tcPr>
            <w:tcW w:w="1965" w:type="dxa"/>
          </w:tcPr>
          <w:p w14:paraId="5E4536B3" w14:textId="0F14D6D4" w:rsidR="00874965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2050579B" w14:textId="15FFE418" w:rsidR="00874965" w:rsidRP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Bool</w:t>
            </w:r>
          </w:p>
        </w:tc>
        <w:tc>
          <w:tcPr>
            <w:tcW w:w="1989" w:type="dxa"/>
            <w:vAlign w:val="center"/>
          </w:tcPr>
          <w:p w14:paraId="453DA256" w14:textId="14B2DBB3" w:rsidR="00874965" w:rsidRPr="00CE7E7C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</w:rPr>
              <w:t>Если животное передали под собственность</w:t>
            </w:r>
            <w:r w:rsidR="00CE7E7C" w:rsidRPr="00CE7E7C">
              <w:rPr>
                <w:rStyle w:val="propname"/>
              </w:rPr>
              <w:t xml:space="preserve"> </w:t>
            </w:r>
            <w:proofErr w:type="spellStart"/>
            <w:proofErr w:type="gramStart"/>
            <w:r w:rsidR="00CE7E7C">
              <w:rPr>
                <w:rStyle w:val="propname"/>
              </w:rPr>
              <w:t>юр</w:t>
            </w:r>
            <w:r w:rsidR="00CE7E7C" w:rsidRPr="00CE7E7C">
              <w:rPr>
                <w:rStyle w:val="propname"/>
              </w:rPr>
              <w:t>.</w:t>
            </w:r>
            <w:r w:rsidR="00CE7E7C">
              <w:rPr>
                <w:rStyle w:val="propname"/>
              </w:rPr>
              <w:t>лица</w:t>
            </w:r>
            <w:proofErr w:type="spellEnd"/>
            <w:proofErr w:type="gramEnd"/>
          </w:p>
        </w:tc>
      </w:tr>
      <w:tr w:rsidR="00874965" w:rsidRPr="009304DD" w14:paraId="224499F2" w14:textId="77777777" w:rsidTr="00BB61F5">
        <w:tc>
          <w:tcPr>
            <w:tcW w:w="562" w:type="dxa"/>
            <w:vAlign w:val="center"/>
          </w:tcPr>
          <w:p w14:paraId="19FED843" w14:textId="3CD2ADBC" w:rsidR="00874965" w:rsidRPr="00874965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5</w:t>
            </w:r>
          </w:p>
        </w:tc>
        <w:tc>
          <w:tcPr>
            <w:tcW w:w="2268" w:type="dxa"/>
          </w:tcPr>
          <w:p w14:paraId="60BB4F24" w14:textId="47E32F2E" w:rsidR="00874965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organization_</w:t>
            </w:r>
            <w:r w:rsidR="00874965">
              <w:rPr>
                <w:rStyle w:val="propname"/>
                <w:lang w:val="en-US"/>
              </w:rPr>
              <w:t>n</w:t>
            </w:r>
            <w:r w:rsidR="00874965" w:rsidRPr="00874965">
              <w:rPr>
                <w:rStyle w:val="propname"/>
                <w:lang w:val="en-US"/>
              </w:rPr>
              <w:t>ame</w:t>
            </w:r>
            <w:proofErr w:type="spellEnd"/>
          </w:p>
        </w:tc>
        <w:tc>
          <w:tcPr>
            <w:tcW w:w="1657" w:type="dxa"/>
          </w:tcPr>
          <w:p w14:paraId="0CD7F8E4" w14:textId="09B8EAFA" w:rsidR="00874965" w:rsidRDefault="00CE7E7C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Название организации</w:t>
            </w:r>
          </w:p>
        </w:tc>
        <w:tc>
          <w:tcPr>
            <w:tcW w:w="1965" w:type="dxa"/>
          </w:tcPr>
          <w:p w14:paraId="5473EA04" w14:textId="7E5708D0" w:rsidR="00874965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7DE57537" w14:textId="41ECE091" w:rsidR="00874965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66CEB00C" w14:textId="13541DE1" w:rsidR="00874965" w:rsidRPr="00790BBA" w:rsidRDefault="00874965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Если животное передали под собственность</w:t>
            </w:r>
            <w:r w:rsidR="00790BBA" w:rsidRPr="00790BBA">
              <w:rPr>
                <w:rStyle w:val="propname"/>
              </w:rPr>
              <w:t xml:space="preserve"> </w:t>
            </w:r>
            <w:r w:rsidR="00790BBA">
              <w:rPr>
                <w:rStyle w:val="propname"/>
              </w:rPr>
              <w:t>и его взял юр</w:t>
            </w:r>
            <w:r w:rsidR="00790BBA" w:rsidRPr="00790BBA">
              <w:rPr>
                <w:rStyle w:val="propname"/>
              </w:rPr>
              <w:t>.</w:t>
            </w:r>
            <w:r w:rsidR="00790BBA">
              <w:rPr>
                <w:rStyle w:val="propname"/>
              </w:rPr>
              <w:t xml:space="preserve"> лицо</w:t>
            </w:r>
            <w:r w:rsidR="00790BBA" w:rsidRPr="00790BBA">
              <w:rPr>
                <w:rStyle w:val="propname"/>
              </w:rPr>
              <w:t>.</w:t>
            </w:r>
          </w:p>
        </w:tc>
      </w:tr>
      <w:tr w:rsidR="00874965" w:rsidRPr="009304DD" w14:paraId="0CCE542F" w14:textId="77777777" w:rsidTr="00BB61F5">
        <w:tc>
          <w:tcPr>
            <w:tcW w:w="562" w:type="dxa"/>
            <w:vAlign w:val="center"/>
          </w:tcPr>
          <w:p w14:paraId="7A59EFFC" w14:textId="628038A8" w:rsidR="00874965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6</w:t>
            </w:r>
          </w:p>
        </w:tc>
        <w:tc>
          <w:tcPr>
            <w:tcW w:w="2268" w:type="dxa"/>
          </w:tcPr>
          <w:p w14:paraId="67587CF9" w14:textId="00B2B135" w:rsidR="00874965" w:rsidRPr="00874965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a</w:t>
            </w:r>
            <w:r w:rsidRPr="00790BBA">
              <w:rPr>
                <w:rStyle w:val="propname"/>
                <w:lang w:val="en-US"/>
              </w:rPr>
              <w:t>ddress</w:t>
            </w:r>
          </w:p>
        </w:tc>
        <w:tc>
          <w:tcPr>
            <w:tcW w:w="1657" w:type="dxa"/>
          </w:tcPr>
          <w:p w14:paraId="48BF41FC" w14:textId="5B73A314" w:rsidR="00874965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Адрес</w:t>
            </w:r>
          </w:p>
        </w:tc>
        <w:tc>
          <w:tcPr>
            <w:tcW w:w="1965" w:type="dxa"/>
          </w:tcPr>
          <w:p w14:paraId="6C533F1B" w14:textId="7E442C46" w:rsidR="00874965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50A8D17D" w14:textId="035173B3" w:rsidR="00874965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77798ACA" w14:textId="11AD0762" w:rsidR="00874965" w:rsidRP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При </w:t>
            </w:r>
            <w:r>
              <w:rPr>
                <w:rStyle w:val="propname"/>
                <w:lang w:val="en-US"/>
              </w:rPr>
              <w:t>is</w:t>
            </w:r>
            <w:r>
              <w:rPr>
                <w:rStyle w:val="propname"/>
              </w:rPr>
              <w:t>_</w:t>
            </w:r>
            <w:r>
              <w:rPr>
                <w:rStyle w:val="propname"/>
                <w:lang w:val="en-US"/>
              </w:rPr>
              <w:t>entity</w:t>
            </w:r>
          </w:p>
        </w:tc>
      </w:tr>
      <w:tr w:rsidR="00790BBA" w:rsidRPr="009304DD" w14:paraId="4FDEC3AA" w14:textId="77777777" w:rsidTr="00BB61F5">
        <w:tc>
          <w:tcPr>
            <w:tcW w:w="562" w:type="dxa"/>
            <w:vAlign w:val="center"/>
          </w:tcPr>
          <w:p w14:paraId="12348373" w14:textId="67C78BFA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7</w:t>
            </w:r>
          </w:p>
        </w:tc>
        <w:tc>
          <w:tcPr>
            <w:tcW w:w="2268" w:type="dxa"/>
          </w:tcPr>
          <w:p w14:paraId="03A38D13" w14:textId="7C3DB785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telephone</w:t>
            </w:r>
          </w:p>
        </w:tc>
        <w:tc>
          <w:tcPr>
            <w:tcW w:w="1657" w:type="dxa"/>
          </w:tcPr>
          <w:p w14:paraId="3467D184" w14:textId="615F7562" w:rsid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Номер телефона</w:t>
            </w:r>
          </w:p>
        </w:tc>
        <w:tc>
          <w:tcPr>
            <w:tcW w:w="1965" w:type="dxa"/>
          </w:tcPr>
          <w:p w14:paraId="0DDD96F6" w14:textId="26271695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08F52553" w14:textId="4BB8E346" w:rsidR="00790BBA" w:rsidRP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3FA59F58" w14:textId="14DE2777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При </w:t>
            </w:r>
            <w:r>
              <w:rPr>
                <w:rStyle w:val="propname"/>
                <w:lang w:val="en-US"/>
              </w:rPr>
              <w:t>is</w:t>
            </w:r>
            <w:r>
              <w:rPr>
                <w:rStyle w:val="propname"/>
              </w:rPr>
              <w:t>_</w:t>
            </w:r>
            <w:r>
              <w:rPr>
                <w:rStyle w:val="propname"/>
                <w:lang w:val="en-US"/>
              </w:rPr>
              <w:t>entity</w:t>
            </w:r>
          </w:p>
        </w:tc>
      </w:tr>
      <w:tr w:rsidR="00790BBA" w:rsidRPr="009304DD" w14:paraId="7E08C274" w14:textId="77777777" w:rsidTr="00BB61F5">
        <w:tc>
          <w:tcPr>
            <w:tcW w:w="562" w:type="dxa"/>
            <w:vAlign w:val="center"/>
          </w:tcPr>
          <w:p w14:paraId="14C0EB39" w14:textId="782AC5F5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8</w:t>
            </w:r>
          </w:p>
        </w:tc>
        <w:tc>
          <w:tcPr>
            <w:tcW w:w="2268" w:type="dxa"/>
          </w:tcPr>
          <w:p w14:paraId="480CB60F" w14:textId="51A862B6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owner_name</w:t>
            </w:r>
            <w:proofErr w:type="spellEnd"/>
          </w:p>
        </w:tc>
        <w:tc>
          <w:tcPr>
            <w:tcW w:w="1657" w:type="dxa"/>
          </w:tcPr>
          <w:p w14:paraId="2AB13AD0" w14:textId="354E5113" w:rsid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Имя опекуна</w:t>
            </w:r>
          </w:p>
        </w:tc>
        <w:tc>
          <w:tcPr>
            <w:tcW w:w="1965" w:type="dxa"/>
          </w:tcPr>
          <w:p w14:paraId="6C29FD79" w14:textId="18890359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21EE08D7" w14:textId="0F36ACE9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43D5D993" w14:textId="299CC34B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При </w:t>
            </w:r>
            <w:r>
              <w:rPr>
                <w:rStyle w:val="propname"/>
                <w:lang w:val="en-US"/>
              </w:rPr>
              <w:t>is</w:t>
            </w:r>
            <w:r>
              <w:rPr>
                <w:rStyle w:val="propname"/>
              </w:rPr>
              <w:t>_</w:t>
            </w:r>
            <w:r>
              <w:rPr>
                <w:rStyle w:val="propname"/>
                <w:lang w:val="en-US"/>
              </w:rPr>
              <w:t>entity</w:t>
            </w:r>
          </w:p>
        </w:tc>
      </w:tr>
      <w:tr w:rsidR="00790BBA" w:rsidRPr="009304DD" w14:paraId="2BBB9743" w14:textId="77777777" w:rsidTr="00BB61F5">
        <w:tc>
          <w:tcPr>
            <w:tcW w:w="562" w:type="dxa"/>
            <w:vAlign w:val="center"/>
          </w:tcPr>
          <w:p w14:paraId="1664B0AE" w14:textId="68D151FB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9</w:t>
            </w:r>
          </w:p>
        </w:tc>
        <w:tc>
          <w:tcPr>
            <w:tcW w:w="2268" w:type="dxa"/>
          </w:tcPr>
          <w:p w14:paraId="2FDAB258" w14:textId="01A59FEF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owner_contacts</w:t>
            </w:r>
            <w:proofErr w:type="spellEnd"/>
          </w:p>
        </w:tc>
        <w:tc>
          <w:tcPr>
            <w:tcW w:w="1657" w:type="dxa"/>
          </w:tcPr>
          <w:p w14:paraId="73F8971B" w14:textId="4DC0290E" w:rsid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Контакты опекуна</w:t>
            </w:r>
          </w:p>
        </w:tc>
        <w:tc>
          <w:tcPr>
            <w:tcW w:w="1965" w:type="dxa"/>
          </w:tcPr>
          <w:p w14:paraId="22C9EF68" w14:textId="5FF3DFCA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37F2215A" w14:textId="2FB77EAF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5EF658DA" w14:textId="7DFCDD86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При </w:t>
            </w:r>
            <w:r>
              <w:rPr>
                <w:rStyle w:val="propname"/>
                <w:lang w:val="en-US"/>
              </w:rPr>
              <w:t>is</w:t>
            </w:r>
            <w:r>
              <w:rPr>
                <w:rStyle w:val="propname"/>
              </w:rPr>
              <w:t>_</w:t>
            </w:r>
            <w:r>
              <w:rPr>
                <w:rStyle w:val="propname"/>
                <w:lang w:val="en-US"/>
              </w:rPr>
              <w:t>entity</w:t>
            </w:r>
          </w:p>
        </w:tc>
      </w:tr>
      <w:tr w:rsidR="00790BBA" w:rsidRPr="009304DD" w14:paraId="5622C3E5" w14:textId="77777777" w:rsidTr="00BB61F5">
        <w:tc>
          <w:tcPr>
            <w:tcW w:w="562" w:type="dxa"/>
            <w:vAlign w:val="center"/>
          </w:tcPr>
          <w:p w14:paraId="252D97B5" w14:textId="403DB451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10</w:t>
            </w:r>
          </w:p>
        </w:tc>
        <w:tc>
          <w:tcPr>
            <w:tcW w:w="2268" w:type="dxa"/>
          </w:tcPr>
          <w:p w14:paraId="6121B605" w14:textId="60D17140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n</w:t>
            </w:r>
            <w:r w:rsidRPr="00790BBA">
              <w:rPr>
                <w:rStyle w:val="propname"/>
                <w:lang w:val="en-US"/>
              </w:rPr>
              <w:t>ame</w:t>
            </w:r>
          </w:p>
        </w:tc>
        <w:tc>
          <w:tcPr>
            <w:tcW w:w="1657" w:type="dxa"/>
          </w:tcPr>
          <w:p w14:paraId="6550D1A7" w14:textId="30ECBDB7" w:rsid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Имя нового хозяина</w:t>
            </w:r>
          </w:p>
        </w:tc>
        <w:tc>
          <w:tcPr>
            <w:tcW w:w="1965" w:type="dxa"/>
          </w:tcPr>
          <w:p w14:paraId="6887ECD3" w14:textId="68CB503E" w:rsidR="00790BBA" w:rsidRPr="00790BBA" w:rsidRDefault="00790BBA" w:rsidP="00BB61F5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-</w:t>
            </w:r>
          </w:p>
        </w:tc>
        <w:tc>
          <w:tcPr>
            <w:tcW w:w="1980" w:type="dxa"/>
          </w:tcPr>
          <w:p w14:paraId="41954FD7" w14:textId="4A067A1C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1824C83E" w14:textId="0D2E79B4" w:rsidR="00790BBA" w:rsidRP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лицо</w:t>
            </w:r>
          </w:p>
        </w:tc>
      </w:tr>
      <w:tr w:rsidR="00790BBA" w:rsidRPr="009304DD" w14:paraId="35FCB03B" w14:textId="77777777" w:rsidTr="00BB61F5">
        <w:tc>
          <w:tcPr>
            <w:tcW w:w="562" w:type="dxa"/>
            <w:vAlign w:val="center"/>
          </w:tcPr>
          <w:p w14:paraId="66492C25" w14:textId="6FD3649E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11</w:t>
            </w:r>
          </w:p>
        </w:tc>
        <w:tc>
          <w:tcPr>
            <w:tcW w:w="2268" w:type="dxa"/>
          </w:tcPr>
          <w:p w14:paraId="202F633B" w14:textId="55BD5604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p</w:t>
            </w:r>
            <w:r w:rsidRPr="00790BBA">
              <w:rPr>
                <w:rStyle w:val="propname"/>
                <w:lang w:val="en-US"/>
              </w:rPr>
              <w:t>assport_series</w:t>
            </w:r>
            <w:proofErr w:type="spellEnd"/>
          </w:p>
        </w:tc>
        <w:tc>
          <w:tcPr>
            <w:tcW w:w="1657" w:type="dxa"/>
          </w:tcPr>
          <w:p w14:paraId="54FE9577" w14:textId="095B46B3" w:rsidR="00790BBA" w:rsidRP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Серия паспорта</w:t>
            </w:r>
          </w:p>
        </w:tc>
        <w:tc>
          <w:tcPr>
            <w:tcW w:w="1965" w:type="dxa"/>
          </w:tcPr>
          <w:p w14:paraId="45B8D790" w14:textId="0DB3F568" w:rsidR="00790BBA" w:rsidRP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5F328747" w14:textId="510F9AA4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307C9213" w14:textId="1BEA7FDE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</w:t>
            </w:r>
            <w:r>
              <w:rPr>
                <w:rStyle w:val="propname"/>
              </w:rPr>
              <w:t>ицо</w:t>
            </w:r>
          </w:p>
        </w:tc>
      </w:tr>
      <w:tr w:rsidR="00790BBA" w:rsidRPr="009304DD" w14:paraId="70FE863A" w14:textId="77777777" w:rsidTr="00BB61F5">
        <w:tc>
          <w:tcPr>
            <w:tcW w:w="562" w:type="dxa"/>
            <w:vAlign w:val="center"/>
          </w:tcPr>
          <w:p w14:paraId="1F742F4D" w14:textId="6285079B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12</w:t>
            </w:r>
          </w:p>
        </w:tc>
        <w:tc>
          <w:tcPr>
            <w:tcW w:w="2268" w:type="dxa"/>
          </w:tcPr>
          <w:p w14:paraId="474754A5" w14:textId="1154D4FA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passport_number</w:t>
            </w:r>
            <w:proofErr w:type="spellEnd"/>
          </w:p>
        </w:tc>
        <w:tc>
          <w:tcPr>
            <w:tcW w:w="1657" w:type="dxa"/>
          </w:tcPr>
          <w:p w14:paraId="16871636" w14:textId="6FF5C14E" w:rsidR="00790BBA" w:rsidRP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Номер паспорта</w:t>
            </w:r>
          </w:p>
        </w:tc>
        <w:tc>
          <w:tcPr>
            <w:tcW w:w="1965" w:type="dxa"/>
          </w:tcPr>
          <w:p w14:paraId="576BC80B" w14:textId="4205C48C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5CE63133" w14:textId="3360CB3E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05FA5E41" w14:textId="3CB8B0A3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</w:t>
            </w:r>
            <w:r>
              <w:rPr>
                <w:rStyle w:val="propname"/>
              </w:rPr>
              <w:t>ицо</w:t>
            </w:r>
          </w:p>
        </w:tc>
      </w:tr>
      <w:tr w:rsidR="00790BBA" w:rsidRPr="009304DD" w14:paraId="6CA1A4E0" w14:textId="77777777" w:rsidTr="00BB61F5">
        <w:tc>
          <w:tcPr>
            <w:tcW w:w="562" w:type="dxa"/>
            <w:vAlign w:val="center"/>
          </w:tcPr>
          <w:p w14:paraId="6C272E5A" w14:textId="1D3615CC" w:rsidR="00790BBA" w:rsidRP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>13</w:t>
            </w:r>
          </w:p>
        </w:tc>
        <w:tc>
          <w:tcPr>
            <w:tcW w:w="2268" w:type="dxa"/>
          </w:tcPr>
          <w:p w14:paraId="362A2EA1" w14:textId="6E0DF09A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passport_issued</w:t>
            </w:r>
            <w:proofErr w:type="spellEnd"/>
          </w:p>
        </w:tc>
        <w:tc>
          <w:tcPr>
            <w:tcW w:w="1657" w:type="dxa"/>
          </w:tcPr>
          <w:p w14:paraId="0B4B9AC0" w14:textId="76EC4DC1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</w:rPr>
              <w:t>Выдано</w:t>
            </w:r>
          </w:p>
        </w:tc>
        <w:tc>
          <w:tcPr>
            <w:tcW w:w="1965" w:type="dxa"/>
          </w:tcPr>
          <w:p w14:paraId="6E7C7D6E" w14:textId="626FE89C" w:rsidR="00790BBA" w:rsidRPr="00790BBA" w:rsidRDefault="00790BBA" w:rsidP="00BB61F5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-</w:t>
            </w:r>
          </w:p>
        </w:tc>
        <w:tc>
          <w:tcPr>
            <w:tcW w:w="1980" w:type="dxa"/>
          </w:tcPr>
          <w:p w14:paraId="38E4E251" w14:textId="58BCE701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3FCB12EB" w14:textId="314072C6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</w:t>
            </w:r>
            <w:r>
              <w:rPr>
                <w:rStyle w:val="propname"/>
              </w:rPr>
              <w:t>ицо</w:t>
            </w:r>
          </w:p>
        </w:tc>
      </w:tr>
      <w:tr w:rsidR="00790BBA" w:rsidRPr="009304DD" w14:paraId="2D2F4C54" w14:textId="77777777" w:rsidTr="00BB61F5">
        <w:tc>
          <w:tcPr>
            <w:tcW w:w="562" w:type="dxa"/>
            <w:vAlign w:val="center"/>
          </w:tcPr>
          <w:p w14:paraId="2E610B09" w14:textId="6ED1717F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lastRenderedPageBreak/>
              <w:t>14</w:t>
            </w:r>
          </w:p>
        </w:tc>
        <w:tc>
          <w:tcPr>
            <w:tcW w:w="2268" w:type="dxa"/>
          </w:tcPr>
          <w:p w14:paraId="5BF1242C" w14:textId="49D852A9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passport_date</w:t>
            </w:r>
            <w:proofErr w:type="spellEnd"/>
          </w:p>
        </w:tc>
        <w:tc>
          <w:tcPr>
            <w:tcW w:w="1657" w:type="dxa"/>
          </w:tcPr>
          <w:p w14:paraId="4D0585E6" w14:textId="2C98736B" w:rsidR="00790BBA" w:rsidRP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</w:rPr>
              <w:t>Дата выдачи</w:t>
            </w:r>
          </w:p>
        </w:tc>
        <w:tc>
          <w:tcPr>
            <w:tcW w:w="1965" w:type="dxa"/>
          </w:tcPr>
          <w:p w14:paraId="67EEA131" w14:textId="6F909002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-</w:t>
            </w:r>
          </w:p>
        </w:tc>
        <w:tc>
          <w:tcPr>
            <w:tcW w:w="1980" w:type="dxa"/>
          </w:tcPr>
          <w:p w14:paraId="48AAD06F" w14:textId="0B6FE298" w:rsidR="00790BBA" w:rsidRP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5C0B00EC" w14:textId="567330CE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</w:t>
            </w:r>
            <w:r>
              <w:rPr>
                <w:rStyle w:val="propname"/>
              </w:rPr>
              <w:t>ицо</w:t>
            </w:r>
          </w:p>
        </w:tc>
      </w:tr>
      <w:tr w:rsidR="00790BBA" w:rsidRPr="009304DD" w14:paraId="3AF834EE" w14:textId="77777777" w:rsidTr="00BB61F5">
        <w:tc>
          <w:tcPr>
            <w:tcW w:w="562" w:type="dxa"/>
            <w:vAlign w:val="center"/>
          </w:tcPr>
          <w:p w14:paraId="67E7943A" w14:textId="2797EA1E" w:rsid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15</w:t>
            </w:r>
          </w:p>
        </w:tc>
        <w:tc>
          <w:tcPr>
            <w:tcW w:w="2268" w:type="dxa"/>
          </w:tcPr>
          <w:p w14:paraId="3A2E690F" w14:textId="00F31FBD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passport_address</w:t>
            </w:r>
            <w:proofErr w:type="spellEnd"/>
          </w:p>
        </w:tc>
        <w:tc>
          <w:tcPr>
            <w:tcW w:w="1657" w:type="dxa"/>
          </w:tcPr>
          <w:p w14:paraId="2181452F" w14:textId="2C59CA90" w:rsidR="00790BBA" w:rsidRP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Место регистрации</w:t>
            </w:r>
          </w:p>
        </w:tc>
        <w:tc>
          <w:tcPr>
            <w:tcW w:w="1965" w:type="dxa"/>
          </w:tcPr>
          <w:p w14:paraId="7747E2A7" w14:textId="0BBCB182" w:rsidR="00790BBA" w:rsidRP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1BCF24EB" w14:textId="4E7F0CE1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74C815C6" w14:textId="78AA716C" w:rsidR="00790BBA" w:rsidRDefault="00790BBA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proofErr w:type="spellStart"/>
            <w:r>
              <w:rPr>
                <w:rStyle w:val="propname"/>
              </w:rPr>
              <w:t>Физ</w:t>
            </w:r>
            <w:proofErr w:type="spellEnd"/>
            <w:r>
              <w:rPr>
                <w:rStyle w:val="propname"/>
                <w:lang w:val="en-US"/>
              </w:rPr>
              <w:t xml:space="preserve">. </w:t>
            </w:r>
            <w:r>
              <w:rPr>
                <w:rStyle w:val="propname"/>
              </w:rPr>
              <w:t>Л</w:t>
            </w:r>
            <w:r>
              <w:rPr>
                <w:rStyle w:val="propname"/>
              </w:rPr>
              <w:t>ицо</w:t>
            </w:r>
          </w:p>
        </w:tc>
      </w:tr>
      <w:tr w:rsidR="00790BBA" w:rsidRPr="009304DD" w14:paraId="4EE4D27E" w14:textId="77777777" w:rsidTr="00BB61F5">
        <w:tc>
          <w:tcPr>
            <w:tcW w:w="562" w:type="dxa"/>
            <w:vAlign w:val="center"/>
          </w:tcPr>
          <w:p w14:paraId="15A6B43A" w14:textId="65242122" w:rsidR="00790BBA" w:rsidRPr="00790BBA" w:rsidRDefault="00790BBA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>16</w:t>
            </w:r>
          </w:p>
        </w:tc>
        <w:tc>
          <w:tcPr>
            <w:tcW w:w="2268" w:type="dxa"/>
          </w:tcPr>
          <w:p w14:paraId="375CD24A" w14:textId="4FEF5495" w:rsidR="00790BBA" w:rsidRDefault="00790BBA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</w:rPr>
              <w:t>с</w:t>
            </w:r>
            <w:proofErr w:type="spellStart"/>
            <w:r>
              <w:rPr>
                <w:rStyle w:val="propname"/>
                <w:lang w:val="en-US"/>
              </w:rPr>
              <w:t>ontacts</w:t>
            </w:r>
            <w:proofErr w:type="spellEnd"/>
          </w:p>
        </w:tc>
        <w:tc>
          <w:tcPr>
            <w:tcW w:w="1657" w:type="dxa"/>
          </w:tcPr>
          <w:p w14:paraId="7EFC23B7" w14:textId="4CBF83E3" w:rsidR="00790BBA" w:rsidRPr="00790BBA" w:rsidRDefault="00790BBA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Контакты</w:t>
            </w:r>
          </w:p>
        </w:tc>
        <w:tc>
          <w:tcPr>
            <w:tcW w:w="1965" w:type="dxa"/>
          </w:tcPr>
          <w:p w14:paraId="29F32495" w14:textId="6A337441" w:rsidR="00790BBA" w:rsidRDefault="00790BBA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80" w:type="dxa"/>
          </w:tcPr>
          <w:p w14:paraId="6FCF40C4" w14:textId="388C5AB3" w:rsidR="00790BBA" w:rsidRDefault="00790BBA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7CF49AD5" w14:textId="616A8239" w:rsidR="00790BBA" w:rsidRPr="00CE7E7C" w:rsidRDefault="00CE7E7C" w:rsidP="0087496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 xml:space="preserve">При обеих случаях </w:t>
            </w:r>
            <w:r>
              <w:rPr>
                <w:rStyle w:val="propname"/>
                <w:lang w:val="en-US"/>
              </w:rPr>
              <w:t>is</w:t>
            </w:r>
            <w:r w:rsidRPr="00CE7E7C">
              <w:rPr>
                <w:rStyle w:val="propname"/>
              </w:rPr>
              <w:t>_</w:t>
            </w:r>
            <w:r>
              <w:rPr>
                <w:rStyle w:val="propname"/>
                <w:lang w:val="en-US"/>
              </w:rPr>
              <w:t>entity</w:t>
            </w:r>
          </w:p>
        </w:tc>
      </w:tr>
    </w:tbl>
    <w:p w14:paraId="118A7B86" w14:textId="77777777" w:rsidR="00874965" w:rsidRDefault="00874965" w:rsidP="00874965">
      <w:pPr>
        <w:pStyle w:val="32"/>
        <w:rPr>
          <w:lang w:val="en-US"/>
        </w:rPr>
      </w:pPr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874965" w:rsidRPr="009304DD" w14:paraId="020652E8" w14:textId="77777777" w:rsidTr="00BB61F5">
        <w:tc>
          <w:tcPr>
            <w:tcW w:w="562" w:type="dxa"/>
            <w:vAlign w:val="center"/>
          </w:tcPr>
          <w:p w14:paraId="08B16B65" w14:textId="77777777" w:rsidR="00874965" w:rsidRPr="00703AC4" w:rsidRDefault="00874965" w:rsidP="00BB61F5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1971BF83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3BCCB272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36E69F8C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4883996C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7BA19CB9" w14:textId="77777777" w:rsidR="00874965" w:rsidRPr="00B34DD6" w:rsidRDefault="00874965" w:rsidP="00BB61F5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874965" w:rsidRPr="009304DD" w14:paraId="0A04544C" w14:textId="77777777" w:rsidTr="00BB61F5">
        <w:tc>
          <w:tcPr>
            <w:tcW w:w="562" w:type="dxa"/>
            <w:vAlign w:val="center"/>
          </w:tcPr>
          <w:p w14:paraId="47A73EC2" w14:textId="77777777" w:rsidR="00874965" w:rsidRPr="009E5FE1" w:rsidRDefault="00874965" w:rsidP="00BB61F5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761F8652" w14:textId="77777777" w:rsidR="00874965" w:rsidRPr="007F0DEA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results</w:t>
            </w:r>
          </w:p>
        </w:tc>
        <w:tc>
          <w:tcPr>
            <w:tcW w:w="1903" w:type="dxa"/>
            <w:vAlign w:val="center"/>
          </w:tcPr>
          <w:p w14:paraId="3270F392" w14:textId="553CB66C" w:rsidR="00874965" w:rsidRPr="00707DAE" w:rsidRDefault="00874965" w:rsidP="00BB61F5">
            <w:pPr>
              <w:pStyle w:val="affff1"/>
              <w:ind w:left="0"/>
              <w:rPr>
                <w:rStyle w:val="propname"/>
              </w:rPr>
            </w:pPr>
          </w:p>
        </w:tc>
        <w:tc>
          <w:tcPr>
            <w:tcW w:w="2029" w:type="dxa"/>
            <w:vAlign w:val="center"/>
          </w:tcPr>
          <w:p w14:paraId="323D0494" w14:textId="77777777" w:rsidR="00874965" w:rsidRPr="00F16F8C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69E561C1" w14:textId="16967CDD" w:rsidR="00874965" w:rsidRPr="00E70D47" w:rsidRDefault="006D7C1E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List</w:t>
            </w:r>
          </w:p>
        </w:tc>
        <w:tc>
          <w:tcPr>
            <w:tcW w:w="1989" w:type="dxa"/>
            <w:vAlign w:val="center"/>
          </w:tcPr>
          <w:p w14:paraId="1FE4079A" w14:textId="77777777" w:rsidR="00874965" w:rsidRPr="0058026F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874965" w:rsidRPr="009304DD" w14:paraId="58422757" w14:textId="77777777" w:rsidTr="00BB61F5">
        <w:tc>
          <w:tcPr>
            <w:tcW w:w="562" w:type="dxa"/>
            <w:vAlign w:val="center"/>
          </w:tcPr>
          <w:p w14:paraId="6322A7AC" w14:textId="77777777" w:rsidR="00874965" w:rsidRPr="009E5FE1" w:rsidRDefault="00874965" w:rsidP="00BB61F5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438756F0" w14:textId="77777777" w:rsidR="00874965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error_code</w:t>
            </w:r>
            <w:proofErr w:type="spellEnd"/>
          </w:p>
        </w:tc>
        <w:tc>
          <w:tcPr>
            <w:tcW w:w="1903" w:type="dxa"/>
            <w:vAlign w:val="center"/>
          </w:tcPr>
          <w:p w14:paraId="3A1F0CC8" w14:textId="77777777" w:rsidR="00874965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Код ошибки</w:t>
            </w:r>
          </w:p>
        </w:tc>
        <w:tc>
          <w:tcPr>
            <w:tcW w:w="2029" w:type="dxa"/>
            <w:vAlign w:val="center"/>
          </w:tcPr>
          <w:p w14:paraId="543A1518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53481BA6" w14:textId="77777777" w:rsidR="00874965" w:rsidRPr="00E70D47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105998A8" w14:textId="77777777" w:rsidR="00874965" w:rsidRPr="00806A02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874965" w:rsidRPr="009304DD" w14:paraId="24ACE437" w14:textId="77777777" w:rsidTr="00BB61F5">
        <w:tc>
          <w:tcPr>
            <w:tcW w:w="562" w:type="dxa"/>
            <w:vAlign w:val="center"/>
          </w:tcPr>
          <w:p w14:paraId="7CEC2B4A" w14:textId="77777777" w:rsidR="00874965" w:rsidRPr="009E5FE1" w:rsidRDefault="00874965" w:rsidP="00BB61F5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0B45AB4D" w14:textId="77777777" w:rsidR="00874965" w:rsidRDefault="00874965" w:rsidP="00BB61F5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error_text</w:t>
            </w:r>
            <w:proofErr w:type="spellEnd"/>
          </w:p>
        </w:tc>
        <w:tc>
          <w:tcPr>
            <w:tcW w:w="1903" w:type="dxa"/>
            <w:vAlign w:val="center"/>
          </w:tcPr>
          <w:p w14:paraId="0AC94E5E" w14:textId="77777777" w:rsidR="00874965" w:rsidRDefault="00874965" w:rsidP="00BB61F5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Текст ошибки</w:t>
            </w:r>
          </w:p>
        </w:tc>
        <w:tc>
          <w:tcPr>
            <w:tcW w:w="2029" w:type="dxa"/>
            <w:vAlign w:val="center"/>
          </w:tcPr>
          <w:p w14:paraId="67D011C3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16" w:type="dxa"/>
            <w:vAlign w:val="center"/>
          </w:tcPr>
          <w:p w14:paraId="344646B9" w14:textId="77777777" w:rsidR="00874965" w:rsidRDefault="00874965" w:rsidP="00BB61F5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0713FBBB" w14:textId="77777777" w:rsidR="00874965" w:rsidRPr="00806A02" w:rsidRDefault="00874965" w:rsidP="00BB61F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17BBDD10" w14:textId="77777777" w:rsidR="00874965" w:rsidRPr="00806A02" w:rsidRDefault="00874965" w:rsidP="00874965">
      <w:pPr>
        <w:pStyle w:val="af7"/>
      </w:pPr>
    </w:p>
    <w:p w14:paraId="1D1C6271" w14:textId="77777777" w:rsidR="00874965" w:rsidRPr="000D4129" w:rsidRDefault="00874965" w:rsidP="00874965">
      <w:pPr>
        <w:pStyle w:val="32"/>
        <w:rPr>
          <w:lang w:val="en-US"/>
        </w:rPr>
      </w:pPr>
      <w:r>
        <w:t>Ошибки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874965" w:rsidRPr="006507D7" w14:paraId="51E9D153" w14:textId="77777777" w:rsidTr="00BB61F5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64F9424B" w14:textId="77777777" w:rsidR="00874965" w:rsidRPr="006507D7" w:rsidRDefault="00874965" w:rsidP="00BB61F5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49712EC2" w14:textId="77777777" w:rsidR="00874965" w:rsidRPr="006507D7" w:rsidRDefault="00874965" w:rsidP="00BB61F5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161B9774" w14:textId="77777777" w:rsidR="00874965" w:rsidRPr="006507D7" w:rsidRDefault="00874965" w:rsidP="00BB61F5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3B8E01DA" w14:textId="77777777" w:rsidR="00874965" w:rsidRPr="006507D7" w:rsidRDefault="00874965" w:rsidP="00BB61F5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874965" w:rsidRPr="006507D7" w14:paraId="4EEA8B34" w14:textId="77777777" w:rsidTr="00BB61F5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121041C9" w14:textId="77777777" w:rsidR="00874965" w:rsidRPr="006507D7" w:rsidRDefault="00874965" w:rsidP="00BB61F5">
            <w:pPr>
              <w:pStyle w:val="affff1"/>
              <w:numPr>
                <w:ilvl w:val="0"/>
                <w:numId w:val="42"/>
              </w:numPr>
              <w:ind w:left="22" w:firstLine="0"/>
            </w:pPr>
          </w:p>
        </w:tc>
        <w:tc>
          <w:tcPr>
            <w:tcW w:w="1003" w:type="pct"/>
            <w:shd w:val="clear" w:color="auto" w:fill="auto"/>
            <w:vAlign w:val="center"/>
          </w:tcPr>
          <w:p w14:paraId="14B86D53" w14:textId="77777777" w:rsidR="00874965" w:rsidRPr="003856E5" w:rsidRDefault="00874965" w:rsidP="00BB61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0246D090" w14:textId="77777777" w:rsidR="00874965" w:rsidRPr="00CC446A" w:rsidRDefault="00874965" w:rsidP="00BB61F5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Некорректные данные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71BBDBC2" w14:textId="77777777" w:rsidR="00874965" w:rsidRPr="003856E5" w:rsidRDefault="00874965" w:rsidP="00BB61F5">
            <w:pPr>
              <w:rPr>
                <w:lang w:val="en-US"/>
              </w:rPr>
            </w:pPr>
          </w:p>
        </w:tc>
      </w:tr>
    </w:tbl>
    <w:p w14:paraId="16EB1FB0" w14:textId="77777777" w:rsidR="00874965" w:rsidRPr="00CD37D8" w:rsidRDefault="00874965" w:rsidP="00874965">
      <w:pPr>
        <w:pStyle w:val="32"/>
        <w:ind w:left="0"/>
        <w:rPr>
          <w:lang w:val="en-US"/>
        </w:rPr>
      </w:pPr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</w:p>
    <w:p w14:paraId="552B5597" w14:textId="77777777" w:rsidR="00874965" w:rsidRPr="007F198B" w:rsidRDefault="00874965" w:rsidP="00874965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r w:rsidRPr="00C203A3">
        <w:rPr>
          <w:sz w:val="24"/>
        </w:rPr>
        <w:t>Пример</w:t>
      </w:r>
      <w:r>
        <w:rPr>
          <w:sz w:val="24"/>
        </w:rPr>
        <w:t xml:space="preserve"> 1. </w:t>
      </w:r>
    </w:p>
    <w:p w14:paraId="7A7F5399" w14:textId="77777777" w:rsidR="00874965" w:rsidRPr="007F198B" w:rsidRDefault="00874965" w:rsidP="00874965">
      <w:pPr>
        <w:pStyle w:val="32"/>
        <w:numPr>
          <w:ilvl w:val="0"/>
          <w:numId w:val="0"/>
        </w:numPr>
        <w:ind w:left="851"/>
        <w:jc w:val="left"/>
      </w:pPr>
      <w:r w:rsidRPr="007F198B">
        <w:t>POST- запрос: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74965" w14:paraId="772F3731" w14:textId="77777777" w:rsidTr="00BB61F5">
        <w:trPr>
          <w:trHeight w:val="594"/>
        </w:trPr>
        <w:tc>
          <w:tcPr>
            <w:tcW w:w="10195" w:type="dxa"/>
          </w:tcPr>
          <w:p w14:paraId="05ACB2A4" w14:textId="5C0CD13C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{</w:t>
            </w:r>
          </w:p>
          <w:p w14:paraId="4D4DF88C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animal_id</w:t>
            </w:r>
            <w:proofErr w:type="spellEnd"/>
            <w:r>
              <w:t>': 4,</w:t>
            </w:r>
          </w:p>
          <w:p w14:paraId="4344EAD3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leave_act</w:t>
            </w:r>
            <w:proofErr w:type="spellEnd"/>
            <w:r>
              <w:t>': '6234',</w:t>
            </w:r>
          </w:p>
          <w:p w14:paraId="45F183EF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leave_reason</w:t>
            </w:r>
            <w:proofErr w:type="spellEnd"/>
            <w:r>
              <w:t>': 1,</w:t>
            </w:r>
          </w:p>
          <w:p w14:paraId="5D5F3526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is_entity</w:t>
            </w:r>
            <w:proofErr w:type="spellEnd"/>
            <w:r>
              <w:t xml:space="preserve">':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14:paraId="2886DE07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name</w:t>
            </w:r>
            <w:proofErr w:type="spellEnd"/>
            <w:r>
              <w:t>': '</w:t>
            </w:r>
            <w:proofErr w:type="spellStart"/>
            <w:r>
              <w:t>asd</w:t>
            </w:r>
            <w:proofErr w:type="spellEnd"/>
            <w:r>
              <w:t>',</w:t>
            </w:r>
          </w:p>
          <w:p w14:paraId="5900899C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passport_series</w:t>
            </w:r>
            <w:proofErr w:type="spellEnd"/>
            <w:r>
              <w:t>': '123',</w:t>
            </w:r>
          </w:p>
          <w:p w14:paraId="04AC0210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passport_number</w:t>
            </w:r>
            <w:proofErr w:type="spellEnd"/>
            <w:r>
              <w:t>': '</w:t>
            </w:r>
            <w:proofErr w:type="spellStart"/>
            <w:r>
              <w:t>contacts</w:t>
            </w:r>
            <w:proofErr w:type="spellEnd"/>
            <w:r>
              <w:t>',</w:t>
            </w:r>
          </w:p>
          <w:p w14:paraId="55D7D1DD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passport_issued</w:t>
            </w:r>
            <w:proofErr w:type="spellEnd"/>
            <w:r>
              <w:t>': '</w:t>
            </w:r>
            <w:proofErr w:type="spellStart"/>
            <w:r>
              <w:t>telephone</w:t>
            </w:r>
            <w:proofErr w:type="spellEnd"/>
            <w:r>
              <w:t>',</w:t>
            </w:r>
          </w:p>
          <w:p w14:paraId="539AF203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passport_date</w:t>
            </w:r>
            <w:proofErr w:type="spellEnd"/>
            <w:r>
              <w:t>': '</w:t>
            </w:r>
            <w:proofErr w:type="spellStart"/>
            <w:r>
              <w:t>owner_name</w:t>
            </w:r>
            <w:proofErr w:type="spellEnd"/>
            <w:r>
              <w:t>',</w:t>
            </w:r>
          </w:p>
          <w:p w14:paraId="7A43380D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passport_address</w:t>
            </w:r>
            <w:proofErr w:type="spellEnd"/>
            <w:r>
              <w:t>': '</w:t>
            </w:r>
            <w:proofErr w:type="spellStart"/>
            <w:r>
              <w:t>owner_contact</w:t>
            </w:r>
            <w:proofErr w:type="spellEnd"/>
            <w:r>
              <w:t>',</w:t>
            </w:r>
          </w:p>
          <w:p w14:paraId="7FCA3830" w14:textId="77777777" w:rsidR="006D7C1E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    '</w:t>
            </w:r>
            <w:proofErr w:type="spellStart"/>
            <w:r>
              <w:t>contact</w:t>
            </w:r>
            <w:proofErr w:type="spellEnd"/>
            <w:r>
              <w:t>': '</w:t>
            </w:r>
            <w:proofErr w:type="spellStart"/>
            <w:r>
              <w:t>owner_contact</w:t>
            </w:r>
            <w:proofErr w:type="spellEnd"/>
            <w:r>
              <w:t>',</w:t>
            </w:r>
          </w:p>
          <w:p w14:paraId="507D6F9A" w14:textId="0BDA982E" w:rsidR="00874965" w:rsidRPr="007F198B" w:rsidRDefault="006D7C1E" w:rsidP="006D7C1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}</w:t>
            </w:r>
          </w:p>
        </w:tc>
      </w:tr>
    </w:tbl>
    <w:p w14:paraId="6965413E" w14:textId="77777777" w:rsidR="00874965" w:rsidRPr="008D6C18" w:rsidRDefault="00874965" w:rsidP="00874965">
      <w:pPr>
        <w:pStyle w:val="af7"/>
        <w:rPr>
          <w:b/>
        </w:rPr>
      </w:pPr>
      <w:r w:rsidRPr="008D6C18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74965" w:rsidRPr="00874965" w14:paraId="52BA367F" w14:textId="77777777" w:rsidTr="00BB61F5">
        <w:tc>
          <w:tcPr>
            <w:tcW w:w="10195" w:type="dxa"/>
          </w:tcPr>
          <w:p w14:paraId="6FED06AF" w14:textId="77777777" w:rsidR="006D7C1E" w:rsidRPr="006D7C1E" w:rsidRDefault="00874965" w:rsidP="006D7C1E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D7C1E" w:rsidRPr="006D7C1E">
              <w:rPr>
                <w:rFonts w:ascii="var(--jp-code-font-family)" w:hAnsi="var(--jp-code-font-family)"/>
                <w:lang w:val="en-US"/>
              </w:rPr>
              <w:t>{'</w:t>
            </w:r>
            <w:proofErr w:type="spellStart"/>
            <w:r w:rsidR="006D7C1E" w:rsidRPr="006D7C1E">
              <w:rPr>
                <w:rFonts w:ascii="var(--jp-code-font-family)" w:hAnsi="var(--jp-code-font-family)"/>
                <w:lang w:val="en-US"/>
              </w:rPr>
              <w:t>error_code</w:t>
            </w:r>
            <w:proofErr w:type="spellEnd"/>
            <w:r w:rsidR="006D7C1E" w:rsidRPr="006D7C1E">
              <w:rPr>
                <w:rFonts w:ascii="var(--jp-code-font-family)" w:hAnsi="var(--jp-code-font-family)"/>
                <w:lang w:val="en-US"/>
              </w:rPr>
              <w:t>': 0, '</w:t>
            </w:r>
            <w:proofErr w:type="spellStart"/>
            <w:r w:rsidR="006D7C1E" w:rsidRPr="006D7C1E">
              <w:rPr>
                <w:rFonts w:ascii="var(--jp-code-font-family)" w:hAnsi="var(--jp-code-font-family)"/>
                <w:lang w:val="en-US"/>
              </w:rPr>
              <w:t>error_text</w:t>
            </w:r>
            <w:proofErr w:type="spellEnd"/>
            <w:r w:rsidR="006D7C1E" w:rsidRPr="006D7C1E">
              <w:rPr>
                <w:rFonts w:ascii="var(--jp-code-font-family)" w:hAnsi="var(--jp-code-font-family)"/>
                <w:lang w:val="en-US"/>
              </w:rPr>
              <w:t>': '</w:t>
            </w:r>
            <w:r w:rsidR="006D7C1E">
              <w:rPr>
                <w:rFonts w:ascii="var(--jp-code-font-family)" w:hAnsi="var(--jp-code-font-family)"/>
              </w:rPr>
              <w:t>Успешно</w:t>
            </w:r>
            <w:r w:rsidR="006D7C1E" w:rsidRPr="006D7C1E">
              <w:rPr>
                <w:rFonts w:ascii="var(--jp-code-font-family)" w:hAnsi="var(--jp-code-font-family)"/>
                <w:lang w:val="en-US"/>
              </w:rPr>
              <w:t>!', 'result': []}</w:t>
            </w:r>
          </w:p>
          <w:p w14:paraId="403F2D50" w14:textId="73266AEC" w:rsidR="00874965" w:rsidRPr="00874965" w:rsidRDefault="00874965" w:rsidP="00BB61F5">
            <w:pPr>
              <w:rPr>
                <w:lang w:val="en-US"/>
              </w:rPr>
            </w:pPr>
          </w:p>
        </w:tc>
      </w:tr>
    </w:tbl>
    <w:p w14:paraId="4CC97735" w14:textId="77777777" w:rsidR="00874965" w:rsidRPr="00874965" w:rsidRDefault="00874965" w:rsidP="00874965">
      <w:pPr>
        <w:pStyle w:val="af7"/>
        <w:ind w:firstLine="0"/>
        <w:rPr>
          <w:lang w:val="en-US"/>
        </w:rPr>
      </w:pPr>
    </w:p>
    <w:p w14:paraId="67EF1A9F" w14:textId="77777777" w:rsidR="00874965" w:rsidRPr="00E60796" w:rsidRDefault="00874965" w:rsidP="00874965">
      <w:pPr>
        <w:pStyle w:val="23"/>
        <w:rPr>
          <w:lang w:val="en-US"/>
        </w:rPr>
      </w:pPr>
      <w:r w:rsidRPr="00E60796">
        <w:t>Описание сервиса</w:t>
      </w:r>
      <w:r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874965" w:rsidRPr="008C3418" w14:paraId="734563C2" w14:textId="77777777" w:rsidTr="00BB61F5">
        <w:tc>
          <w:tcPr>
            <w:tcW w:w="9384" w:type="dxa"/>
            <w:shd w:val="clear" w:color="auto" w:fill="F2F2F2"/>
            <w:vAlign w:val="center"/>
          </w:tcPr>
          <w:p w14:paraId="5ADD34F4" w14:textId="77777777" w:rsidR="00874965" w:rsidRPr="007F198B" w:rsidRDefault="00874965" w:rsidP="00BB61F5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</w:tc>
      </w:tr>
    </w:tbl>
    <w:p w14:paraId="4810F1A0" w14:textId="77777777" w:rsidR="00874965" w:rsidRPr="006B14DF" w:rsidRDefault="00874965" w:rsidP="00874965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p w14:paraId="22AF8EB7" w14:textId="4402B4E8" w:rsidR="00C22677" w:rsidRDefault="00874965" w:rsidP="00C22677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br w:type="page"/>
      </w:r>
    </w:p>
    <w:p w14:paraId="68589CF4" w14:textId="77777777" w:rsidR="00C22677" w:rsidRPr="007923A0" w:rsidRDefault="00C22677" w:rsidP="00C22677">
      <w:pPr>
        <w:pStyle w:val="12"/>
        <w:tabs>
          <w:tab w:val="clear" w:pos="360"/>
        </w:tabs>
        <w:ind w:left="284" w:hanging="284"/>
        <w:rPr>
          <w:lang w:val="en-US"/>
        </w:rPr>
      </w:pPr>
      <w:r w:rsidRPr="00CA1ABE">
        <w:lastRenderedPageBreak/>
        <w:t>Описание операций</w:t>
      </w:r>
    </w:p>
    <w:p w14:paraId="2A8A2611" w14:textId="2B1B8636" w:rsidR="00C22677" w:rsidRPr="00065895" w:rsidRDefault="00C22677" w:rsidP="00C22677">
      <w:pPr>
        <w:pStyle w:val="23"/>
      </w:pPr>
      <w:r w:rsidRPr="00CA5A84">
        <w:t xml:space="preserve">Операция </w:t>
      </w:r>
      <w:r>
        <w:t>«</w:t>
      </w:r>
      <w:r w:rsidR="006C56BB">
        <w:t>Список приютов</w:t>
      </w:r>
      <w:r>
        <w:t>»</w:t>
      </w:r>
      <w:r w:rsidRPr="00065895">
        <w:t xml:space="preserve"> </w:t>
      </w:r>
    </w:p>
    <w:p w14:paraId="10E32375" w14:textId="77777777" w:rsidR="00C22677" w:rsidRPr="00703AC4" w:rsidRDefault="00C22677" w:rsidP="00C22677">
      <w:pPr>
        <w:pStyle w:val="32"/>
      </w:pPr>
      <w:r w:rsidRPr="00703AC4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39"/>
      </w:tblGrid>
      <w:tr w:rsidR="00C22677" w14:paraId="61AB22DD" w14:textId="77777777" w:rsidTr="003715AA">
        <w:tc>
          <w:tcPr>
            <w:tcW w:w="3256" w:type="dxa"/>
          </w:tcPr>
          <w:p w14:paraId="74D40BB4" w14:textId="77777777" w:rsidR="00C22677" w:rsidRPr="00703AC4" w:rsidRDefault="00C22677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Код операции:</w:t>
            </w:r>
          </w:p>
        </w:tc>
        <w:tc>
          <w:tcPr>
            <w:tcW w:w="6939" w:type="dxa"/>
          </w:tcPr>
          <w:p w14:paraId="05D1EE2F" w14:textId="72C7FDA7" w:rsidR="00C22677" w:rsidRPr="00707DAE" w:rsidRDefault="006C56BB" w:rsidP="003715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2677" w14:paraId="61707A93" w14:textId="77777777" w:rsidTr="003715AA">
        <w:tc>
          <w:tcPr>
            <w:tcW w:w="3256" w:type="dxa"/>
          </w:tcPr>
          <w:p w14:paraId="7D657569" w14:textId="77777777" w:rsidR="00C22677" w:rsidRPr="00E70D47" w:rsidRDefault="00C22677" w:rsidP="003715AA">
            <w:pPr>
              <w:spacing w:line="360" w:lineRule="exact"/>
              <w:rPr>
                <w:b/>
                <w:lang w:val="en-US"/>
              </w:rPr>
            </w:pPr>
            <w:r>
              <w:rPr>
                <w:b/>
              </w:rPr>
              <w:t>Раздел операции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6939" w:type="dxa"/>
          </w:tcPr>
          <w:p w14:paraId="38564A63" w14:textId="72971CBB" w:rsidR="00C22677" w:rsidRPr="004D5C7A" w:rsidRDefault="006C56BB" w:rsidP="003715AA">
            <w:pPr>
              <w:rPr>
                <w:lang w:val="en-US"/>
              </w:rPr>
            </w:pPr>
            <w:r>
              <w:rPr>
                <w:lang w:val="en-US"/>
              </w:rPr>
              <w:t>shelter</w:t>
            </w:r>
          </w:p>
        </w:tc>
      </w:tr>
      <w:tr w:rsidR="00C22677" w14:paraId="05A9E5C5" w14:textId="77777777" w:rsidTr="003715AA">
        <w:tc>
          <w:tcPr>
            <w:tcW w:w="3256" w:type="dxa"/>
          </w:tcPr>
          <w:p w14:paraId="331B459A" w14:textId="77777777" w:rsidR="00C22677" w:rsidRPr="00703AC4" w:rsidRDefault="00C22677" w:rsidP="003715AA">
            <w:pPr>
              <w:spacing w:line="360" w:lineRule="exact"/>
              <w:rPr>
                <w:b/>
              </w:rPr>
            </w:pPr>
            <w:r>
              <w:rPr>
                <w:b/>
              </w:rPr>
              <w:t>Метод</w:t>
            </w:r>
            <w:r w:rsidRPr="00703AC4">
              <w:rPr>
                <w:b/>
              </w:rPr>
              <w:t xml:space="preserve"> операции:</w:t>
            </w:r>
          </w:p>
        </w:tc>
        <w:tc>
          <w:tcPr>
            <w:tcW w:w="6939" w:type="dxa"/>
          </w:tcPr>
          <w:p w14:paraId="3849E383" w14:textId="5BB8433F" w:rsidR="00C22677" w:rsidRPr="00342C8B" w:rsidRDefault="006C56BB" w:rsidP="00371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get_shelters</w:t>
            </w:r>
            <w:proofErr w:type="spellEnd"/>
          </w:p>
        </w:tc>
      </w:tr>
      <w:tr w:rsidR="00C22677" w14:paraId="032DF57C" w14:textId="77777777" w:rsidTr="003715AA">
        <w:tc>
          <w:tcPr>
            <w:tcW w:w="3256" w:type="dxa"/>
          </w:tcPr>
          <w:p w14:paraId="61E06D7D" w14:textId="77777777" w:rsidR="00C22677" w:rsidRPr="00703AC4" w:rsidRDefault="00C22677" w:rsidP="003715AA">
            <w:pPr>
              <w:spacing w:line="360" w:lineRule="exact"/>
              <w:rPr>
                <w:b/>
              </w:rPr>
            </w:pPr>
            <w:r w:rsidRPr="00703AC4">
              <w:rPr>
                <w:b/>
              </w:rPr>
              <w:t>Назначение операции:</w:t>
            </w:r>
          </w:p>
        </w:tc>
        <w:tc>
          <w:tcPr>
            <w:tcW w:w="6939" w:type="dxa"/>
          </w:tcPr>
          <w:p w14:paraId="79D533B7" w14:textId="77777777" w:rsidR="00C22677" w:rsidRPr="00707DAE" w:rsidRDefault="00C22677" w:rsidP="003715AA">
            <w:r>
              <w:t>Отправка запроса на получение животного</w:t>
            </w:r>
          </w:p>
        </w:tc>
      </w:tr>
    </w:tbl>
    <w:p w14:paraId="152F4F38" w14:textId="77777777" w:rsidR="00C22677" w:rsidRPr="00B34DD6" w:rsidRDefault="00C22677" w:rsidP="00C22677">
      <w:pPr>
        <w:pStyle w:val="32"/>
        <w:rPr>
          <w:lang w:val="en-US"/>
        </w:rPr>
      </w:pPr>
      <w:r>
        <w:t>Описание</w:t>
      </w:r>
      <w:r w:rsidRPr="00B34DD6">
        <w:rPr>
          <w:lang w:val="en-US"/>
        </w:rPr>
        <w:t xml:space="preserve"> </w:t>
      </w:r>
      <w:r>
        <w:t>входных</w:t>
      </w:r>
      <w:r w:rsidRPr="00B34DD6">
        <w:rPr>
          <w:lang w:val="en-US"/>
        </w:rPr>
        <w:t xml:space="preserve"> </w:t>
      </w:r>
      <w:r>
        <w:t>параметров</w:t>
      </w:r>
    </w:p>
    <w:p w14:paraId="52FEE186" w14:textId="77777777" w:rsidR="00C22677" w:rsidRPr="00D1505A" w:rsidRDefault="00C22677" w:rsidP="00C22677">
      <w:pPr>
        <w:pStyle w:val="af7"/>
        <w:rPr>
          <w:b/>
          <w:lang w:val="en-US"/>
        </w:rPr>
      </w:pPr>
      <w:r w:rsidRPr="00A75305">
        <w:rPr>
          <w:b/>
        </w:rPr>
        <w:t>Входные</w:t>
      </w:r>
      <w:r w:rsidRPr="00B34DD6">
        <w:rPr>
          <w:b/>
          <w:lang w:val="en-US"/>
        </w:rPr>
        <w:t xml:space="preserve"> </w:t>
      </w:r>
      <w:r w:rsidRPr="00A75305">
        <w:rPr>
          <w:b/>
        </w:rPr>
        <w:t>данные</w:t>
      </w:r>
      <w:r>
        <w:rPr>
          <w:b/>
          <w:lang w:val="en-US"/>
        </w:rPr>
        <w:t xml:space="preserve">: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657"/>
        <w:gridCol w:w="1965"/>
        <w:gridCol w:w="1980"/>
        <w:gridCol w:w="1989"/>
      </w:tblGrid>
      <w:tr w:rsidR="00C22677" w:rsidRPr="009304DD" w14:paraId="45DDB9C0" w14:textId="77777777" w:rsidTr="003715AA">
        <w:tc>
          <w:tcPr>
            <w:tcW w:w="562" w:type="dxa"/>
            <w:vAlign w:val="center"/>
          </w:tcPr>
          <w:p w14:paraId="171EBBC8" w14:textId="77777777" w:rsidR="00C22677" w:rsidRPr="00703AC4" w:rsidRDefault="00C22677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268" w:type="dxa"/>
            <w:vAlign w:val="center"/>
          </w:tcPr>
          <w:p w14:paraId="1116A2ED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14:paraId="2C752B93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65" w:type="dxa"/>
            <w:vAlign w:val="center"/>
          </w:tcPr>
          <w:p w14:paraId="26157933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20D7685B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02CB21D6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C22677" w:rsidRPr="009304DD" w14:paraId="48C74BF7" w14:textId="77777777" w:rsidTr="003715AA">
        <w:tc>
          <w:tcPr>
            <w:tcW w:w="562" w:type="dxa"/>
            <w:vAlign w:val="center"/>
          </w:tcPr>
          <w:p w14:paraId="662BDEA1" w14:textId="77777777" w:rsidR="00C22677" w:rsidRPr="009E5FE1" w:rsidRDefault="00C22677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  <w:r>
              <w:rPr>
                <w:rStyle w:val="propname"/>
              </w:rPr>
              <w:t>1</w:t>
            </w:r>
          </w:p>
        </w:tc>
        <w:tc>
          <w:tcPr>
            <w:tcW w:w="2268" w:type="dxa"/>
          </w:tcPr>
          <w:p w14:paraId="3C08BC34" w14:textId="31D11BA1" w:rsidR="00C22677" w:rsidRPr="00707DAE" w:rsidRDefault="00C22677" w:rsidP="003715AA">
            <w:pPr>
              <w:pStyle w:val="affff1"/>
              <w:ind w:left="0"/>
              <w:rPr>
                <w:rStyle w:val="propname"/>
                <w:lang w:val="en-US"/>
              </w:rPr>
            </w:pPr>
          </w:p>
        </w:tc>
        <w:tc>
          <w:tcPr>
            <w:tcW w:w="1657" w:type="dxa"/>
          </w:tcPr>
          <w:p w14:paraId="3628D814" w14:textId="3E1DB6D2" w:rsidR="00C22677" w:rsidRPr="00707DAE" w:rsidRDefault="00C22677" w:rsidP="003715AA">
            <w:pPr>
              <w:pStyle w:val="affff1"/>
              <w:ind w:left="0"/>
              <w:rPr>
                <w:rStyle w:val="propname"/>
              </w:rPr>
            </w:pPr>
          </w:p>
        </w:tc>
        <w:tc>
          <w:tcPr>
            <w:tcW w:w="1965" w:type="dxa"/>
          </w:tcPr>
          <w:p w14:paraId="57F65227" w14:textId="14FB6D22" w:rsidR="00C22677" w:rsidRPr="00707DAE" w:rsidRDefault="00C22677" w:rsidP="003715AA">
            <w:pPr>
              <w:pStyle w:val="affff1"/>
              <w:ind w:left="0"/>
              <w:jc w:val="center"/>
              <w:rPr>
                <w:rStyle w:val="propname"/>
                <w:lang w:val="en-US"/>
              </w:rPr>
            </w:pPr>
          </w:p>
        </w:tc>
        <w:tc>
          <w:tcPr>
            <w:tcW w:w="1980" w:type="dxa"/>
          </w:tcPr>
          <w:p w14:paraId="1FBA88AC" w14:textId="21F6AC23" w:rsidR="00C22677" w:rsidRDefault="00C22677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</w:p>
        </w:tc>
        <w:tc>
          <w:tcPr>
            <w:tcW w:w="1989" w:type="dxa"/>
            <w:vAlign w:val="center"/>
          </w:tcPr>
          <w:p w14:paraId="5219F48B" w14:textId="77777777" w:rsidR="00C22677" w:rsidRPr="00342C8B" w:rsidRDefault="00C22677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</w:tbl>
    <w:p w14:paraId="1C896B09" w14:textId="77777777" w:rsidR="00C22677" w:rsidRDefault="00C22677" w:rsidP="00C22677">
      <w:pPr>
        <w:pStyle w:val="32"/>
        <w:rPr>
          <w:lang w:val="en-US"/>
        </w:rPr>
      </w:pPr>
      <w:proofErr w:type="spellStart"/>
      <w:r w:rsidRPr="00BA1BA9">
        <w:rPr>
          <w:lang w:val="en-US"/>
        </w:rPr>
        <w:t>Описание</w:t>
      </w:r>
      <w:proofErr w:type="spellEnd"/>
      <w:r w:rsidRPr="00BA1BA9">
        <w:rPr>
          <w:lang w:val="en-US"/>
        </w:rPr>
        <w:t xml:space="preserve"> в</w:t>
      </w:r>
      <w:r>
        <w:t>ы</w:t>
      </w:r>
      <w:proofErr w:type="spellStart"/>
      <w:r w:rsidRPr="00BA1BA9">
        <w:rPr>
          <w:lang w:val="en-US"/>
        </w:rPr>
        <w:t>ходных</w:t>
      </w:r>
      <w:proofErr w:type="spellEnd"/>
      <w:r w:rsidRPr="00BA1BA9">
        <w:rPr>
          <w:lang w:val="en-US"/>
        </w:rPr>
        <w:t xml:space="preserve"> </w:t>
      </w:r>
      <w:proofErr w:type="spellStart"/>
      <w:r w:rsidRPr="00BA1BA9">
        <w:rPr>
          <w:lang w:val="en-US"/>
        </w:rPr>
        <w:t>параметров</w:t>
      </w:r>
      <w:proofErr w:type="spellEnd"/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22"/>
        <w:gridCol w:w="1903"/>
        <w:gridCol w:w="2029"/>
        <w:gridCol w:w="1916"/>
        <w:gridCol w:w="1989"/>
      </w:tblGrid>
      <w:tr w:rsidR="00C22677" w:rsidRPr="009304DD" w14:paraId="65AB7D20" w14:textId="77777777" w:rsidTr="003715AA">
        <w:tc>
          <w:tcPr>
            <w:tcW w:w="562" w:type="dxa"/>
            <w:vAlign w:val="center"/>
          </w:tcPr>
          <w:p w14:paraId="5EDBEB5E" w14:textId="77777777" w:rsidR="00C22677" w:rsidRPr="00703AC4" w:rsidRDefault="00C22677" w:rsidP="003715AA">
            <w:pPr>
              <w:pStyle w:val="a9"/>
              <w:rPr>
                <w:lang w:val="en-US"/>
              </w:rPr>
            </w:pPr>
            <w:r w:rsidRPr="00B34DD6">
              <w:rPr>
                <w:lang w:val="en-US"/>
              </w:rPr>
              <w:t>№</w:t>
            </w:r>
          </w:p>
        </w:tc>
        <w:tc>
          <w:tcPr>
            <w:tcW w:w="2022" w:type="dxa"/>
            <w:vAlign w:val="center"/>
          </w:tcPr>
          <w:p w14:paraId="35E170B5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Код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14:paraId="24AD9763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Описание</w:t>
            </w:r>
            <w:r w:rsidRPr="00B34DD6">
              <w:rPr>
                <w:lang w:val="en-US"/>
              </w:rPr>
              <w:t xml:space="preserve"> </w:t>
            </w:r>
            <w:r w:rsidRPr="00703AC4">
              <w:t>параметра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2029" w:type="dxa"/>
            <w:vAlign w:val="center"/>
          </w:tcPr>
          <w:p w14:paraId="32957D51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Обязательность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16" w:type="dxa"/>
            <w:vAlign w:val="center"/>
          </w:tcPr>
          <w:p w14:paraId="2BF569CA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Способ</w:t>
            </w:r>
            <w:r w:rsidRPr="00B34DD6">
              <w:rPr>
                <w:lang w:val="en-US"/>
              </w:rPr>
              <w:t xml:space="preserve"> </w:t>
            </w:r>
            <w:r w:rsidRPr="00703AC4">
              <w:t>заполнения</w:t>
            </w:r>
            <w:r w:rsidRPr="00B34DD6">
              <w:rPr>
                <w:lang w:val="en-US"/>
              </w:rPr>
              <w:t>/</w:t>
            </w:r>
            <w:r w:rsidRPr="00703AC4">
              <w:t>Тип</w:t>
            </w:r>
            <w:r w:rsidRPr="00B34DD6">
              <w:rPr>
                <w:lang w:val="en-US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14:paraId="00E82A4D" w14:textId="77777777" w:rsidR="00C22677" w:rsidRPr="00B34DD6" w:rsidRDefault="00C22677" w:rsidP="003715AA">
            <w:pPr>
              <w:pStyle w:val="a9"/>
              <w:rPr>
                <w:lang w:val="en-US"/>
              </w:rPr>
            </w:pPr>
            <w:r w:rsidRPr="00703AC4">
              <w:t>Комментарий</w:t>
            </w:r>
            <w:r w:rsidRPr="00B34DD6">
              <w:rPr>
                <w:lang w:val="en-US"/>
              </w:rPr>
              <w:t xml:space="preserve"> </w:t>
            </w:r>
          </w:p>
        </w:tc>
      </w:tr>
      <w:tr w:rsidR="00C22677" w:rsidRPr="009304DD" w14:paraId="76AF0246" w14:textId="77777777" w:rsidTr="003715AA">
        <w:tc>
          <w:tcPr>
            <w:tcW w:w="562" w:type="dxa"/>
            <w:vAlign w:val="center"/>
          </w:tcPr>
          <w:p w14:paraId="7EEC1475" w14:textId="77777777" w:rsidR="00C22677" w:rsidRPr="009E5FE1" w:rsidRDefault="00C22677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41D9BE05" w14:textId="77777777" w:rsidR="00C22677" w:rsidRPr="007F0DEA" w:rsidRDefault="00C22677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r>
              <w:rPr>
                <w:rStyle w:val="propname"/>
                <w:lang w:val="en-US"/>
              </w:rPr>
              <w:t>results</w:t>
            </w:r>
          </w:p>
        </w:tc>
        <w:tc>
          <w:tcPr>
            <w:tcW w:w="1903" w:type="dxa"/>
            <w:vAlign w:val="center"/>
          </w:tcPr>
          <w:p w14:paraId="595BA6D9" w14:textId="58B3438B" w:rsidR="00C22677" w:rsidRPr="00707DAE" w:rsidRDefault="00A06BF1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  <w:lang w:val="en-US"/>
              </w:rPr>
              <w:t>shelters</w:t>
            </w:r>
          </w:p>
        </w:tc>
        <w:tc>
          <w:tcPr>
            <w:tcW w:w="2029" w:type="dxa"/>
            <w:vAlign w:val="center"/>
          </w:tcPr>
          <w:p w14:paraId="2C1CB54A" w14:textId="77777777" w:rsidR="00C22677" w:rsidRPr="00F16F8C" w:rsidRDefault="00C22677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6463A548" w14:textId="663643C8" w:rsidR="00C22677" w:rsidRPr="00E70D47" w:rsidRDefault="00C22677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proofErr w:type="gramStart"/>
            <w:r>
              <w:rPr>
                <w:rStyle w:val="proptype"/>
                <w:i/>
                <w:lang w:val="en-US"/>
              </w:rPr>
              <w:t>List[</w:t>
            </w:r>
            <w:proofErr w:type="gramEnd"/>
            <w:r>
              <w:rPr>
                <w:rStyle w:val="proptype"/>
                <w:i/>
                <w:lang w:val="en-US"/>
              </w:rPr>
              <w:t>S</w:t>
            </w:r>
            <w:r w:rsidR="00A06BF1">
              <w:rPr>
                <w:rStyle w:val="proptype"/>
                <w:i/>
                <w:lang w:val="en-US"/>
              </w:rPr>
              <w:t>helter</w:t>
            </w:r>
            <w:r>
              <w:rPr>
                <w:rStyle w:val="proptype"/>
                <w:i/>
                <w:lang w:val="en-US"/>
              </w:rPr>
              <w:t>]</w:t>
            </w:r>
          </w:p>
        </w:tc>
        <w:tc>
          <w:tcPr>
            <w:tcW w:w="1989" w:type="dxa"/>
            <w:vAlign w:val="center"/>
          </w:tcPr>
          <w:p w14:paraId="5DC8AD58" w14:textId="5C559A52" w:rsidR="00C22677" w:rsidRPr="0058026F" w:rsidRDefault="00C22677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  <w:lang w:val="en-US"/>
              </w:rPr>
            </w:pPr>
          </w:p>
        </w:tc>
      </w:tr>
      <w:tr w:rsidR="00C22677" w:rsidRPr="009304DD" w14:paraId="534AE2E7" w14:textId="77777777" w:rsidTr="003715AA">
        <w:tc>
          <w:tcPr>
            <w:tcW w:w="562" w:type="dxa"/>
            <w:vAlign w:val="center"/>
          </w:tcPr>
          <w:p w14:paraId="32F73A8E" w14:textId="77777777" w:rsidR="00C22677" w:rsidRPr="009E5FE1" w:rsidRDefault="00C22677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518E2EA1" w14:textId="77777777" w:rsidR="00C22677" w:rsidRDefault="00C22677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error_code</w:t>
            </w:r>
            <w:proofErr w:type="spellEnd"/>
          </w:p>
        </w:tc>
        <w:tc>
          <w:tcPr>
            <w:tcW w:w="1903" w:type="dxa"/>
            <w:vAlign w:val="center"/>
          </w:tcPr>
          <w:p w14:paraId="569FB68C" w14:textId="77777777" w:rsidR="00C22677" w:rsidRDefault="00C22677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Код ошибки</w:t>
            </w:r>
          </w:p>
        </w:tc>
        <w:tc>
          <w:tcPr>
            <w:tcW w:w="2029" w:type="dxa"/>
            <w:vAlign w:val="center"/>
          </w:tcPr>
          <w:p w14:paraId="482AED74" w14:textId="77777777" w:rsidR="00C22677" w:rsidRDefault="00C22677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+</w:t>
            </w:r>
          </w:p>
        </w:tc>
        <w:tc>
          <w:tcPr>
            <w:tcW w:w="1916" w:type="dxa"/>
            <w:vAlign w:val="center"/>
          </w:tcPr>
          <w:p w14:paraId="31E457C1" w14:textId="77777777" w:rsidR="00C22677" w:rsidRPr="00E70D47" w:rsidRDefault="00C22677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Integer</w:t>
            </w:r>
          </w:p>
        </w:tc>
        <w:tc>
          <w:tcPr>
            <w:tcW w:w="1989" w:type="dxa"/>
            <w:vAlign w:val="center"/>
          </w:tcPr>
          <w:p w14:paraId="20074E13" w14:textId="77777777" w:rsidR="00C22677" w:rsidRPr="00806A02" w:rsidRDefault="00C22677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  <w:tr w:rsidR="00C22677" w:rsidRPr="009304DD" w14:paraId="11DE68D4" w14:textId="77777777" w:rsidTr="003715AA">
        <w:tc>
          <w:tcPr>
            <w:tcW w:w="562" w:type="dxa"/>
            <w:vAlign w:val="center"/>
          </w:tcPr>
          <w:p w14:paraId="7AEF9400" w14:textId="77777777" w:rsidR="00C22677" w:rsidRPr="009E5FE1" w:rsidRDefault="00C22677" w:rsidP="003715AA">
            <w:pPr>
              <w:pStyle w:val="affff1"/>
              <w:widowControl/>
              <w:numPr>
                <w:ilvl w:val="0"/>
                <w:numId w:val="40"/>
              </w:numPr>
              <w:autoSpaceDN/>
              <w:adjustRightInd/>
              <w:spacing w:line="240" w:lineRule="auto"/>
              <w:ind w:left="0" w:hanging="12"/>
              <w:jc w:val="left"/>
              <w:textAlignment w:val="auto"/>
              <w:rPr>
                <w:rStyle w:val="propname"/>
              </w:rPr>
            </w:pPr>
          </w:p>
        </w:tc>
        <w:tc>
          <w:tcPr>
            <w:tcW w:w="2022" w:type="dxa"/>
            <w:vAlign w:val="center"/>
          </w:tcPr>
          <w:p w14:paraId="540DCD45" w14:textId="77777777" w:rsidR="00C22677" w:rsidRDefault="00C22677" w:rsidP="003715AA">
            <w:pPr>
              <w:pStyle w:val="affff1"/>
              <w:ind w:left="0"/>
              <w:rPr>
                <w:rStyle w:val="propname"/>
                <w:lang w:val="en-US"/>
              </w:rPr>
            </w:pPr>
            <w:proofErr w:type="spellStart"/>
            <w:r>
              <w:rPr>
                <w:rStyle w:val="propname"/>
                <w:lang w:val="en-US"/>
              </w:rPr>
              <w:t>error_text</w:t>
            </w:r>
            <w:proofErr w:type="spellEnd"/>
          </w:p>
        </w:tc>
        <w:tc>
          <w:tcPr>
            <w:tcW w:w="1903" w:type="dxa"/>
            <w:vAlign w:val="center"/>
          </w:tcPr>
          <w:p w14:paraId="3088A0EA" w14:textId="77777777" w:rsidR="00C22677" w:rsidRDefault="00C22677" w:rsidP="003715AA">
            <w:pPr>
              <w:pStyle w:val="affff1"/>
              <w:ind w:left="0"/>
              <w:rPr>
                <w:rStyle w:val="propname"/>
              </w:rPr>
            </w:pPr>
            <w:r>
              <w:rPr>
                <w:rStyle w:val="propname"/>
              </w:rPr>
              <w:t>Текст ошибки</w:t>
            </w:r>
          </w:p>
        </w:tc>
        <w:tc>
          <w:tcPr>
            <w:tcW w:w="2029" w:type="dxa"/>
            <w:vAlign w:val="center"/>
          </w:tcPr>
          <w:p w14:paraId="04920A7A" w14:textId="77777777" w:rsidR="00C22677" w:rsidRDefault="00C22677" w:rsidP="003715AA">
            <w:pPr>
              <w:pStyle w:val="affff1"/>
              <w:ind w:left="0"/>
              <w:jc w:val="center"/>
              <w:rPr>
                <w:rStyle w:val="propname"/>
              </w:rPr>
            </w:pPr>
            <w:r>
              <w:rPr>
                <w:rStyle w:val="propname"/>
              </w:rPr>
              <w:t>-</w:t>
            </w:r>
          </w:p>
        </w:tc>
        <w:tc>
          <w:tcPr>
            <w:tcW w:w="1916" w:type="dxa"/>
            <w:vAlign w:val="center"/>
          </w:tcPr>
          <w:p w14:paraId="71A89926" w14:textId="77777777" w:rsidR="00C22677" w:rsidRDefault="00C22677" w:rsidP="003715AA">
            <w:pPr>
              <w:pStyle w:val="affff1"/>
              <w:ind w:left="0"/>
              <w:jc w:val="center"/>
              <w:rPr>
                <w:rStyle w:val="proptype"/>
                <w:i/>
                <w:lang w:val="en-US"/>
              </w:rPr>
            </w:pPr>
            <w:r>
              <w:rPr>
                <w:rStyle w:val="proptype"/>
                <w:i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14:paraId="6C0834CC" w14:textId="77777777" w:rsidR="00C22677" w:rsidRPr="00806A02" w:rsidRDefault="00C22677" w:rsidP="003715A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Style w:val="propname"/>
              </w:rPr>
            </w:pPr>
          </w:p>
        </w:tc>
      </w:tr>
    </w:tbl>
    <w:p w14:paraId="1C684417" w14:textId="77777777" w:rsidR="00C22677" w:rsidRPr="00806A02" w:rsidRDefault="00C22677" w:rsidP="00C22677">
      <w:pPr>
        <w:pStyle w:val="af7"/>
      </w:pPr>
    </w:p>
    <w:p w14:paraId="6708ED3C" w14:textId="77777777" w:rsidR="00C22677" w:rsidRPr="000D4129" w:rsidRDefault="00C22677" w:rsidP="00C22677">
      <w:pPr>
        <w:pStyle w:val="32"/>
        <w:rPr>
          <w:lang w:val="en-US"/>
        </w:rPr>
      </w:pPr>
      <w:r>
        <w:t>Ошибки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7"/>
        <w:gridCol w:w="2044"/>
        <w:gridCol w:w="3777"/>
        <w:gridCol w:w="3807"/>
      </w:tblGrid>
      <w:tr w:rsidR="00C22677" w:rsidRPr="006507D7" w14:paraId="23C1BBF7" w14:textId="77777777" w:rsidTr="003715AA">
        <w:trPr>
          <w:trHeight w:val="355"/>
          <w:tblHeader/>
        </w:trPr>
        <w:tc>
          <w:tcPr>
            <w:tcW w:w="273" w:type="pct"/>
            <w:shd w:val="clear" w:color="auto" w:fill="auto"/>
            <w:vAlign w:val="center"/>
            <w:hideMark/>
          </w:tcPr>
          <w:p w14:paraId="5C82108E" w14:textId="77777777" w:rsidR="00C22677" w:rsidRPr="006507D7" w:rsidRDefault="00C22677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№</w:t>
            </w:r>
          </w:p>
        </w:tc>
        <w:tc>
          <w:tcPr>
            <w:tcW w:w="1003" w:type="pct"/>
            <w:shd w:val="clear" w:color="auto" w:fill="auto"/>
            <w:vAlign w:val="center"/>
            <w:hideMark/>
          </w:tcPr>
          <w:p w14:paraId="04C1F7CC" w14:textId="77777777" w:rsidR="00C22677" w:rsidRPr="006507D7" w:rsidRDefault="00C22677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Код </w:t>
            </w:r>
          </w:p>
        </w:tc>
        <w:tc>
          <w:tcPr>
            <w:tcW w:w="1854" w:type="pct"/>
            <w:shd w:val="clear" w:color="auto" w:fill="auto"/>
            <w:vAlign w:val="center"/>
            <w:hideMark/>
          </w:tcPr>
          <w:p w14:paraId="204C0947" w14:textId="77777777" w:rsidR="00C22677" w:rsidRPr="006507D7" w:rsidRDefault="00C22677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 xml:space="preserve">Описание </w:t>
            </w:r>
          </w:p>
        </w:tc>
        <w:tc>
          <w:tcPr>
            <w:tcW w:w="1869" w:type="pct"/>
            <w:shd w:val="clear" w:color="auto" w:fill="auto"/>
            <w:vAlign w:val="center"/>
            <w:hideMark/>
          </w:tcPr>
          <w:p w14:paraId="200CBD2A" w14:textId="77777777" w:rsidR="00C22677" w:rsidRPr="006507D7" w:rsidRDefault="00C22677" w:rsidP="003715AA">
            <w:pPr>
              <w:spacing w:before="120" w:after="120" w:line="276" w:lineRule="auto"/>
              <w:rPr>
                <w:b/>
              </w:rPr>
            </w:pPr>
            <w:r w:rsidRPr="006507D7">
              <w:rPr>
                <w:b/>
              </w:rPr>
              <w:t>Комментарий</w:t>
            </w:r>
          </w:p>
        </w:tc>
      </w:tr>
      <w:tr w:rsidR="00C22677" w:rsidRPr="006507D7" w14:paraId="4874EA41" w14:textId="77777777" w:rsidTr="003715AA">
        <w:trPr>
          <w:trHeight w:val="60"/>
        </w:trPr>
        <w:tc>
          <w:tcPr>
            <w:tcW w:w="273" w:type="pct"/>
            <w:shd w:val="clear" w:color="auto" w:fill="auto"/>
            <w:vAlign w:val="center"/>
          </w:tcPr>
          <w:p w14:paraId="5A54C60D" w14:textId="77777777" w:rsidR="00C22677" w:rsidRPr="006507D7" w:rsidRDefault="00C22677" w:rsidP="003715AA">
            <w:pPr>
              <w:pStyle w:val="affff1"/>
              <w:numPr>
                <w:ilvl w:val="0"/>
                <w:numId w:val="42"/>
              </w:numPr>
              <w:ind w:left="22" w:firstLine="0"/>
            </w:pPr>
          </w:p>
        </w:tc>
        <w:tc>
          <w:tcPr>
            <w:tcW w:w="1003" w:type="pct"/>
            <w:shd w:val="clear" w:color="auto" w:fill="auto"/>
            <w:vAlign w:val="center"/>
          </w:tcPr>
          <w:p w14:paraId="013EB9F7" w14:textId="77777777" w:rsidR="00C22677" w:rsidRPr="003856E5" w:rsidRDefault="00C22677" w:rsidP="003715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E70F904" w14:textId="77777777" w:rsidR="00C22677" w:rsidRPr="00CC446A" w:rsidRDefault="00C22677" w:rsidP="003715AA">
            <w:pPr>
              <w:pStyle w:val="affff6"/>
              <w:widowControl w:val="0"/>
              <w:autoSpaceDN w:val="0"/>
              <w:adjustRightInd w:val="0"/>
              <w:spacing w:line="360" w:lineRule="atLeast"/>
              <w:jc w:val="both"/>
              <w:textAlignment w:val="baseline"/>
            </w:pPr>
            <w:r>
              <w:t>Некорректные данные</w:t>
            </w:r>
          </w:p>
        </w:tc>
        <w:tc>
          <w:tcPr>
            <w:tcW w:w="1869" w:type="pct"/>
            <w:shd w:val="clear" w:color="auto" w:fill="auto"/>
            <w:vAlign w:val="center"/>
          </w:tcPr>
          <w:p w14:paraId="2F0E08D0" w14:textId="77777777" w:rsidR="00C22677" w:rsidRPr="003856E5" w:rsidRDefault="00C22677" w:rsidP="003715AA">
            <w:pPr>
              <w:rPr>
                <w:lang w:val="en-US"/>
              </w:rPr>
            </w:pPr>
          </w:p>
        </w:tc>
      </w:tr>
    </w:tbl>
    <w:p w14:paraId="484B9F85" w14:textId="77777777" w:rsidR="00C22677" w:rsidRPr="00CD37D8" w:rsidRDefault="00C22677" w:rsidP="00C22677">
      <w:pPr>
        <w:pStyle w:val="32"/>
        <w:ind w:left="0"/>
        <w:rPr>
          <w:lang w:val="en-US"/>
        </w:rPr>
      </w:pPr>
      <w:r>
        <w:t>Контрольные</w:t>
      </w:r>
      <w:r w:rsidRPr="00B34DD6">
        <w:rPr>
          <w:lang w:val="en-US"/>
        </w:rPr>
        <w:t xml:space="preserve"> </w:t>
      </w:r>
      <w:r>
        <w:t>примеры</w:t>
      </w:r>
    </w:p>
    <w:p w14:paraId="18339E57" w14:textId="77777777" w:rsidR="00C22677" w:rsidRPr="007F198B" w:rsidRDefault="00C22677" w:rsidP="00C22677">
      <w:pPr>
        <w:pStyle w:val="32"/>
        <w:numPr>
          <w:ilvl w:val="3"/>
          <w:numId w:val="3"/>
        </w:numPr>
        <w:tabs>
          <w:tab w:val="clear" w:pos="0"/>
        </w:tabs>
        <w:ind w:left="851" w:hanging="851"/>
        <w:jc w:val="left"/>
      </w:pPr>
      <w:r w:rsidRPr="00C203A3">
        <w:rPr>
          <w:sz w:val="24"/>
        </w:rPr>
        <w:t>Пример</w:t>
      </w:r>
      <w:r>
        <w:rPr>
          <w:sz w:val="24"/>
        </w:rPr>
        <w:t xml:space="preserve"> 1. </w:t>
      </w:r>
    </w:p>
    <w:p w14:paraId="0F4E2E19" w14:textId="77777777" w:rsidR="00C22677" w:rsidRPr="007F198B" w:rsidRDefault="00C22677" w:rsidP="00C22677">
      <w:pPr>
        <w:pStyle w:val="32"/>
        <w:numPr>
          <w:ilvl w:val="0"/>
          <w:numId w:val="0"/>
        </w:numPr>
        <w:ind w:left="851"/>
        <w:jc w:val="left"/>
      </w:pPr>
      <w:r w:rsidRPr="007F198B">
        <w:t>POST- запрос: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22677" w14:paraId="722E6749" w14:textId="77777777" w:rsidTr="003715AA">
        <w:trPr>
          <w:trHeight w:val="594"/>
        </w:trPr>
        <w:tc>
          <w:tcPr>
            <w:tcW w:w="10195" w:type="dxa"/>
          </w:tcPr>
          <w:p w14:paraId="454B3B4A" w14:textId="3D0BE069" w:rsidR="00C22677" w:rsidRPr="007F198B" w:rsidRDefault="00426438" w:rsidP="0042643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{}</w:t>
            </w:r>
          </w:p>
        </w:tc>
      </w:tr>
    </w:tbl>
    <w:p w14:paraId="793D60D0" w14:textId="77777777" w:rsidR="00C22677" w:rsidRPr="008D6C18" w:rsidRDefault="00C22677" w:rsidP="00C22677">
      <w:pPr>
        <w:pStyle w:val="af7"/>
        <w:rPr>
          <w:b/>
        </w:rPr>
      </w:pPr>
      <w:r w:rsidRPr="008D6C18">
        <w:rPr>
          <w:b/>
        </w:rPr>
        <w:t>Ответ: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22677" w14:paraId="2A7726A4" w14:textId="77777777" w:rsidTr="003715AA">
        <w:tc>
          <w:tcPr>
            <w:tcW w:w="10195" w:type="dxa"/>
          </w:tcPr>
          <w:p w14:paraId="4B33C0E4" w14:textId="77777777" w:rsidR="00426438" w:rsidRPr="00426438" w:rsidRDefault="00C22677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6438" w:rsidRPr="00426438">
              <w:rPr>
                <w:rFonts w:ascii="var(--jp-code-font-family)" w:hAnsi="var(--jp-code-font-family)"/>
                <w:lang w:val="en-US"/>
              </w:rPr>
              <w:t>{'</w:t>
            </w:r>
            <w:proofErr w:type="spellStart"/>
            <w:r w:rsidR="00426438" w:rsidRPr="00426438">
              <w:rPr>
                <w:rFonts w:ascii="var(--jp-code-font-family)" w:hAnsi="var(--jp-code-font-family)"/>
                <w:lang w:val="en-US"/>
              </w:rPr>
              <w:t>error_code</w:t>
            </w:r>
            <w:proofErr w:type="spellEnd"/>
            <w:r w:rsidR="00426438" w:rsidRPr="00426438">
              <w:rPr>
                <w:rFonts w:ascii="var(--jp-code-font-family)" w:hAnsi="var(--jp-code-font-family)"/>
                <w:lang w:val="en-US"/>
              </w:rPr>
              <w:t>': 0,</w:t>
            </w:r>
          </w:p>
          <w:p w14:paraId="1B7BD11C" w14:textId="77777777" w:rsidR="00426438" w:rsidRP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'</w:t>
            </w:r>
            <w:proofErr w:type="spellStart"/>
            <w:r w:rsidRPr="00426438">
              <w:rPr>
                <w:rFonts w:ascii="var(--jp-code-font-family)" w:hAnsi="var(--jp-code-font-family)"/>
                <w:lang w:val="en-US"/>
              </w:rPr>
              <w:t>error_text</w:t>
            </w:r>
            <w:proofErr w:type="spellEnd"/>
            <w:r w:rsidRPr="00426438">
              <w:rPr>
                <w:rFonts w:ascii="var(--jp-code-font-family)" w:hAnsi="var(--jp-code-font-family)"/>
                <w:lang w:val="en-US"/>
              </w:rPr>
              <w:t>': '</w:t>
            </w:r>
            <w:r>
              <w:rPr>
                <w:rFonts w:ascii="var(--jp-code-font-family)" w:hAnsi="var(--jp-code-font-family)"/>
              </w:rPr>
              <w:t>Успешно</w:t>
            </w:r>
            <w:r w:rsidRPr="00426438">
              <w:rPr>
                <w:rFonts w:ascii="var(--jp-code-font-family)" w:hAnsi="var(--jp-code-font-family)"/>
                <w:lang w:val="en-US"/>
              </w:rPr>
              <w:t>!',</w:t>
            </w:r>
          </w:p>
          <w:p w14:paraId="7811D052" w14:textId="77777777" w:rsidR="00426438" w:rsidRP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'result': {'count': 13,</w:t>
            </w:r>
          </w:p>
          <w:p w14:paraId="5E71DFFC" w14:textId="77777777" w:rsidR="00426438" w:rsidRP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           'data': [{'address':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426438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426438">
              <w:rPr>
                <w:rFonts w:ascii="var(--jp-code-font-family)" w:hAnsi="var(--jp-code-font-family)"/>
                <w:lang w:val="en-US"/>
              </w:rPr>
              <w:t xml:space="preserve">, </w:t>
            </w:r>
            <w:r>
              <w:rPr>
                <w:rFonts w:ascii="var(--jp-code-font-family)" w:hAnsi="var(--jp-code-font-family)"/>
              </w:rPr>
              <w:t>Зеленоград</w:t>
            </w:r>
            <w:r w:rsidRPr="00426438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Фирсановское</w:t>
            </w:r>
            <w:proofErr w:type="spellEnd"/>
            <w:r w:rsidRPr="00426438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ш</w:t>
            </w:r>
            <w:r w:rsidRPr="00426438">
              <w:rPr>
                <w:rFonts w:ascii="var(--jp-code-font-family)" w:hAnsi="var(--jp-code-font-family)"/>
                <w:lang w:val="en-US"/>
              </w:rPr>
              <w:t xml:space="preserve">.,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426438">
              <w:rPr>
                <w:rFonts w:ascii="var(--jp-code-font-family)" w:hAnsi="var(--jp-code-font-family)"/>
                <w:lang w:val="en-US"/>
              </w:rPr>
              <w:t>.5</w:t>
            </w:r>
            <w:r>
              <w:rPr>
                <w:rFonts w:ascii="var(--jp-code-font-family)" w:hAnsi="var(--jp-code-font-family)"/>
              </w:rPr>
              <w:t>А</w:t>
            </w:r>
            <w:r w:rsidRPr="00426438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51AAACAC" w14:textId="77777777" w:rsidR="00426438" w:rsidRP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                     'company': '</w:t>
            </w:r>
            <w:r>
              <w:rPr>
                <w:rFonts w:ascii="var(--jp-code-font-family)" w:hAnsi="var(--jp-code-font-family)"/>
              </w:rPr>
              <w:t>ГБУ</w:t>
            </w:r>
            <w:r w:rsidRPr="00426438">
              <w:rPr>
                <w:rFonts w:ascii="var(--jp-code-font-family)" w:hAnsi="var(--jp-code-font-family)"/>
                <w:lang w:val="en-US"/>
              </w:rPr>
              <w:t xml:space="preserve"> "</w:t>
            </w:r>
            <w:proofErr w:type="spellStart"/>
            <w:r>
              <w:rPr>
                <w:rFonts w:ascii="var(--jp-code-font-family)" w:hAnsi="var(--jp-code-font-family)"/>
              </w:rPr>
              <w:t>Доринвест</w:t>
            </w:r>
            <w:proofErr w:type="spellEnd"/>
            <w:r w:rsidRPr="00426438">
              <w:rPr>
                <w:rFonts w:ascii="var(--jp-code-font-family)" w:hAnsi="var(--jp-code-font-family)"/>
                <w:lang w:val="en-US"/>
              </w:rPr>
              <w:t>"',</w:t>
            </w:r>
          </w:p>
          <w:p w14:paraId="1BAF326E" w14:textId="77777777" w:rsidR="00426438" w:rsidRP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                     'email': 'egorov_michil@mail.ru',</w:t>
            </w:r>
          </w:p>
          <w:p w14:paraId="2B2E67AD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426438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 w:rsidRPr="002F14F4">
              <w:rPr>
                <w:rFonts w:ascii="var(--jp-code-font-family)" w:hAnsi="var(--jp-code-font-family)"/>
                <w:lang w:val="en-US"/>
              </w:rPr>
              <w:t>'id': 1,</w:t>
            </w:r>
          </w:p>
          <w:p w14:paraId="2E4C16CA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r>
              <w:rPr>
                <w:rFonts w:ascii="var(--jp-code-font-family)" w:hAnsi="var(--jp-code-font-family)"/>
              </w:rPr>
              <w:t>Игнатов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А</w:t>
            </w:r>
            <w:r w:rsidRPr="002F14F4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В</w:t>
            </w:r>
            <w:r w:rsidRPr="002F14F4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38130D0A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lastRenderedPageBreak/>
              <w:t xml:space="preserve">                      'name': '',</w:t>
            </w:r>
          </w:p>
          <w:p w14:paraId="4DE80150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58873B3E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2F14F4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2F14F4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Рассветная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аллея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влд</w:t>
            </w:r>
            <w:proofErr w:type="spellEnd"/>
            <w:r w:rsidRPr="002F14F4">
              <w:rPr>
                <w:rFonts w:ascii="var(--jp-code-font-family)" w:hAnsi="var(--jp-code-font-family)"/>
                <w:lang w:val="en-US"/>
              </w:rPr>
              <w:t>.10',</w:t>
            </w:r>
          </w:p>
          <w:p w14:paraId="56F8A9EA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'company': '</w:t>
            </w:r>
            <w:r>
              <w:rPr>
                <w:rFonts w:ascii="var(--jp-code-font-family)" w:hAnsi="var(--jp-code-font-family)"/>
              </w:rPr>
              <w:t>ГБУ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 "</w:t>
            </w:r>
            <w:proofErr w:type="spellStart"/>
            <w:r>
              <w:rPr>
                <w:rFonts w:ascii="var(--jp-code-font-family)" w:hAnsi="var(--jp-code-font-family)"/>
              </w:rPr>
              <w:t>Доринвест</w:t>
            </w:r>
            <w:proofErr w:type="spellEnd"/>
            <w:r w:rsidRPr="002F14F4">
              <w:rPr>
                <w:rFonts w:ascii="var(--jp-code-font-family)" w:hAnsi="var(--jp-code-font-family)"/>
                <w:lang w:val="en-US"/>
              </w:rPr>
              <w:t>"',</w:t>
            </w:r>
          </w:p>
          <w:p w14:paraId="1C9B6188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'email': 'egorov_michil@mail.ru',</w:t>
            </w:r>
          </w:p>
          <w:p w14:paraId="0FF96AFC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'id': 2,</w:t>
            </w:r>
          </w:p>
          <w:p w14:paraId="6E8A1172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r>
              <w:rPr>
                <w:rFonts w:ascii="var(--jp-code-font-family)" w:hAnsi="var(--jp-code-font-family)"/>
              </w:rPr>
              <w:t>Дружинин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А</w:t>
            </w:r>
            <w:r w:rsidRPr="002F14F4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</w:t>
            </w:r>
            <w:r w:rsidRPr="002F14F4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41CC42B1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542758F1" w14:textId="77777777" w:rsidR="00426438" w:rsidRPr="002F14F4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048BEAD3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2F14F4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2F14F4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2F14F4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2F14F4">
              <w:rPr>
                <w:rFonts w:ascii="var(--jp-code-font-family)" w:hAnsi="var(--jp-code-font-family)"/>
                <w:lang w:val="en-US"/>
              </w:rPr>
              <w:t xml:space="preserve">. </w:t>
            </w:r>
            <w:proofErr w:type="spellStart"/>
            <w:r>
              <w:rPr>
                <w:rFonts w:ascii="var(--jp-code-font-family)" w:hAnsi="var(--jp-code-font-family)"/>
              </w:rPr>
              <w:t>Пехорская</w:t>
            </w:r>
            <w:proofErr w:type="spellEnd"/>
            <w:r>
              <w:rPr>
                <w:rFonts w:ascii="var(--jp-code-font-family)" w:hAnsi="var(--jp-code-font-family)"/>
              </w:rPr>
              <w:t xml:space="preserve"> 1Б, с.6',</w:t>
            </w:r>
          </w:p>
          <w:p w14:paraId="06BC48E5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ВАО"',</w:t>
            </w:r>
          </w:p>
          <w:p w14:paraId="00451B10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A27F40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762BEC2E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'id': 3,</w:t>
            </w:r>
          </w:p>
          <w:p w14:paraId="0E10A9D6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Хвостичкина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Н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</w:t>
            </w:r>
            <w:r w:rsidRPr="00A27F40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305021AD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0D28C6C3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705DE34E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>.\xa0</w:t>
            </w:r>
            <w:r>
              <w:rPr>
                <w:rFonts w:ascii="var(--jp-code-font-family)" w:hAnsi="var(--jp-code-font-family)"/>
              </w:rPr>
              <w:t>Родниковая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>.26',</w:t>
            </w:r>
          </w:p>
          <w:p w14:paraId="5CE61794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ЗАО"',</w:t>
            </w:r>
          </w:p>
          <w:p w14:paraId="02236681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A27F40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23201F42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'id': 4,</w:t>
            </w:r>
          </w:p>
          <w:p w14:paraId="225BE9E4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Чудакова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A27F40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3B28A22D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20E263BA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2818A612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Востряковский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пр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>-</w:t>
            </w:r>
            <w:r>
              <w:rPr>
                <w:rFonts w:ascii="var(--jp-code-font-family)" w:hAnsi="var(--jp-code-font-family)"/>
              </w:rPr>
              <w:t>д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.10 </w:t>
            </w:r>
            <w:r>
              <w:rPr>
                <w:rFonts w:ascii="var(--jp-code-font-family)" w:hAnsi="var(--jp-code-font-family)"/>
              </w:rPr>
              <w:t>А</w:t>
            </w:r>
            <w:r w:rsidRPr="00A27F40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54A7CFAA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ЮАО"',</w:t>
            </w:r>
          </w:p>
          <w:p w14:paraId="44D67F67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A27F40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73E279AB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'id': 5,</w:t>
            </w:r>
          </w:p>
          <w:p w14:paraId="52627A80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r>
              <w:rPr>
                <w:rFonts w:ascii="var(--jp-code-font-family)" w:hAnsi="var(--jp-code-font-family)"/>
              </w:rPr>
              <w:t>Черкашин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A27F40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27025133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1EF1DD0F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3FBA3F86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Красной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Сосны</w:t>
            </w:r>
            <w:r w:rsidRPr="00A27F40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. 30, </w:t>
            </w:r>
            <w:proofErr w:type="spellStart"/>
            <w:r>
              <w:rPr>
                <w:rFonts w:ascii="var(--jp-code-font-family)" w:hAnsi="var(--jp-code-font-family)"/>
              </w:rPr>
              <w:t>стр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>.4',</w:t>
            </w:r>
          </w:p>
          <w:p w14:paraId="6723BE8F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СВАО"',</w:t>
            </w:r>
          </w:p>
          <w:p w14:paraId="61526DB5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A27F40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324798F7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'id': 6,</w:t>
            </w:r>
          </w:p>
          <w:p w14:paraId="7FC3F7E5" w14:textId="77777777" w:rsidR="00426438" w:rsidRPr="00A27F40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Моськин</w:t>
            </w:r>
            <w:proofErr w:type="spellEnd"/>
            <w:r w:rsidRPr="00A27F40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A27F40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A27F40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1C0A06ED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27F40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'name': '',</w:t>
            </w:r>
          </w:p>
          <w:p w14:paraId="47B879F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0B2B66E7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r>
              <w:rPr>
                <w:rFonts w:ascii="var(--jp-code-font-family)" w:hAnsi="var(--jp-code-font-family)"/>
              </w:rPr>
              <w:t>проезд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Дубовой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Рощи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.23-25',</w:t>
            </w:r>
          </w:p>
          <w:p w14:paraId="1B17568E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СВАО"',</w:t>
            </w:r>
          </w:p>
          <w:p w14:paraId="6960469F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2D82351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7,</w:t>
            </w:r>
          </w:p>
          <w:p w14:paraId="773B08A5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Моськин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2EC78D9D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38909AA0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1E88B6C2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Искры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 23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',</w:t>
            </w:r>
          </w:p>
          <w:p w14:paraId="7DD7E0A7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СВАО"',</w:t>
            </w:r>
          </w:p>
          <w:p w14:paraId="5DD25F00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6A937869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8,</w:t>
            </w:r>
          </w:p>
          <w:p w14:paraId="367F4630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Моськин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4BB46472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627E4E6A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22933305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Брусилова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.32, </w:t>
            </w:r>
            <w:proofErr w:type="spellStart"/>
            <w:r>
              <w:rPr>
                <w:rFonts w:ascii="var(--jp-code-font-family)" w:hAnsi="var(--jp-code-font-family)"/>
              </w:rPr>
              <w:t>стр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.1-5 ',</w:t>
            </w:r>
          </w:p>
          <w:p w14:paraId="0418F99F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ЮЗАО"',</w:t>
            </w:r>
          </w:p>
          <w:p w14:paraId="4D2D0215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52B5B7BE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9,</w:t>
            </w:r>
          </w:p>
          <w:p w14:paraId="2056E53E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Мисочкин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40A5409C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1EAC6648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56DCA82E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ул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.2-</w:t>
            </w:r>
            <w:r>
              <w:rPr>
                <w:rFonts w:ascii="var(--jp-code-font-family)" w:hAnsi="var(--jp-code-font-family)"/>
              </w:rPr>
              <w:t>я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Вольская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.17 </w:t>
            </w:r>
            <w:proofErr w:type="spellStart"/>
            <w:r>
              <w:rPr>
                <w:rFonts w:ascii="var(--jp-code-font-family)" w:hAnsi="var(--jp-code-font-family)"/>
              </w:rPr>
              <w:t>стр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.3',</w:t>
            </w:r>
          </w:p>
          <w:p w14:paraId="6A2CC63F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"Автомобильные\</w:t>
            </w:r>
            <w:proofErr w:type="spellStart"/>
            <w:r>
              <w:rPr>
                <w:rFonts w:ascii="var(--jp-code-font-family)" w:hAnsi="var(--jp-code-font-family)"/>
              </w:rPr>
              <w:t>nдороги</w:t>
            </w:r>
            <w:proofErr w:type="spellEnd"/>
            <w:r>
              <w:rPr>
                <w:rFonts w:ascii="var(--jp-code-font-family)" w:hAnsi="var(--jp-code-font-family)"/>
              </w:rPr>
              <w:t xml:space="preserve"> ЮВАО"',</w:t>
            </w:r>
          </w:p>
          <w:p w14:paraId="52BE6169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6CABE30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10,</w:t>
            </w:r>
          </w:p>
          <w:p w14:paraId="1931038C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lastRenderedPageBreak/>
              <w:t xml:space="preserve">                      'leader': '</w:t>
            </w:r>
            <w:r>
              <w:rPr>
                <w:rFonts w:ascii="var(--jp-code-font-family)" w:hAnsi="var(--jp-code-font-family)"/>
              </w:rPr>
              <w:t>Мячиков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0861C557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29DC45EA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0272FB67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proofErr w:type="spellStart"/>
            <w:r>
              <w:rPr>
                <w:rFonts w:ascii="var(--jp-code-font-family)" w:hAnsi="var(--jp-code-font-family)"/>
              </w:rPr>
              <w:t>г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proofErr w:type="spellStart"/>
            <w:r>
              <w:rPr>
                <w:rFonts w:ascii="var(--jp-code-font-family)" w:hAnsi="var(--jp-code-font-family)"/>
              </w:rPr>
              <w:t>Москва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r>
              <w:rPr>
                <w:rFonts w:ascii="var(--jp-code-font-family)" w:hAnsi="var(--jp-code-font-family)"/>
              </w:rPr>
              <w:t>Проектируемый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проезд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№5112, '</w:t>
            </w:r>
          </w:p>
          <w:p w14:paraId="10234648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           </w:t>
            </w:r>
            <w:r>
              <w:rPr>
                <w:rFonts w:ascii="var(--jp-code-font-family)" w:hAnsi="var(--jp-code-font-family)"/>
              </w:rPr>
              <w:t>'вл.2\\1',</w:t>
            </w:r>
          </w:p>
          <w:p w14:paraId="344C03EA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"Автомобильные\</w:t>
            </w:r>
            <w:proofErr w:type="spellStart"/>
            <w:r>
              <w:rPr>
                <w:rFonts w:ascii="var(--jp-code-font-family)" w:hAnsi="var(--jp-code-font-family)"/>
              </w:rPr>
              <w:t>nдороги</w:t>
            </w:r>
            <w:proofErr w:type="spellEnd"/>
            <w:r>
              <w:rPr>
                <w:rFonts w:ascii="var(--jp-code-font-family)" w:hAnsi="var(--jp-code-font-family)"/>
              </w:rPr>
              <w:t xml:space="preserve"> ЮВАО"',</w:t>
            </w:r>
          </w:p>
          <w:p w14:paraId="633EE49F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7ED5A5F0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11,</w:t>
            </w:r>
          </w:p>
          <w:p w14:paraId="654BE3E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Погуляйкин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2B729DD6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671DE5D1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01068348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Машкинское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шоссе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вл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>. 4',</w:t>
            </w:r>
          </w:p>
          <w:p w14:paraId="71E71A66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САО"',</w:t>
            </w:r>
          </w:p>
          <w:p w14:paraId="49ECB291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188B3F4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12,</w:t>
            </w:r>
          </w:p>
          <w:p w14:paraId="3106DE55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r>
              <w:rPr>
                <w:rFonts w:ascii="var(--jp-code-font-family)" w:hAnsi="var(--jp-code-font-family)"/>
              </w:rPr>
              <w:t>Котиков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М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Я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6F8C396B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'name': '',</w:t>
            </w:r>
          </w:p>
          <w:p w14:paraId="7183B634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'telephone': ''},</w:t>
            </w:r>
          </w:p>
          <w:p w14:paraId="64F1DE4D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{'address': '</w:t>
            </w:r>
            <w:r>
              <w:rPr>
                <w:rFonts w:ascii="var(--jp-code-font-family)" w:hAnsi="var(--jp-code-font-family)"/>
              </w:rPr>
              <w:t>г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Москва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, </w:t>
            </w:r>
            <w:r>
              <w:rPr>
                <w:rFonts w:ascii="var(--jp-code-font-family)" w:hAnsi="var(--jp-code-font-family)"/>
              </w:rPr>
              <w:t>Проектируемый</w:t>
            </w:r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проезд</w:t>
            </w:r>
            <w:r w:rsidRPr="00C6364F">
              <w:rPr>
                <w:rFonts w:ascii="var(--jp-code-font-family)" w:hAnsi="var(--jp-code-font-family)"/>
                <w:lang w:val="en-US"/>
              </w:rPr>
              <w:t>, 727',</w:t>
            </w:r>
          </w:p>
          <w:p w14:paraId="2DEA2217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company</w:t>
            </w:r>
            <w:proofErr w:type="spellEnd"/>
            <w:r>
              <w:rPr>
                <w:rFonts w:ascii="var(--jp-code-font-family)" w:hAnsi="var(--jp-code-font-family)"/>
              </w:rPr>
              <w:t>': 'ГБУ "Автомобильные дороги САО"',</w:t>
            </w:r>
          </w:p>
          <w:p w14:paraId="0A2A9856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>
              <w:rPr>
                <w:rFonts w:ascii="var(--jp-code-font-family)" w:hAnsi="var(--jp-code-font-family)"/>
              </w:rPr>
              <w:t xml:space="preserve">                      </w:t>
            </w:r>
            <w:r w:rsidRPr="00C6364F">
              <w:rPr>
                <w:rFonts w:ascii="var(--jp-code-font-family)" w:hAnsi="var(--jp-code-font-family)"/>
                <w:lang w:val="en-US"/>
              </w:rPr>
              <w:t>'email': 'egorov_michil@mail.ru',</w:t>
            </w:r>
          </w:p>
          <w:p w14:paraId="1F22D5C3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'id': 13,</w:t>
            </w:r>
          </w:p>
          <w:p w14:paraId="166F6E5D" w14:textId="77777777" w:rsidR="00426438" w:rsidRPr="00C6364F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'leader': '</w:t>
            </w:r>
            <w:proofErr w:type="spellStart"/>
            <w:r>
              <w:rPr>
                <w:rFonts w:ascii="var(--jp-code-font-family)" w:hAnsi="var(--jp-code-font-family)"/>
              </w:rPr>
              <w:t>Погуляйка</w:t>
            </w:r>
            <w:proofErr w:type="spellEnd"/>
            <w:r w:rsidRPr="00C6364F">
              <w:rPr>
                <w:rFonts w:ascii="var(--jp-code-font-family)" w:hAnsi="var(--jp-code-font-family)"/>
                <w:lang w:val="en-US"/>
              </w:rPr>
              <w:t xml:space="preserve"> </w:t>
            </w:r>
            <w:r>
              <w:rPr>
                <w:rFonts w:ascii="var(--jp-code-font-family)" w:hAnsi="var(--jp-code-font-family)"/>
              </w:rPr>
              <w:t>И</w:t>
            </w:r>
            <w:r w:rsidRPr="00C6364F">
              <w:rPr>
                <w:rFonts w:ascii="var(--jp-code-font-family)" w:hAnsi="var(--jp-code-font-family)"/>
                <w:lang w:val="en-US"/>
              </w:rPr>
              <w:t>.</w:t>
            </w:r>
            <w:r>
              <w:rPr>
                <w:rFonts w:ascii="var(--jp-code-font-family)" w:hAnsi="var(--jp-code-font-family)"/>
              </w:rPr>
              <w:t>А</w:t>
            </w:r>
            <w:r w:rsidRPr="00C6364F">
              <w:rPr>
                <w:rFonts w:ascii="var(--jp-code-font-family)" w:hAnsi="var(--jp-code-font-family)"/>
                <w:lang w:val="en-US"/>
              </w:rPr>
              <w:t>.',</w:t>
            </w:r>
          </w:p>
          <w:p w14:paraId="4BE99511" w14:textId="77777777" w:rsidR="00426438" w:rsidRDefault="00426438" w:rsidP="00426438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6364F">
              <w:rPr>
                <w:rFonts w:ascii="var(--jp-code-font-family)" w:hAnsi="var(--jp-code-font-family)"/>
                <w:lang w:val="en-US"/>
              </w:rPr>
              <w:t xml:space="preserve">                      </w:t>
            </w:r>
            <w:r>
              <w:rPr>
                <w:rFonts w:ascii="var(--jp-code-font-family)" w:hAnsi="var(--jp-code-font-family)"/>
              </w:rPr>
              <w:t>'</w:t>
            </w:r>
            <w:proofErr w:type="spellStart"/>
            <w:r>
              <w:rPr>
                <w:rFonts w:ascii="var(--jp-code-font-family)" w:hAnsi="var(--jp-code-font-family)"/>
              </w:rPr>
              <w:t>name</w:t>
            </w:r>
            <w:proofErr w:type="spellEnd"/>
            <w:r>
              <w:rPr>
                <w:rFonts w:ascii="var(--jp-code-font-family)" w:hAnsi="var(--jp-code-font-family)"/>
              </w:rPr>
              <w:t>': '',</w:t>
            </w:r>
          </w:p>
          <w:p w14:paraId="42B81129" w14:textId="00BB33A1" w:rsidR="00C22677" w:rsidRPr="002F14F4" w:rsidRDefault="00426438" w:rsidP="002F14F4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'</w:t>
            </w:r>
            <w:proofErr w:type="spellStart"/>
            <w:r>
              <w:rPr>
                <w:rFonts w:ascii="var(--jp-code-font-family)" w:hAnsi="var(--jp-code-font-family)"/>
              </w:rPr>
              <w:t>telephone</w:t>
            </w:r>
            <w:proofErr w:type="spellEnd"/>
            <w:r>
              <w:rPr>
                <w:rFonts w:ascii="var(--jp-code-font-family)" w:hAnsi="var(--jp-code-font-family)"/>
              </w:rPr>
              <w:t>': ''}]}}</w:t>
            </w:r>
          </w:p>
        </w:tc>
      </w:tr>
    </w:tbl>
    <w:p w14:paraId="381225C4" w14:textId="77777777" w:rsidR="00C22677" w:rsidRPr="007F198B" w:rsidRDefault="00C22677" w:rsidP="00C22677">
      <w:pPr>
        <w:pStyle w:val="af7"/>
        <w:ind w:firstLine="0"/>
      </w:pPr>
    </w:p>
    <w:p w14:paraId="2B3F8EEB" w14:textId="77777777" w:rsidR="00C22677" w:rsidRPr="00E60796" w:rsidRDefault="00C22677" w:rsidP="00C22677">
      <w:pPr>
        <w:pStyle w:val="23"/>
        <w:rPr>
          <w:lang w:val="en-US"/>
        </w:rPr>
      </w:pPr>
      <w:r w:rsidRPr="00E60796">
        <w:t>Описание сервиса</w:t>
      </w:r>
      <w:r w:rsidRPr="00E60796">
        <w:rPr>
          <w:lang w:val="en-US"/>
        </w:rPr>
        <w:t xml:space="preserve"> </w:t>
      </w:r>
    </w:p>
    <w:tbl>
      <w:tblPr>
        <w:tblW w:w="938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567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</w:tblGrid>
      <w:tr w:rsidR="00C22677" w:rsidRPr="008C3418" w14:paraId="70FE7216" w14:textId="77777777" w:rsidTr="003715AA">
        <w:tc>
          <w:tcPr>
            <w:tcW w:w="9384" w:type="dxa"/>
            <w:shd w:val="clear" w:color="auto" w:fill="F2F2F2"/>
            <w:vAlign w:val="center"/>
          </w:tcPr>
          <w:p w14:paraId="405AA87C" w14:textId="77777777" w:rsidR="00C22677" w:rsidRPr="007F198B" w:rsidRDefault="00C22677" w:rsidP="003715AA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proofErr w:type="spellStart"/>
            <w:r w:rsidRPr="007F198B">
              <w:rPr>
                <w:i/>
                <w:sz w:val="20"/>
                <w:szCs w:val="20"/>
              </w:rPr>
              <w:t>Swagger</w:t>
            </w:r>
            <w:proofErr w:type="spellEnd"/>
          </w:p>
        </w:tc>
      </w:tr>
    </w:tbl>
    <w:p w14:paraId="02B3735F" w14:textId="5D2BC2E1" w:rsidR="00A06BF1" w:rsidRPr="006B14DF" w:rsidRDefault="00C22677" w:rsidP="00BE516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В данном разделе размещается </w:t>
      </w:r>
      <w:r>
        <w:rPr>
          <w:rFonts w:ascii="Courier New" w:hAnsi="Courier New" w:cs="Courier New"/>
          <w:i/>
          <w:sz w:val="20"/>
          <w:szCs w:val="20"/>
          <w:lang w:val="en-US"/>
        </w:rPr>
        <w:t>swagger</w:t>
      </w:r>
      <w:r w:rsidRPr="006B14DF"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</w:rPr>
        <w:t>сервиса.</w:t>
      </w:r>
    </w:p>
    <w:sectPr w:rsidR="00A06BF1" w:rsidRPr="006B14DF" w:rsidSect="007C3776"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93A3D" w14:textId="77777777" w:rsidR="0060266A" w:rsidRDefault="0060266A" w:rsidP="002F27E2">
      <w:r>
        <w:separator/>
      </w:r>
    </w:p>
    <w:p w14:paraId="257C2355" w14:textId="77777777" w:rsidR="0060266A" w:rsidRDefault="0060266A"/>
    <w:p w14:paraId="2664404F" w14:textId="77777777" w:rsidR="0060266A" w:rsidRDefault="0060266A"/>
    <w:p w14:paraId="6F03D4AA" w14:textId="77777777" w:rsidR="0060266A" w:rsidRDefault="0060266A"/>
    <w:p w14:paraId="01025FEB" w14:textId="77777777" w:rsidR="0060266A" w:rsidRDefault="0060266A"/>
    <w:p w14:paraId="53266C0C" w14:textId="77777777" w:rsidR="0060266A" w:rsidRDefault="0060266A"/>
  </w:endnote>
  <w:endnote w:type="continuationSeparator" w:id="0">
    <w:p w14:paraId="59671F57" w14:textId="77777777" w:rsidR="0060266A" w:rsidRDefault="0060266A" w:rsidP="002F27E2">
      <w:r>
        <w:continuationSeparator/>
      </w:r>
    </w:p>
    <w:p w14:paraId="642A302F" w14:textId="77777777" w:rsidR="0060266A" w:rsidRDefault="0060266A"/>
    <w:p w14:paraId="41876446" w14:textId="77777777" w:rsidR="0060266A" w:rsidRDefault="0060266A"/>
    <w:p w14:paraId="021EAC2C" w14:textId="77777777" w:rsidR="0060266A" w:rsidRDefault="0060266A"/>
    <w:p w14:paraId="6DBFC62F" w14:textId="77777777" w:rsidR="0060266A" w:rsidRDefault="0060266A"/>
    <w:p w14:paraId="7122EDBD" w14:textId="77777777" w:rsidR="0060266A" w:rsidRDefault="0060266A"/>
  </w:endnote>
  <w:endnote w:type="continuationNotice" w:id="1">
    <w:p w14:paraId="086375D5" w14:textId="77777777" w:rsidR="0060266A" w:rsidRDefault="006026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Полужирный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Peterburg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19A59" w14:textId="06884A7B" w:rsidR="003715AA" w:rsidRDefault="003715AA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9350" w14:textId="77777777" w:rsidR="0060266A" w:rsidRDefault="0060266A" w:rsidP="002F27E2">
      <w:r>
        <w:separator/>
      </w:r>
    </w:p>
    <w:p w14:paraId="2E0054C2" w14:textId="77777777" w:rsidR="0060266A" w:rsidRDefault="0060266A"/>
    <w:p w14:paraId="5DC05125" w14:textId="77777777" w:rsidR="0060266A" w:rsidRDefault="0060266A"/>
    <w:p w14:paraId="35F5DAE6" w14:textId="77777777" w:rsidR="0060266A" w:rsidRDefault="0060266A"/>
    <w:p w14:paraId="33DB76F5" w14:textId="77777777" w:rsidR="0060266A" w:rsidRDefault="0060266A"/>
    <w:p w14:paraId="056F60D6" w14:textId="77777777" w:rsidR="0060266A" w:rsidRDefault="0060266A"/>
  </w:footnote>
  <w:footnote w:type="continuationSeparator" w:id="0">
    <w:p w14:paraId="3CE0B2EA" w14:textId="77777777" w:rsidR="0060266A" w:rsidRDefault="0060266A" w:rsidP="002F27E2">
      <w:r>
        <w:continuationSeparator/>
      </w:r>
    </w:p>
    <w:p w14:paraId="133C8FE8" w14:textId="77777777" w:rsidR="0060266A" w:rsidRDefault="0060266A"/>
    <w:p w14:paraId="1569630B" w14:textId="77777777" w:rsidR="0060266A" w:rsidRDefault="0060266A"/>
    <w:p w14:paraId="07095379" w14:textId="77777777" w:rsidR="0060266A" w:rsidRDefault="0060266A"/>
    <w:p w14:paraId="0BD3FE76" w14:textId="77777777" w:rsidR="0060266A" w:rsidRDefault="0060266A"/>
    <w:p w14:paraId="5ED59C81" w14:textId="77777777" w:rsidR="0060266A" w:rsidRDefault="0060266A"/>
  </w:footnote>
  <w:footnote w:type="continuationNotice" w:id="1">
    <w:p w14:paraId="4B11573E" w14:textId="77777777" w:rsidR="0060266A" w:rsidRDefault="006026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3715AA" w:rsidRPr="00F62E6D" w14:paraId="6F7D3A78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14:paraId="2C25CB17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14:paraId="40ECE967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14:paraId="5BC2E929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14:paraId="5F77B471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14:paraId="0E523822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14:paraId="0340251B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</w:t>
          </w:r>
          <w:proofErr w:type="gramStart"/>
          <w:r w:rsidRPr="00FE08F0">
            <w:rPr>
              <w:b/>
              <w:sz w:val="36"/>
              <w:szCs w:val="36"/>
            </w:rPr>
            <w:t>01.М</w:t>
          </w:r>
          <w:proofErr w:type="gramEnd"/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4EDC2B7D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3715AA" w:rsidRPr="00F62E6D" w14:paraId="0409814A" w14:textId="77777777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14:paraId="3238F931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14:paraId="4EBCA058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14:paraId="35603E1D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14:paraId="483BB8D3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14:paraId="362E4BC6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291DAB98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724CB6B0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3715AA" w:rsidRPr="00F62E6D" w14:paraId="05300113" w14:textId="77777777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14:paraId="7BB1B764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14:paraId="6BD56A6A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14:paraId="756064B5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14:paraId="0E046BDE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14:paraId="5AAADDB7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14:paraId="6808ACEA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14:paraId="2FDE7B61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3715AA" w:rsidRPr="00F62E6D" w14:paraId="61BC1643" w14:textId="77777777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14:paraId="1DA5D84C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14:paraId="7E679D65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14:paraId="680E17F6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14:paraId="7FBA2456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14:paraId="2310EDA2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14:paraId="5B791307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14:paraId="4EDBCFB4" w14:textId="77777777" w:rsidR="003715AA" w:rsidRPr="00F62E6D" w:rsidRDefault="003715A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14:paraId="07AEFB6F" w14:textId="77777777" w:rsidR="003715AA" w:rsidRDefault="003715AA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B2AD6" wp14:editId="2996FB9B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F3510" w14:textId="77777777" w:rsidR="003715AA" w:rsidRPr="002B5D6A" w:rsidRDefault="003715AA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79044" w14:textId="77777777" w:rsidR="003715AA" w:rsidRPr="002B5D6A" w:rsidRDefault="003715AA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A0415A" w14:textId="77777777" w:rsidR="003715AA" w:rsidRPr="002B5D6A" w:rsidRDefault="003715AA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AB2AD6" id="Group 45" o:spid="_x0000_s1026" style="position:absolute;left:0;text-align:left;margin-left:19.55pt;margin-top:12.9pt;width:558.4pt;height:813.7pt;z-index:251658240;mso-position-horizontal-relative:page;mso-position-vertical-relative:page" coordorigin="454,284" coordsize="11168,16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">
              <v:rect id="Rectangle 46" o:spid="_x0000_s1027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" filled="f" strokeweight="1.5pt"/>
              <v:group id="Group 47" o:spid="_x0000_s1028" style="position:absolute;left:454;top:11737;width:680;height:4821" coordorigin="4941,6894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" filled="f" stroked="f">
                  <v:textbox style="layout-flow:vertical;mso-layout-flow-alt:bottom-to-top" inset="0,0,0,0">
                    <w:txbxContent>
                      <w:p w14:paraId="203F3510" w14:textId="77777777" w:rsidR="003715AA" w:rsidRPr="002B5D6A" w:rsidRDefault="003715AA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group id="Group 50" o:spid="_x0000_s1031" style="position:absolute;left:4941;top:6894;width:680;height:4821" coordorigin="4941,6894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group id="Group 51" o:spid="_x0000_s1032" style="position:absolute;left:4941;top:6894;width:680;height:4821" coordorigin="3686,7003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group id="Group 52" o:spid="_x0000_s1033" style="position:absolute;left:3686;top:7003;width:680;height:4821" coordorigin="3686,7003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<v:group id="Group 53" o:spid="_x0000_s1034" style="position:absolute;left:3686;top:7003;width:680;height:4821" coordorigin="3686,7003" coordsize="680,4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rect id="Rectangle 54" o:spid="_x0000_s1035" style="position:absolute;left:3686;top:7005;width:680;height:4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" filled="f"/>
                          <v:line id="Line 55" o:spid="_x0000_s1036" style="position:absolute;visibility:visible;mso-wrap-style:square" from="3970,7003" to="3970,1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dl+yAAAAOA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"/>
                        </v:group>
                        <v:line id="Line 56" o:spid="_x0000_s1037" style="position:absolute;visibility:visible;mso-wrap-style:square" from="3686,8432" to="4366,8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/>
                      </v:group>
                      <v:line id="Line 57" o:spid="_x0000_s1038" style="position:absolute;visibility:visible;mso-wrap-style:square" from="3686,10416" to="4366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" filled="f" stroked="f">
                      <v:textbox style="layout-flow:vertical;mso-layout-flow-alt:bottom-to-top" inset="0,0,0,0">
                        <w:txbxContent>
                          <w:p w14:paraId="37B79044" w14:textId="77777777" w:rsidR="003715AA" w:rsidRPr="002B5D6A" w:rsidRDefault="003715AA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" filled="f" stroked="f">
                    <v:textbox style="layout-flow:vertical;mso-layout-flow-alt:bottom-to-top" inset="0,0,0,0">
                      <w:txbxContent>
                        <w:p w14:paraId="11A0415A" w14:textId="77777777" w:rsidR="003715AA" w:rsidRPr="002B5D6A" w:rsidRDefault="003715AA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 w15:restartNumberingAfterBreak="0">
    <w:nsid w:val="01455A4D"/>
    <w:multiLevelType w:val="hybridMultilevel"/>
    <w:tmpl w:val="EF68FE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0F641F69"/>
    <w:multiLevelType w:val="hybridMultilevel"/>
    <w:tmpl w:val="893C41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0245885"/>
    <w:multiLevelType w:val="hybridMultilevel"/>
    <w:tmpl w:val="439E6452"/>
    <w:lvl w:ilvl="0" w:tplc="CC0EE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1CAB015F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B06FB"/>
    <w:multiLevelType w:val="hybridMultilevel"/>
    <w:tmpl w:val="FC120CBE"/>
    <w:lvl w:ilvl="0" w:tplc="C52EF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1F11"/>
    <w:multiLevelType w:val="hybridMultilevel"/>
    <w:tmpl w:val="0498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E7490"/>
    <w:multiLevelType w:val="hybridMultilevel"/>
    <w:tmpl w:val="D48C9596"/>
    <w:lvl w:ilvl="0" w:tplc="200A7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92363"/>
    <w:multiLevelType w:val="hybridMultilevel"/>
    <w:tmpl w:val="3EDE5A0A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4555C"/>
    <w:multiLevelType w:val="hybridMultilevel"/>
    <w:tmpl w:val="F4E0CF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A0DC5"/>
    <w:multiLevelType w:val="hybridMultilevel"/>
    <w:tmpl w:val="CAC8F9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5AFA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E140849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8573E"/>
    <w:multiLevelType w:val="hybridMultilevel"/>
    <w:tmpl w:val="42F8AC38"/>
    <w:lvl w:ilvl="0" w:tplc="FAF2C57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75365"/>
    <w:multiLevelType w:val="hybridMultilevel"/>
    <w:tmpl w:val="BE7AB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3646B6"/>
    <w:multiLevelType w:val="hybridMultilevel"/>
    <w:tmpl w:val="02A61612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0532"/>
    <w:multiLevelType w:val="hybridMultilevel"/>
    <w:tmpl w:val="1CE26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0301E"/>
    <w:multiLevelType w:val="hybridMultilevel"/>
    <w:tmpl w:val="6C4C1598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580D4115"/>
    <w:multiLevelType w:val="multilevel"/>
    <w:tmpl w:val="5358B3AA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  <w:b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7" w15:restartNumberingAfterBreak="0">
    <w:nsid w:val="5A9556CB"/>
    <w:multiLevelType w:val="multilevel"/>
    <w:tmpl w:val="BBD0B4CE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985" w:firstLine="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E08170A"/>
    <w:multiLevelType w:val="hybridMultilevel"/>
    <w:tmpl w:val="2B34EDB0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97355"/>
    <w:multiLevelType w:val="hybridMultilevel"/>
    <w:tmpl w:val="B5D42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31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FF49A5"/>
    <w:multiLevelType w:val="hybridMultilevel"/>
    <w:tmpl w:val="7AA4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E31DE"/>
    <w:multiLevelType w:val="hybridMultilevel"/>
    <w:tmpl w:val="AAA897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5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910206B"/>
    <w:multiLevelType w:val="hybridMultilevel"/>
    <w:tmpl w:val="ADFAE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38" w15:restartNumberingAfterBreak="0">
    <w:nsid w:val="7DB97FF6"/>
    <w:multiLevelType w:val="hybridMultilevel"/>
    <w:tmpl w:val="99781EE6"/>
    <w:lvl w:ilvl="0" w:tplc="FAF2C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1"/>
  </w:num>
  <w:num w:numId="3">
    <w:abstractNumId w:val="27"/>
  </w:num>
  <w:num w:numId="4">
    <w:abstractNumId w:val="2"/>
  </w:num>
  <w:num w:numId="5">
    <w:abstractNumId w:val="0"/>
  </w:num>
  <w:num w:numId="6">
    <w:abstractNumId w:val="25"/>
  </w:num>
  <w:num w:numId="7">
    <w:abstractNumId w:val="6"/>
  </w:num>
  <w:num w:numId="8">
    <w:abstractNumId w:val="8"/>
  </w:num>
  <w:num w:numId="9">
    <w:abstractNumId w:val="17"/>
  </w:num>
  <w:num w:numId="10">
    <w:abstractNumId w:val="34"/>
  </w:num>
  <w:num w:numId="11">
    <w:abstractNumId w:val="30"/>
  </w:num>
  <w:num w:numId="12">
    <w:abstractNumId w:val="18"/>
  </w:num>
  <w:num w:numId="13">
    <w:abstractNumId w:val="26"/>
  </w:num>
  <w:num w:numId="14">
    <w:abstractNumId w:val="37"/>
  </w:num>
  <w:num w:numId="15">
    <w:abstractNumId w:val="7"/>
  </w:num>
  <w:num w:numId="16">
    <w:abstractNumId w:val="23"/>
  </w:num>
  <w:num w:numId="17">
    <w:abstractNumId w:val="21"/>
  </w:num>
  <w:num w:numId="18">
    <w:abstractNumId w:val="1"/>
  </w:num>
  <w:num w:numId="19">
    <w:abstractNumId w:val="14"/>
  </w:num>
  <w:num w:numId="20">
    <w:abstractNumId w:val="3"/>
  </w:num>
  <w:num w:numId="21">
    <w:abstractNumId w:val="27"/>
  </w:num>
  <w:num w:numId="22">
    <w:abstractNumId w:val="33"/>
  </w:num>
  <w:num w:numId="23">
    <w:abstractNumId w:val="36"/>
  </w:num>
  <w:num w:numId="24">
    <w:abstractNumId w:val="15"/>
  </w:num>
  <w:num w:numId="25">
    <w:abstractNumId w:val="27"/>
  </w:num>
  <w:num w:numId="26">
    <w:abstractNumId w:val="27"/>
  </w:num>
  <w:num w:numId="27">
    <w:abstractNumId w:val="27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7"/>
  </w:num>
  <w:num w:numId="33">
    <w:abstractNumId w:val="27"/>
  </w:num>
  <w:num w:numId="34">
    <w:abstractNumId w:val="27"/>
  </w:num>
  <w:num w:numId="35">
    <w:abstractNumId w:val="28"/>
  </w:num>
  <w:num w:numId="36">
    <w:abstractNumId w:val="22"/>
  </w:num>
  <w:num w:numId="37">
    <w:abstractNumId w:val="24"/>
  </w:num>
  <w:num w:numId="38">
    <w:abstractNumId w:val="16"/>
  </w:num>
  <w:num w:numId="39">
    <w:abstractNumId w:val="19"/>
  </w:num>
  <w:num w:numId="40">
    <w:abstractNumId w:val="9"/>
  </w:num>
  <w:num w:numId="41">
    <w:abstractNumId w:val="38"/>
  </w:num>
  <w:num w:numId="42">
    <w:abstractNumId w:val="13"/>
  </w:num>
  <w:num w:numId="43">
    <w:abstractNumId w:val="20"/>
  </w:num>
  <w:num w:numId="44">
    <w:abstractNumId w:val="32"/>
  </w:num>
  <w:num w:numId="45">
    <w:abstractNumId w:val="29"/>
  </w:num>
  <w:num w:numId="46">
    <w:abstractNumId w:val="11"/>
  </w:num>
  <w:num w:numId="47">
    <w:abstractNumId w:val="10"/>
  </w:num>
  <w:num w:numId="48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hideSpellingError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C2"/>
    <w:rsid w:val="00001A3F"/>
    <w:rsid w:val="00001B2A"/>
    <w:rsid w:val="00001B74"/>
    <w:rsid w:val="00001C46"/>
    <w:rsid w:val="000024F4"/>
    <w:rsid w:val="00004DC1"/>
    <w:rsid w:val="0000589A"/>
    <w:rsid w:val="00005B36"/>
    <w:rsid w:val="00011EE2"/>
    <w:rsid w:val="00013519"/>
    <w:rsid w:val="000141A7"/>
    <w:rsid w:val="000143AF"/>
    <w:rsid w:val="00015A73"/>
    <w:rsid w:val="00015F44"/>
    <w:rsid w:val="000163A3"/>
    <w:rsid w:val="00016BC8"/>
    <w:rsid w:val="000212EA"/>
    <w:rsid w:val="00022E3A"/>
    <w:rsid w:val="000243B5"/>
    <w:rsid w:val="00026B6A"/>
    <w:rsid w:val="00027632"/>
    <w:rsid w:val="000277F9"/>
    <w:rsid w:val="0003009B"/>
    <w:rsid w:val="00030213"/>
    <w:rsid w:val="000334EC"/>
    <w:rsid w:val="000369DF"/>
    <w:rsid w:val="000409C8"/>
    <w:rsid w:val="00041D74"/>
    <w:rsid w:val="00041E00"/>
    <w:rsid w:val="0004223F"/>
    <w:rsid w:val="00043C0B"/>
    <w:rsid w:val="00043CA4"/>
    <w:rsid w:val="000472BB"/>
    <w:rsid w:val="0004746B"/>
    <w:rsid w:val="00054C04"/>
    <w:rsid w:val="000553DE"/>
    <w:rsid w:val="0006061E"/>
    <w:rsid w:val="000611DE"/>
    <w:rsid w:val="00061397"/>
    <w:rsid w:val="00062C2B"/>
    <w:rsid w:val="0006388C"/>
    <w:rsid w:val="00063A79"/>
    <w:rsid w:val="00065895"/>
    <w:rsid w:val="00071288"/>
    <w:rsid w:val="00071612"/>
    <w:rsid w:val="00074442"/>
    <w:rsid w:val="00074F76"/>
    <w:rsid w:val="0007604A"/>
    <w:rsid w:val="00076531"/>
    <w:rsid w:val="00076DEF"/>
    <w:rsid w:val="00082149"/>
    <w:rsid w:val="00082589"/>
    <w:rsid w:val="000825B5"/>
    <w:rsid w:val="000843E2"/>
    <w:rsid w:val="0008486F"/>
    <w:rsid w:val="00084FD0"/>
    <w:rsid w:val="00087176"/>
    <w:rsid w:val="000872BC"/>
    <w:rsid w:val="00087ACB"/>
    <w:rsid w:val="000908C3"/>
    <w:rsid w:val="00091154"/>
    <w:rsid w:val="00092DDD"/>
    <w:rsid w:val="00093C96"/>
    <w:rsid w:val="0009437C"/>
    <w:rsid w:val="00094E14"/>
    <w:rsid w:val="00096B2D"/>
    <w:rsid w:val="000A1465"/>
    <w:rsid w:val="000A1AE7"/>
    <w:rsid w:val="000A2301"/>
    <w:rsid w:val="000A2D96"/>
    <w:rsid w:val="000A40BB"/>
    <w:rsid w:val="000A43A6"/>
    <w:rsid w:val="000A499A"/>
    <w:rsid w:val="000A4EEA"/>
    <w:rsid w:val="000A5770"/>
    <w:rsid w:val="000A57E4"/>
    <w:rsid w:val="000A75F7"/>
    <w:rsid w:val="000B07BC"/>
    <w:rsid w:val="000B19ED"/>
    <w:rsid w:val="000B36FE"/>
    <w:rsid w:val="000B37D9"/>
    <w:rsid w:val="000B38FF"/>
    <w:rsid w:val="000B49E9"/>
    <w:rsid w:val="000B5AB8"/>
    <w:rsid w:val="000B5DD5"/>
    <w:rsid w:val="000B6E0A"/>
    <w:rsid w:val="000B7A8D"/>
    <w:rsid w:val="000C025F"/>
    <w:rsid w:val="000C2B7E"/>
    <w:rsid w:val="000C315E"/>
    <w:rsid w:val="000C3DC1"/>
    <w:rsid w:val="000C620C"/>
    <w:rsid w:val="000C7229"/>
    <w:rsid w:val="000D4129"/>
    <w:rsid w:val="000D4863"/>
    <w:rsid w:val="000E23DB"/>
    <w:rsid w:val="000E34FD"/>
    <w:rsid w:val="000E4392"/>
    <w:rsid w:val="000E461D"/>
    <w:rsid w:val="000E4753"/>
    <w:rsid w:val="000E558F"/>
    <w:rsid w:val="000F2BE3"/>
    <w:rsid w:val="000F2BF5"/>
    <w:rsid w:val="000F4941"/>
    <w:rsid w:val="000F4D23"/>
    <w:rsid w:val="000F4D3F"/>
    <w:rsid w:val="000F5B1E"/>
    <w:rsid w:val="000F6B26"/>
    <w:rsid w:val="000F75A2"/>
    <w:rsid w:val="00100675"/>
    <w:rsid w:val="00104473"/>
    <w:rsid w:val="00105423"/>
    <w:rsid w:val="00110F64"/>
    <w:rsid w:val="0011118C"/>
    <w:rsid w:val="0011634B"/>
    <w:rsid w:val="00117329"/>
    <w:rsid w:val="00117D3D"/>
    <w:rsid w:val="001218E0"/>
    <w:rsid w:val="00121A64"/>
    <w:rsid w:val="001241D4"/>
    <w:rsid w:val="001251CA"/>
    <w:rsid w:val="00125B3A"/>
    <w:rsid w:val="00126559"/>
    <w:rsid w:val="001266EA"/>
    <w:rsid w:val="00127307"/>
    <w:rsid w:val="00127576"/>
    <w:rsid w:val="001277B4"/>
    <w:rsid w:val="00127A5E"/>
    <w:rsid w:val="001300AB"/>
    <w:rsid w:val="00132F39"/>
    <w:rsid w:val="0013347C"/>
    <w:rsid w:val="00135689"/>
    <w:rsid w:val="00135755"/>
    <w:rsid w:val="001368E2"/>
    <w:rsid w:val="00141055"/>
    <w:rsid w:val="001415F0"/>
    <w:rsid w:val="00141AB8"/>
    <w:rsid w:val="0014332F"/>
    <w:rsid w:val="00143685"/>
    <w:rsid w:val="00143833"/>
    <w:rsid w:val="00144539"/>
    <w:rsid w:val="00144E06"/>
    <w:rsid w:val="00150D8D"/>
    <w:rsid w:val="00151491"/>
    <w:rsid w:val="0015337B"/>
    <w:rsid w:val="001540CF"/>
    <w:rsid w:val="001565ED"/>
    <w:rsid w:val="00156753"/>
    <w:rsid w:val="001608B1"/>
    <w:rsid w:val="00165946"/>
    <w:rsid w:val="001727E0"/>
    <w:rsid w:val="0017389A"/>
    <w:rsid w:val="001743EE"/>
    <w:rsid w:val="0018046E"/>
    <w:rsid w:val="00183227"/>
    <w:rsid w:val="00187DC0"/>
    <w:rsid w:val="00192FDB"/>
    <w:rsid w:val="001939A3"/>
    <w:rsid w:val="00194A8F"/>
    <w:rsid w:val="00194C24"/>
    <w:rsid w:val="00195511"/>
    <w:rsid w:val="00197776"/>
    <w:rsid w:val="001A1168"/>
    <w:rsid w:val="001A2FFF"/>
    <w:rsid w:val="001A514B"/>
    <w:rsid w:val="001A56D9"/>
    <w:rsid w:val="001A6E51"/>
    <w:rsid w:val="001A792C"/>
    <w:rsid w:val="001B25D1"/>
    <w:rsid w:val="001B306C"/>
    <w:rsid w:val="001B36A9"/>
    <w:rsid w:val="001B4781"/>
    <w:rsid w:val="001B6966"/>
    <w:rsid w:val="001B744E"/>
    <w:rsid w:val="001B7E41"/>
    <w:rsid w:val="001C27E5"/>
    <w:rsid w:val="001C3CA6"/>
    <w:rsid w:val="001C773E"/>
    <w:rsid w:val="001D1520"/>
    <w:rsid w:val="001D3233"/>
    <w:rsid w:val="001D377A"/>
    <w:rsid w:val="001D3F4A"/>
    <w:rsid w:val="001E0F67"/>
    <w:rsid w:val="001E1ECD"/>
    <w:rsid w:val="001E2A16"/>
    <w:rsid w:val="001E2AF1"/>
    <w:rsid w:val="001E32BB"/>
    <w:rsid w:val="001E3696"/>
    <w:rsid w:val="001E5594"/>
    <w:rsid w:val="001E5C7E"/>
    <w:rsid w:val="001E64D0"/>
    <w:rsid w:val="001F0C87"/>
    <w:rsid w:val="001F2261"/>
    <w:rsid w:val="001F26C9"/>
    <w:rsid w:val="001F4C8B"/>
    <w:rsid w:val="001F5558"/>
    <w:rsid w:val="001F5E8F"/>
    <w:rsid w:val="001F63CD"/>
    <w:rsid w:val="001F7437"/>
    <w:rsid w:val="001F75C3"/>
    <w:rsid w:val="001F7793"/>
    <w:rsid w:val="001F7906"/>
    <w:rsid w:val="00201656"/>
    <w:rsid w:val="00202F41"/>
    <w:rsid w:val="002033C8"/>
    <w:rsid w:val="002039A6"/>
    <w:rsid w:val="00203BFE"/>
    <w:rsid w:val="00206A9A"/>
    <w:rsid w:val="00207418"/>
    <w:rsid w:val="0020753E"/>
    <w:rsid w:val="00210734"/>
    <w:rsid w:val="002117E2"/>
    <w:rsid w:val="00214F31"/>
    <w:rsid w:val="00214F3E"/>
    <w:rsid w:val="00215102"/>
    <w:rsid w:val="00215A44"/>
    <w:rsid w:val="00215E1A"/>
    <w:rsid w:val="00220176"/>
    <w:rsid w:val="00221436"/>
    <w:rsid w:val="002232B1"/>
    <w:rsid w:val="002257DE"/>
    <w:rsid w:val="00226A65"/>
    <w:rsid w:val="00227A64"/>
    <w:rsid w:val="0023071A"/>
    <w:rsid w:val="002320BF"/>
    <w:rsid w:val="0023400E"/>
    <w:rsid w:val="00234556"/>
    <w:rsid w:val="002350A5"/>
    <w:rsid w:val="00235E3A"/>
    <w:rsid w:val="00236DFE"/>
    <w:rsid w:val="0024133C"/>
    <w:rsid w:val="00242DE6"/>
    <w:rsid w:val="00246935"/>
    <w:rsid w:val="00255B6D"/>
    <w:rsid w:val="00256E5C"/>
    <w:rsid w:val="0026068D"/>
    <w:rsid w:val="002620E7"/>
    <w:rsid w:val="00262CDF"/>
    <w:rsid w:val="002657EB"/>
    <w:rsid w:val="0026586B"/>
    <w:rsid w:val="00265A77"/>
    <w:rsid w:val="00265F9A"/>
    <w:rsid w:val="00266C3F"/>
    <w:rsid w:val="00270955"/>
    <w:rsid w:val="00271976"/>
    <w:rsid w:val="00272F2E"/>
    <w:rsid w:val="002738B6"/>
    <w:rsid w:val="002762C3"/>
    <w:rsid w:val="00276477"/>
    <w:rsid w:val="002771AC"/>
    <w:rsid w:val="00277959"/>
    <w:rsid w:val="002808BA"/>
    <w:rsid w:val="00280AFB"/>
    <w:rsid w:val="0028127C"/>
    <w:rsid w:val="00281CB7"/>
    <w:rsid w:val="002827FE"/>
    <w:rsid w:val="0028493B"/>
    <w:rsid w:val="00285F38"/>
    <w:rsid w:val="002908B4"/>
    <w:rsid w:val="00290D08"/>
    <w:rsid w:val="00292D6C"/>
    <w:rsid w:val="00292D78"/>
    <w:rsid w:val="00294501"/>
    <w:rsid w:val="00294732"/>
    <w:rsid w:val="00296200"/>
    <w:rsid w:val="002A095A"/>
    <w:rsid w:val="002A25FC"/>
    <w:rsid w:val="002A3FF9"/>
    <w:rsid w:val="002B31E0"/>
    <w:rsid w:val="002B50A7"/>
    <w:rsid w:val="002B6E0E"/>
    <w:rsid w:val="002B7C49"/>
    <w:rsid w:val="002B7F20"/>
    <w:rsid w:val="002C2841"/>
    <w:rsid w:val="002C4B42"/>
    <w:rsid w:val="002C50B6"/>
    <w:rsid w:val="002C68AE"/>
    <w:rsid w:val="002C715B"/>
    <w:rsid w:val="002C73F4"/>
    <w:rsid w:val="002D02A5"/>
    <w:rsid w:val="002D1610"/>
    <w:rsid w:val="002D4104"/>
    <w:rsid w:val="002D449C"/>
    <w:rsid w:val="002D5B39"/>
    <w:rsid w:val="002D6192"/>
    <w:rsid w:val="002D674A"/>
    <w:rsid w:val="002D7282"/>
    <w:rsid w:val="002D732F"/>
    <w:rsid w:val="002D7739"/>
    <w:rsid w:val="002E24FB"/>
    <w:rsid w:val="002E6943"/>
    <w:rsid w:val="002E6EDE"/>
    <w:rsid w:val="002E7230"/>
    <w:rsid w:val="002F0D23"/>
    <w:rsid w:val="002F14F4"/>
    <w:rsid w:val="002F27E2"/>
    <w:rsid w:val="002F33CD"/>
    <w:rsid w:val="002F3EF8"/>
    <w:rsid w:val="002F720B"/>
    <w:rsid w:val="0030131F"/>
    <w:rsid w:val="003022FD"/>
    <w:rsid w:val="003028A4"/>
    <w:rsid w:val="003029EE"/>
    <w:rsid w:val="00303D97"/>
    <w:rsid w:val="00304AEB"/>
    <w:rsid w:val="00305145"/>
    <w:rsid w:val="00306A27"/>
    <w:rsid w:val="00307B6A"/>
    <w:rsid w:val="00312496"/>
    <w:rsid w:val="00312615"/>
    <w:rsid w:val="003126BF"/>
    <w:rsid w:val="0031402F"/>
    <w:rsid w:val="003140C4"/>
    <w:rsid w:val="003172D6"/>
    <w:rsid w:val="00317C51"/>
    <w:rsid w:val="003209D6"/>
    <w:rsid w:val="00322372"/>
    <w:rsid w:val="00322AEA"/>
    <w:rsid w:val="00322E2C"/>
    <w:rsid w:val="003232B6"/>
    <w:rsid w:val="003266ED"/>
    <w:rsid w:val="00327C01"/>
    <w:rsid w:val="003304B7"/>
    <w:rsid w:val="00332365"/>
    <w:rsid w:val="00335CEA"/>
    <w:rsid w:val="00335DAF"/>
    <w:rsid w:val="00336346"/>
    <w:rsid w:val="00340F6E"/>
    <w:rsid w:val="00342C8B"/>
    <w:rsid w:val="003433F9"/>
    <w:rsid w:val="003435BD"/>
    <w:rsid w:val="0034384E"/>
    <w:rsid w:val="00344592"/>
    <w:rsid w:val="00344D03"/>
    <w:rsid w:val="00346DCE"/>
    <w:rsid w:val="0034741C"/>
    <w:rsid w:val="003500F0"/>
    <w:rsid w:val="00350B5D"/>
    <w:rsid w:val="003523FC"/>
    <w:rsid w:val="0035247B"/>
    <w:rsid w:val="0035345D"/>
    <w:rsid w:val="00356C42"/>
    <w:rsid w:val="00360672"/>
    <w:rsid w:val="0036229A"/>
    <w:rsid w:val="00362387"/>
    <w:rsid w:val="00365325"/>
    <w:rsid w:val="00365364"/>
    <w:rsid w:val="00370B8D"/>
    <w:rsid w:val="003715AA"/>
    <w:rsid w:val="00373BA0"/>
    <w:rsid w:val="003744BC"/>
    <w:rsid w:val="003747BF"/>
    <w:rsid w:val="003750ED"/>
    <w:rsid w:val="003769E3"/>
    <w:rsid w:val="00377DF0"/>
    <w:rsid w:val="0038149F"/>
    <w:rsid w:val="00382453"/>
    <w:rsid w:val="00382AA1"/>
    <w:rsid w:val="003856E5"/>
    <w:rsid w:val="00385A78"/>
    <w:rsid w:val="00391817"/>
    <w:rsid w:val="00391F1A"/>
    <w:rsid w:val="00393ACA"/>
    <w:rsid w:val="00393D20"/>
    <w:rsid w:val="003944BC"/>
    <w:rsid w:val="00394A63"/>
    <w:rsid w:val="003950CA"/>
    <w:rsid w:val="00395FE0"/>
    <w:rsid w:val="003960A7"/>
    <w:rsid w:val="003967BF"/>
    <w:rsid w:val="00396BD6"/>
    <w:rsid w:val="0039778C"/>
    <w:rsid w:val="003A02DA"/>
    <w:rsid w:val="003A2C1D"/>
    <w:rsid w:val="003A621C"/>
    <w:rsid w:val="003A74E2"/>
    <w:rsid w:val="003A7635"/>
    <w:rsid w:val="003A7C2E"/>
    <w:rsid w:val="003B0E4C"/>
    <w:rsid w:val="003B1887"/>
    <w:rsid w:val="003B21BE"/>
    <w:rsid w:val="003B2314"/>
    <w:rsid w:val="003B3CD9"/>
    <w:rsid w:val="003B45E4"/>
    <w:rsid w:val="003B4B5A"/>
    <w:rsid w:val="003B75B1"/>
    <w:rsid w:val="003B75C7"/>
    <w:rsid w:val="003C15A9"/>
    <w:rsid w:val="003C281F"/>
    <w:rsid w:val="003C335A"/>
    <w:rsid w:val="003C48D8"/>
    <w:rsid w:val="003C7894"/>
    <w:rsid w:val="003C7F14"/>
    <w:rsid w:val="003D099B"/>
    <w:rsid w:val="003D181E"/>
    <w:rsid w:val="003D1D9F"/>
    <w:rsid w:val="003D2C79"/>
    <w:rsid w:val="003D3D30"/>
    <w:rsid w:val="003D4C30"/>
    <w:rsid w:val="003D7133"/>
    <w:rsid w:val="003D75BB"/>
    <w:rsid w:val="003D78DA"/>
    <w:rsid w:val="003E0196"/>
    <w:rsid w:val="003E1357"/>
    <w:rsid w:val="003E1D29"/>
    <w:rsid w:val="003E1F03"/>
    <w:rsid w:val="003E2CBF"/>
    <w:rsid w:val="003E34D7"/>
    <w:rsid w:val="003E3798"/>
    <w:rsid w:val="003E41B9"/>
    <w:rsid w:val="003E6FD5"/>
    <w:rsid w:val="003E7E61"/>
    <w:rsid w:val="003F09C0"/>
    <w:rsid w:val="003F1329"/>
    <w:rsid w:val="003F243B"/>
    <w:rsid w:val="003F2808"/>
    <w:rsid w:val="003F2CBF"/>
    <w:rsid w:val="003F332C"/>
    <w:rsid w:val="003F4E97"/>
    <w:rsid w:val="003F719C"/>
    <w:rsid w:val="0040048D"/>
    <w:rsid w:val="0040168A"/>
    <w:rsid w:val="004021E4"/>
    <w:rsid w:val="00402A46"/>
    <w:rsid w:val="00402AB5"/>
    <w:rsid w:val="004031ED"/>
    <w:rsid w:val="00403BAF"/>
    <w:rsid w:val="00404B0A"/>
    <w:rsid w:val="00404E04"/>
    <w:rsid w:val="004056E3"/>
    <w:rsid w:val="00410D5A"/>
    <w:rsid w:val="00411856"/>
    <w:rsid w:val="00412E6F"/>
    <w:rsid w:val="00413BD2"/>
    <w:rsid w:val="00414F27"/>
    <w:rsid w:val="00415862"/>
    <w:rsid w:val="00415BFC"/>
    <w:rsid w:val="0041635D"/>
    <w:rsid w:val="004165A4"/>
    <w:rsid w:val="00417642"/>
    <w:rsid w:val="004177B7"/>
    <w:rsid w:val="00420863"/>
    <w:rsid w:val="00420CAD"/>
    <w:rsid w:val="0042145D"/>
    <w:rsid w:val="00421D7B"/>
    <w:rsid w:val="0042318B"/>
    <w:rsid w:val="004246CF"/>
    <w:rsid w:val="00426438"/>
    <w:rsid w:val="004278B1"/>
    <w:rsid w:val="00431EB5"/>
    <w:rsid w:val="00434928"/>
    <w:rsid w:val="00435C8E"/>
    <w:rsid w:val="00440167"/>
    <w:rsid w:val="004404AB"/>
    <w:rsid w:val="00441DCE"/>
    <w:rsid w:val="00442D39"/>
    <w:rsid w:val="0044322A"/>
    <w:rsid w:val="00444D57"/>
    <w:rsid w:val="00450C23"/>
    <w:rsid w:val="00452AA0"/>
    <w:rsid w:val="004533E9"/>
    <w:rsid w:val="0045362E"/>
    <w:rsid w:val="004558C8"/>
    <w:rsid w:val="0045611A"/>
    <w:rsid w:val="004568F3"/>
    <w:rsid w:val="00456FCA"/>
    <w:rsid w:val="00457A09"/>
    <w:rsid w:val="004609F9"/>
    <w:rsid w:val="00461F1E"/>
    <w:rsid w:val="004629AD"/>
    <w:rsid w:val="00463656"/>
    <w:rsid w:val="00463C0A"/>
    <w:rsid w:val="00464CB1"/>
    <w:rsid w:val="00466EB8"/>
    <w:rsid w:val="00466F8E"/>
    <w:rsid w:val="004705A8"/>
    <w:rsid w:val="004725C3"/>
    <w:rsid w:val="00472F42"/>
    <w:rsid w:val="004739D6"/>
    <w:rsid w:val="00473A64"/>
    <w:rsid w:val="00477F3F"/>
    <w:rsid w:val="00480AD9"/>
    <w:rsid w:val="00483910"/>
    <w:rsid w:val="0048463F"/>
    <w:rsid w:val="00485827"/>
    <w:rsid w:val="00492D12"/>
    <w:rsid w:val="004938A9"/>
    <w:rsid w:val="004938DC"/>
    <w:rsid w:val="004965F2"/>
    <w:rsid w:val="00496ADE"/>
    <w:rsid w:val="00497211"/>
    <w:rsid w:val="00497339"/>
    <w:rsid w:val="004A1ED4"/>
    <w:rsid w:val="004A24BF"/>
    <w:rsid w:val="004A489E"/>
    <w:rsid w:val="004B0A0D"/>
    <w:rsid w:val="004B2350"/>
    <w:rsid w:val="004B26BD"/>
    <w:rsid w:val="004B65A8"/>
    <w:rsid w:val="004B69ED"/>
    <w:rsid w:val="004C2431"/>
    <w:rsid w:val="004C2FAA"/>
    <w:rsid w:val="004C32E5"/>
    <w:rsid w:val="004C51E5"/>
    <w:rsid w:val="004C6A69"/>
    <w:rsid w:val="004D046A"/>
    <w:rsid w:val="004D1FDA"/>
    <w:rsid w:val="004D505A"/>
    <w:rsid w:val="004D5C7A"/>
    <w:rsid w:val="004D5FC5"/>
    <w:rsid w:val="004D6E27"/>
    <w:rsid w:val="004E1BA1"/>
    <w:rsid w:val="004E296B"/>
    <w:rsid w:val="004E3F9F"/>
    <w:rsid w:val="004F1959"/>
    <w:rsid w:val="004F1ABF"/>
    <w:rsid w:val="004F1F66"/>
    <w:rsid w:val="004F3F6A"/>
    <w:rsid w:val="004F4384"/>
    <w:rsid w:val="004F5268"/>
    <w:rsid w:val="004F58BE"/>
    <w:rsid w:val="004F5B69"/>
    <w:rsid w:val="004F6303"/>
    <w:rsid w:val="004F6D4D"/>
    <w:rsid w:val="005003F5"/>
    <w:rsid w:val="005009C9"/>
    <w:rsid w:val="00501CF8"/>
    <w:rsid w:val="00503080"/>
    <w:rsid w:val="00503435"/>
    <w:rsid w:val="0051323C"/>
    <w:rsid w:val="0051343C"/>
    <w:rsid w:val="00517768"/>
    <w:rsid w:val="00517D0B"/>
    <w:rsid w:val="005205A9"/>
    <w:rsid w:val="005227CA"/>
    <w:rsid w:val="00522AB4"/>
    <w:rsid w:val="00526075"/>
    <w:rsid w:val="00526784"/>
    <w:rsid w:val="00527957"/>
    <w:rsid w:val="00527F26"/>
    <w:rsid w:val="00531C09"/>
    <w:rsid w:val="005331EF"/>
    <w:rsid w:val="0053482B"/>
    <w:rsid w:val="00534ED1"/>
    <w:rsid w:val="005365EB"/>
    <w:rsid w:val="005377F7"/>
    <w:rsid w:val="00541FFA"/>
    <w:rsid w:val="00542EEF"/>
    <w:rsid w:val="005444FC"/>
    <w:rsid w:val="005450F6"/>
    <w:rsid w:val="00546227"/>
    <w:rsid w:val="005463FA"/>
    <w:rsid w:val="005468D3"/>
    <w:rsid w:val="005472ED"/>
    <w:rsid w:val="00547386"/>
    <w:rsid w:val="00547430"/>
    <w:rsid w:val="005509A6"/>
    <w:rsid w:val="00553FBA"/>
    <w:rsid w:val="00554343"/>
    <w:rsid w:val="00554B6B"/>
    <w:rsid w:val="00554D47"/>
    <w:rsid w:val="00554EBC"/>
    <w:rsid w:val="00556AB3"/>
    <w:rsid w:val="0055784D"/>
    <w:rsid w:val="0056020F"/>
    <w:rsid w:val="005606B0"/>
    <w:rsid w:val="0056103C"/>
    <w:rsid w:val="0056117E"/>
    <w:rsid w:val="00561CC1"/>
    <w:rsid w:val="00562FAF"/>
    <w:rsid w:val="00563773"/>
    <w:rsid w:val="005649AA"/>
    <w:rsid w:val="00565C3E"/>
    <w:rsid w:val="00566750"/>
    <w:rsid w:val="005672D7"/>
    <w:rsid w:val="00567497"/>
    <w:rsid w:val="00571D7F"/>
    <w:rsid w:val="00571F60"/>
    <w:rsid w:val="00572481"/>
    <w:rsid w:val="0057275E"/>
    <w:rsid w:val="00572A80"/>
    <w:rsid w:val="00572DE7"/>
    <w:rsid w:val="005748C4"/>
    <w:rsid w:val="00574A95"/>
    <w:rsid w:val="00576762"/>
    <w:rsid w:val="0058026F"/>
    <w:rsid w:val="00581741"/>
    <w:rsid w:val="00582B8B"/>
    <w:rsid w:val="005830A5"/>
    <w:rsid w:val="005863EB"/>
    <w:rsid w:val="00587C05"/>
    <w:rsid w:val="00591E95"/>
    <w:rsid w:val="00591F1F"/>
    <w:rsid w:val="00591F53"/>
    <w:rsid w:val="005952BB"/>
    <w:rsid w:val="005968F1"/>
    <w:rsid w:val="005969FE"/>
    <w:rsid w:val="005A0280"/>
    <w:rsid w:val="005A0E11"/>
    <w:rsid w:val="005A0E60"/>
    <w:rsid w:val="005A2637"/>
    <w:rsid w:val="005A2D23"/>
    <w:rsid w:val="005A330A"/>
    <w:rsid w:val="005A5E77"/>
    <w:rsid w:val="005B06B3"/>
    <w:rsid w:val="005B0EE4"/>
    <w:rsid w:val="005B2643"/>
    <w:rsid w:val="005B3D75"/>
    <w:rsid w:val="005B5E5D"/>
    <w:rsid w:val="005B702D"/>
    <w:rsid w:val="005B747F"/>
    <w:rsid w:val="005C0359"/>
    <w:rsid w:val="005C0578"/>
    <w:rsid w:val="005C4752"/>
    <w:rsid w:val="005C5A93"/>
    <w:rsid w:val="005C6CAB"/>
    <w:rsid w:val="005D0881"/>
    <w:rsid w:val="005D27A5"/>
    <w:rsid w:val="005D2A63"/>
    <w:rsid w:val="005D314E"/>
    <w:rsid w:val="005D3C37"/>
    <w:rsid w:val="005E1412"/>
    <w:rsid w:val="005E150E"/>
    <w:rsid w:val="005E1755"/>
    <w:rsid w:val="005E3FB7"/>
    <w:rsid w:val="005F4EB8"/>
    <w:rsid w:val="005F6403"/>
    <w:rsid w:val="005F74E3"/>
    <w:rsid w:val="005F7AAE"/>
    <w:rsid w:val="0060021F"/>
    <w:rsid w:val="0060266A"/>
    <w:rsid w:val="00602892"/>
    <w:rsid w:val="00603241"/>
    <w:rsid w:val="00603602"/>
    <w:rsid w:val="0060423F"/>
    <w:rsid w:val="00606BE1"/>
    <w:rsid w:val="0060722B"/>
    <w:rsid w:val="00607E9B"/>
    <w:rsid w:val="00610D84"/>
    <w:rsid w:val="0061324C"/>
    <w:rsid w:val="00614648"/>
    <w:rsid w:val="006225EB"/>
    <w:rsid w:val="00623B80"/>
    <w:rsid w:val="00624174"/>
    <w:rsid w:val="00624BF3"/>
    <w:rsid w:val="00625491"/>
    <w:rsid w:val="00626FC6"/>
    <w:rsid w:val="00633CCE"/>
    <w:rsid w:val="006342C7"/>
    <w:rsid w:val="00634A7A"/>
    <w:rsid w:val="00635176"/>
    <w:rsid w:val="00637212"/>
    <w:rsid w:val="00637AEA"/>
    <w:rsid w:val="00640D56"/>
    <w:rsid w:val="00641A57"/>
    <w:rsid w:val="006434CB"/>
    <w:rsid w:val="0064556C"/>
    <w:rsid w:val="00645998"/>
    <w:rsid w:val="00645D48"/>
    <w:rsid w:val="0064737F"/>
    <w:rsid w:val="00647F9C"/>
    <w:rsid w:val="006507D7"/>
    <w:rsid w:val="00650A2A"/>
    <w:rsid w:val="00652A23"/>
    <w:rsid w:val="00654140"/>
    <w:rsid w:val="00654262"/>
    <w:rsid w:val="00655025"/>
    <w:rsid w:val="00656D4C"/>
    <w:rsid w:val="00657578"/>
    <w:rsid w:val="00657C17"/>
    <w:rsid w:val="00657DB2"/>
    <w:rsid w:val="0066050C"/>
    <w:rsid w:val="00660A93"/>
    <w:rsid w:val="00661EC2"/>
    <w:rsid w:val="00662E9B"/>
    <w:rsid w:val="00664E77"/>
    <w:rsid w:val="00664F80"/>
    <w:rsid w:val="006675E9"/>
    <w:rsid w:val="006676B1"/>
    <w:rsid w:val="00667C10"/>
    <w:rsid w:val="00667F95"/>
    <w:rsid w:val="00670B39"/>
    <w:rsid w:val="006710BE"/>
    <w:rsid w:val="006712A8"/>
    <w:rsid w:val="00672989"/>
    <w:rsid w:val="00675C29"/>
    <w:rsid w:val="00675FC6"/>
    <w:rsid w:val="00676CD6"/>
    <w:rsid w:val="0068045F"/>
    <w:rsid w:val="006804DA"/>
    <w:rsid w:val="0068185C"/>
    <w:rsid w:val="00681E7C"/>
    <w:rsid w:val="006824A7"/>
    <w:rsid w:val="00685613"/>
    <w:rsid w:val="00686F41"/>
    <w:rsid w:val="0068748A"/>
    <w:rsid w:val="00687619"/>
    <w:rsid w:val="00687C50"/>
    <w:rsid w:val="0069054C"/>
    <w:rsid w:val="00692663"/>
    <w:rsid w:val="00695CB4"/>
    <w:rsid w:val="00696C14"/>
    <w:rsid w:val="00697877"/>
    <w:rsid w:val="00697F99"/>
    <w:rsid w:val="006A1F56"/>
    <w:rsid w:val="006A2B84"/>
    <w:rsid w:val="006A4D51"/>
    <w:rsid w:val="006A572C"/>
    <w:rsid w:val="006A5B90"/>
    <w:rsid w:val="006A5C57"/>
    <w:rsid w:val="006A7247"/>
    <w:rsid w:val="006B0A21"/>
    <w:rsid w:val="006B1011"/>
    <w:rsid w:val="006B14DF"/>
    <w:rsid w:val="006B2165"/>
    <w:rsid w:val="006B2C63"/>
    <w:rsid w:val="006B3572"/>
    <w:rsid w:val="006B3BC3"/>
    <w:rsid w:val="006B6DE1"/>
    <w:rsid w:val="006C1087"/>
    <w:rsid w:val="006C2065"/>
    <w:rsid w:val="006C2232"/>
    <w:rsid w:val="006C2839"/>
    <w:rsid w:val="006C328B"/>
    <w:rsid w:val="006C52FE"/>
    <w:rsid w:val="006C56BB"/>
    <w:rsid w:val="006C62E8"/>
    <w:rsid w:val="006C6876"/>
    <w:rsid w:val="006C6B0E"/>
    <w:rsid w:val="006C7538"/>
    <w:rsid w:val="006C767B"/>
    <w:rsid w:val="006D013F"/>
    <w:rsid w:val="006D182D"/>
    <w:rsid w:val="006D220D"/>
    <w:rsid w:val="006D299B"/>
    <w:rsid w:val="006D4579"/>
    <w:rsid w:val="006D71B4"/>
    <w:rsid w:val="006D7C1E"/>
    <w:rsid w:val="006E0430"/>
    <w:rsid w:val="006E2B03"/>
    <w:rsid w:val="006E4D7E"/>
    <w:rsid w:val="006E7284"/>
    <w:rsid w:val="006E7F30"/>
    <w:rsid w:val="006F1065"/>
    <w:rsid w:val="006F2862"/>
    <w:rsid w:val="006F31E9"/>
    <w:rsid w:val="006F6D26"/>
    <w:rsid w:val="00700CAA"/>
    <w:rsid w:val="007030DD"/>
    <w:rsid w:val="00703101"/>
    <w:rsid w:val="00703AC4"/>
    <w:rsid w:val="00703D6C"/>
    <w:rsid w:val="00703F36"/>
    <w:rsid w:val="007049B6"/>
    <w:rsid w:val="00705A8E"/>
    <w:rsid w:val="00705F62"/>
    <w:rsid w:val="00706306"/>
    <w:rsid w:val="00707DAE"/>
    <w:rsid w:val="0071374B"/>
    <w:rsid w:val="007160B4"/>
    <w:rsid w:val="00717415"/>
    <w:rsid w:val="0072182F"/>
    <w:rsid w:val="00721F03"/>
    <w:rsid w:val="007223C2"/>
    <w:rsid w:val="00722904"/>
    <w:rsid w:val="00723085"/>
    <w:rsid w:val="007256BD"/>
    <w:rsid w:val="00726C6F"/>
    <w:rsid w:val="007271AF"/>
    <w:rsid w:val="00731BA8"/>
    <w:rsid w:val="00731D1C"/>
    <w:rsid w:val="00732A78"/>
    <w:rsid w:val="007365A8"/>
    <w:rsid w:val="007405FF"/>
    <w:rsid w:val="00742030"/>
    <w:rsid w:val="007425F9"/>
    <w:rsid w:val="007435FF"/>
    <w:rsid w:val="007441D3"/>
    <w:rsid w:val="007445A5"/>
    <w:rsid w:val="0074591E"/>
    <w:rsid w:val="00747CA8"/>
    <w:rsid w:val="00750584"/>
    <w:rsid w:val="00750936"/>
    <w:rsid w:val="00750C2C"/>
    <w:rsid w:val="0075275A"/>
    <w:rsid w:val="00753250"/>
    <w:rsid w:val="0075600A"/>
    <w:rsid w:val="00761731"/>
    <w:rsid w:val="007617FE"/>
    <w:rsid w:val="00761CC1"/>
    <w:rsid w:val="00762E76"/>
    <w:rsid w:val="0076312D"/>
    <w:rsid w:val="007652CA"/>
    <w:rsid w:val="00765C5F"/>
    <w:rsid w:val="00770F45"/>
    <w:rsid w:val="00771A84"/>
    <w:rsid w:val="00772020"/>
    <w:rsid w:val="007724D0"/>
    <w:rsid w:val="00773BA2"/>
    <w:rsid w:val="00780902"/>
    <w:rsid w:val="00781476"/>
    <w:rsid w:val="007846BD"/>
    <w:rsid w:val="007855DE"/>
    <w:rsid w:val="00785F16"/>
    <w:rsid w:val="007860F4"/>
    <w:rsid w:val="0078715A"/>
    <w:rsid w:val="00787A08"/>
    <w:rsid w:val="00790338"/>
    <w:rsid w:val="007903F5"/>
    <w:rsid w:val="00790746"/>
    <w:rsid w:val="00790BBA"/>
    <w:rsid w:val="00791507"/>
    <w:rsid w:val="007923A0"/>
    <w:rsid w:val="00793061"/>
    <w:rsid w:val="0079541E"/>
    <w:rsid w:val="007A0178"/>
    <w:rsid w:val="007A1064"/>
    <w:rsid w:val="007A1A70"/>
    <w:rsid w:val="007A1D90"/>
    <w:rsid w:val="007A57F2"/>
    <w:rsid w:val="007B0F98"/>
    <w:rsid w:val="007B2139"/>
    <w:rsid w:val="007B4A3C"/>
    <w:rsid w:val="007B57B4"/>
    <w:rsid w:val="007B5BDA"/>
    <w:rsid w:val="007B7E3E"/>
    <w:rsid w:val="007C0BE6"/>
    <w:rsid w:val="007C0F3B"/>
    <w:rsid w:val="007C317B"/>
    <w:rsid w:val="007C3776"/>
    <w:rsid w:val="007C4298"/>
    <w:rsid w:val="007C44C7"/>
    <w:rsid w:val="007C590D"/>
    <w:rsid w:val="007C6668"/>
    <w:rsid w:val="007C6B5A"/>
    <w:rsid w:val="007C6D3C"/>
    <w:rsid w:val="007D09C8"/>
    <w:rsid w:val="007D1BA0"/>
    <w:rsid w:val="007D200E"/>
    <w:rsid w:val="007D32EA"/>
    <w:rsid w:val="007D443E"/>
    <w:rsid w:val="007D5A4E"/>
    <w:rsid w:val="007E01EC"/>
    <w:rsid w:val="007E1CC5"/>
    <w:rsid w:val="007E1D52"/>
    <w:rsid w:val="007E2214"/>
    <w:rsid w:val="007E2990"/>
    <w:rsid w:val="007E4003"/>
    <w:rsid w:val="007E5D81"/>
    <w:rsid w:val="007E607D"/>
    <w:rsid w:val="007E641F"/>
    <w:rsid w:val="007E78CC"/>
    <w:rsid w:val="007F0CA4"/>
    <w:rsid w:val="007F0DEA"/>
    <w:rsid w:val="007F198B"/>
    <w:rsid w:val="007F25C5"/>
    <w:rsid w:val="007F3592"/>
    <w:rsid w:val="007F35FD"/>
    <w:rsid w:val="007F608F"/>
    <w:rsid w:val="007F62E7"/>
    <w:rsid w:val="007F6D4D"/>
    <w:rsid w:val="007F7CE4"/>
    <w:rsid w:val="00800171"/>
    <w:rsid w:val="00800EC8"/>
    <w:rsid w:val="0080172D"/>
    <w:rsid w:val="00801DDE"/>
    <w:rsid w:val="0080278B"/>
    <w:rsid w:val="008057A3"/>
    <w:rsid w:val="008060F8"/>
    <w:rsid w:val="00806183"/>
    <w:rsid w:val="00806A02"/>
    <w:rsid w:val="00806D68"/>
    <w:rsid w:val="00807576"/>
    <w:rsid w:val="00811DCB"/>
    <w:rsid w:val="00811ED8"/>
    <w:rsid w:val="00813919"/>
    <w:rsid w:val="00813E41"/>
    <w:rsid w:val="008144DE"/>
    <w:rsid w:val="008160A5"/>
    <w:rsid w:val="00816224"/>
    <w:rsid w:val="008177E2"/>
    <w:rsid w:val="008228C6"/>
    <w:rsid w:val="00823C01"/>
    <w:rsid w:val="00826156"/>
    <w:rsid w:val="00827370"/>
    <w:rsid w:val="00831967"/>
    <w:rsid w:val="00831A8F"/>
    <w:rsid w:val="00832E0D"/>
    <w:rsid w:val="00833783"/>
    <w:rsid w:val="00833FEA"/>
    <w:rsid w:val="00834578"/>
    <w:rsid w:val="00834EAF"/>
    <w:rsid w:val="00837883"/>
    <w:rsid w:val="00837D2E"/>
    <w:rsid w:val="008410E4"/>
    <w:rsid w:val="008411D0"/>
    <w:rsid w:val="00841540"/>
    <w:rsid w:val="008415FE"/>
    <w:rsid w:val="008416CA"/>
    <w:rsid w:val="0084192A"/>
    <w:rsid w:val="00842E9D"/>
    <w:rsid w:val="00850032"/>
    <w:rsid w:val="00850180"/>
    <w:rsid w:val="00852636"/>
    <w:rsid w:val="008545D8"/>
    <w:rsid w:val="00854996"/>
    <w:rsid w:val="00856AAD"/>
    <w:rsid w:val="0085725B"/>
    <w:rsid w:val="008604FA"/>
    <w:rsid w:val="00861168"/>
    <w:rsid w:val="00861626"/>
    <w:rsid w:val="00861EF7"/>
    <w:rsid w:val="00864D7C"/>
    <w:rsid w:val="00864F26"/>
    <w:rsid w:val="008668C2"/>
    <w:rsid w:val="00870008"/>
    <w:rsid w:val="00870311"/>
    <w:rsid w:val="008707BF"/>
    <w:rsid w:val="00870D1E"/>
    <w:rsid w:val="00870F82"/>
    <w:rsid w:val="008727BC"/>
    <w:rsid w:val="00874965"/>
    <w:rsid w:val="00874D91"/>
    <w:rsid w:val="00874EFD"/>
    <w:rsid w:val="00875498"/>
    <w:rsid w:val="00875DC6"/>
    <w:rsid w:val="00876CE6"/>
    <w:rsid w:val="008817FC"/>
    <w:rsid w:val="00883D53"/>
    <w:rsid w:val="00883F2F"/>
    <w:rsid w:val="00891096"/>
    <w:rsid w:val="008933B6"/>
    <w:rsid w:val="00893671"/>
    <w:rsid w:val="00897F92"/>
    <w:rsid w:val="008A1777"/>
    <w:rsid w:val="008A51C6"/>
    <w:rsid w:val="008A5611"/>
    <w:rsid w:val="008A6594"/>
    <w:rsid w:val="008B1821"/>
    <w:rsid w:val="008B1C82"/>
    <w:rsid w:val="008B28C3"/>
    <w:rsid w:val="008B3657"/>
    <w:rsid w:val="008C0683"/>
    <w:rsid w:val="008C184A"/>
    <w:rsid w:val="008C2151"/>
    <w:rsid w:val="008C271A"/>
    <w:rsid w:val="008C3418"/>
    <w:rsid w:val="008C5F9A"/>
    <w:rsid w:val="008D0259"/>
    <w:rsid w:val="008D2805"/>
    <w:rsid w:val="008D2D3F"/>
    <w:rsid w:val="008D3841"/>
    <w:rsid w:val="008D4A12"/>
    <w:rsid w:val="008D6C18"/>
    <w:rsid w:val="008D7B62"/>
    <w:rsid w:val="008E07E2"/>
    <w:rsid w:val="008E0EFC"/>
    <w:rsid w:val="008E4476"/>
    <w:rsid w:val="008E76E1"/>
    <w:rsid w:val="008E7845"/>
    <w:rsid w:val="008F0273"/>
    <w:rsid w:val="008F0840"/>
    <w:rsid w:val="008F362D"/>
    <w:rsid w:val="008F3C83"/>
    <w:rsid w:val="008F706B"/>
    <w:rsid w:val="008F7FEF"/>
    <w:rsid w:val="009003F2"/>
    <w:rsid w:val="00902D63"/>
    <w:rsid w:val="00904E3E"/>
    <w:rsid w:val="00905BCA"/>
    <w:rsid w:val="00910D16"/>
    <w:rsid w:val="00912766"/>
    <w:rsid w:val="00912885"/>
    <w:rsid w:val="00916933"/>
    <w:rsid w:val="0091718C"/>
    <w:rsid w:val="0091734B"/>
    <w:rsid w:val="009177E2"/>
    <w:rsid w:val="0092185F"/>
    <w:rsid w:val="00921AB7"/>
    <w:rsid w:val="009223DC"/>
    <w:rsid w:val="00922E42"/>
    <w:rsid w:val="0092672B"/>
    <w:rsid w:val="0093029F"/>
    <w:rsid w:val="009303AD"/>
    <w:rsid w:val="009304DD"/>
    <w:rsid w:val="009342C4"/>
    <w:rsid w:val="0093478A"/>
    <w:rsid w:val="0093673B"/>
    <w:rsid w:val="009376D7"/>
    <w:rsid w:val="00937ECA"/>
    <w:rsid w:val="009402AE"/>
    <w:rsid w:val="00940707"/>
    <w:rsid w:val="00940999"/>
    <w:rsid w:val="00942133"/>
    <w:rsid w:val="009422C7"/>
    <w:rsid w:val="00942CE7"/>
    <w:rsid w:val="00943171"/>
    <w:rsid w:val="009438B9"/>
    <w:rsid w:val="0094448C"/>
    <w:rsid w:val="009450CC"/>
    <w:rsid w:val="00950F49"/>
    <w:rsid w:val="0095124E"/>
    <w:rsid w:val="00952486"/>
    <w:rsid w:val="00952A3E"/>
    <w:rsid w:val="00952F57"/>
    <w:rsid w:val="0095619B"/>
    <w:rsid w:val="009564D2"/>
    <w:rsid w:val="00957EFA"/>
    <w:rsid w:val="00962A85"/>
    <w:rsid w:val="009635DF"/>
    <w:rsid w:val="00963A6E"/>
    <w:rsid w:val="00963D33"/>
    <w:rsid w:val="00964B91"/>
    <w:rsid w:val="009711BA"/>
    <w:rsid w:val="009712E5"/>
    <w:rsid w:val="00972091"/>
    <w:rsid w:val="00972A12"/>
    <w:rsid w:val="00974A1F"/>
    <w:rsid w:val="00974FEE"/>
    <w:rsid w:val="009752E2"/>
    <w:rsid w:val="00975320"/>
    <w:rsid w:val="00976CCF"/>
    <w:rsid w:val="00981AA1"/>
    <w:rsid w:val="00982104"/>
    <w:rsid w:val="00983E59"/>
    <w:rsid w:val="00984B99"/>
    <w:rsid w:val="00985F34"/>
    <w:rsid w:val="00987B51"/>
    <w:rsid w:val="00987DA2"/>
    <w:rsid w:val="00991222"/>
    <w:rsid w:val="00991741"/>
    <w:rsid w:val="00992126"/>
    <w:rsid w:val="00995EB2"/>
    <w:rsid w:val="00997B9D"/>
    <w:rsid w:val="00997C97"/>
    <w:rsid w:val="009A00B7"/>
    <w:rsid w:val="009A185F"/>
    <w:rsid w:val="009A4240"/>
    <w:rsid w:val="009A5508"/>
    <w:rsid w:val="009A63D8"/>
    <w:rsid w:val="009A64C0"/>
    <w:rsid w:val="009B206B"/>
    <w:rsid w:val="009B239A"/>
    <w:rsid w:val="009B4012"/>
    <w:rsid w:val="009B579E"/>
    <w:rsid w:val="009B5BC6"/>
    <w:rsid w:val="009B7F80"/>
    <w:rsid w:val="009C17F2"/>
    <w:rsid w:val="009C7E0E"/>
    <w:rsid w:val="009D0908"/>
    <w:rsid w:val="009D12CB"/>
    <w:rsid w:val="009D13B3"/>
    <w:rsid w:val="009D41AE"/>
    <w:rsid w:val="009D6AAF"/>
    <w:rsid w:val="009E197A"/>
    <w:rsid w:val="009E2AF4"/>
    <w:rsid w:val="009E4C49"/>
    <w:rsid w:val="009E5A1A"/>
    <w:rsid w:val="009E5FE1"/>
    <w:rsid w:val="009E6E0F"/>
    <w:rsid w:val="009E776C"/>
    <w:rsid w:val="009F19E7"/>
    <w:rsid w:val="009F2944"/>
    <w:rsid w:val="009F456A"/>
    <w:rsid w:val="009F4768"/>
    <w:rsid w:val="009F6039"/>
    <w:rsid w:val="009F6E82"/>
    <w:rsid w:val="00A01F25"/>
    <w:rsid w:val="00A02220"/>
    <w:rsid w:val="00A0391D"/>
    <w:rsid w:val="00A03BB4"/>
    <w:rsid w:val="00A042AB"/>
    <w:rsid w:val="00A0475C"/>
    <w:rsid w:val="00A051FB"/>
    <w:rsid w:val="00A06BF1"/>
    <w:rsid w:val="00A106D3"/>
    <w:rsid w:val="00A108EC"/>
    <w:rsid w:val="00A10F56"/>
    <w:rsid w:val="00A113F2"/>
    <w:rsid w:val="00A11A18"/>
    <w:rsid w:val="00A15290"/>
    <w:rsid w:val="00A15663"/>
    <w:rsid w:val="00A15FDF"/>
    <w:rsid w:val="00A160C4"/>
    <w:rsid w:val="00A16B22"/>
    <w:rsid w:val="00A16CBF"/>
    <w:rsid w:val="00A170A7"/>
    <w:rsid w:val="00A20770"/>
    <w:rsid w:val="00A25592"/>
    <w:rsid w:val="00A25C32"/>
    <w:rsid w:val="00A27A35"/>
    <w:rsid w:val="00A27F40"/>
    <w:rsid w:val="00A31CF6"/>
    <w:rsid w:val="00A3282F"/>
    <w:rsid w:val="00A33F15"/>
    <w:rsid w:val="00A343B7"/>
    <w:rsid w:val="00A359D4"/>
    <w:rsid w:val="00A37ADD"/>
    <w:rsid w:val="00A43357"/>
    <w:rsid w:val="00A44E7B"/>
    <w:rsid w:val="00A461D7"/>
    <w:rsid w:val="00A504D5"/>
    <w:rsid w:val="00A50CFF"/>
    <w:rsid w:val="00A5236D"/>
    <w:rsid w:val="00A527D1"/>
    <w:rsid w:val="00A529A8"/>
    <w:rsid w:val="00A54131"/>
    <w:rsid w:val="00A5621D"/>
    <w:rsid w:val="00A604C4"/>
    <w:rsid w:val="00A64792"/>
    <w:rsid w:val="00A64892"/>
    <w:rsid w:val="00A652F1"/>
    <w:rsid w:val="00A654EC"/>
    <w:rsid w:val="00A67C88"/>
    <w:rsid w:val="00A705B9"/>
    <w:rsid w:val="00A70702"/>
    <w:rsid w:val="00A711D2"/>
    <w:rsid w:val="00A72BFD"/>
    <w:rsid w:val="00A734F3"/>
    <w:rsid w:val="00A736ED"/>
    <w:rsid w:val="00A75305"/>
    <w:rsid w:val="00A7538A"/>
    <w:rsid w:val="00A75444"/>
    <w:rsid w:val="00A8071C"/>
    <w:rsid w:val="00A809C4"/>
    <w:rsid w:val="00A80AB5"/>
    <w:rsid w:val="00A81313"/>
    <w:rsid w:val="00A82A51"/>
    <w:rsid w:val="00A83146"/>
    <w:rsid w:val="00A837C5"/>
    <w:rsid w:val="00A8451F"/>
    <w:rsid w:val="00A85D81"/>
    <w:rsid w:val="00A869F3"/>
    <w:rsid w:val="00A87C1F"/>
    <w:rsid w:val="00A90DD8"/>
    <w:rsid w:val="00A951AD"/>
    <w:rsid w:val="00A95596"/>
    <w:rsid w:val="00A96E14"/>
    <w:rsid w:val="00A9798A"/>
    <w:rsid w:val="00AA082C"/>
    <w:rsid w:val="00AA0A29"/>
    <w:rsid w:val="00AA0A8C"/>
    <w:rsid w:val="00AA3B35"/>
    <w:rsid w:val="00AA4A11"/>
    <w:rsid w:val="00AA6D91"/>
    <w:rsid w:val="00AA7022"/>
    <w:rsid w:val="00AB0A0B"/>
    <w:rsid w:val="00AB17F1"/>
    <w:rsid w:val="00AB1F8B"/>
    <w:rsid w:val="00AB219A"/>
    <w:rsid w:val="00AB3D0B"/>
    <w:rsid w:val="00AB47C5"/>
    <w:rsid w:val="00AB492F"/>
    <w:rsid w:val="00AB71B3"/>
    <w:rsid w:val="00AB73E5"/>
    <w:rsid w:val="00AC107E"/>
    <w:rsid w:val="00AC137B"/>
    <w:rsid w:val="00AC1588"/>
    <w:rsid w:val="00AC38A2"/>
    <w:rsid w:val="00AC60B5"/>
    <w:rsid w:val="00AC728E"/>
    <w:rsid w:val="00AD0333"/>
    <w:rsid w:val="00AD199A"/>
    <w:rsid w:val="00AD5FB0"/>
    <w:rsid w:val="00AD63DE"/>
    <w:rsid w:val="00AD72D3"/>
    <w:rsid w:val="00AE093C"/>
    <w:rsid w:val="00AE26B4"/>
    <w:rsid w:val="00AE4EB2"/>
    <w:rsid w:val="00AE5725"/>
    <w:rsid w:val="00AF2462"/>
    <w:rsid w:val="00AF29A2"/>
    <w:rsid w:val="00AF3146"/>
    <w:rsid w:val="00AF3552"/>
    <w:rsid w:val="00AF4001"/>
    <w:rsid w:val="00AF4365"/>
    <w:rsid w:val="00AF5201"/>
    <w:rsid w:val="00AF571B"/>
    <w:rsid w:val="00AF686D"/>
    <w:rsid w:val="00AF6E23"/>
    <w:rsid w:val="00AF7C0D"/>
    <w:rsid w:val="00B001A6"/>
    <w:rsid w:val="00B010F0"/>
    <w:rsid w:val="00B029A7"/>
    <w:rsid w:val="00B031FD"/>
    <w:rsid w:val="00B03CB2"/>
    <w:rsid w:val="00B04B4C"/>
    <w:rsid w:val="00B065F6"/>
    <w:rsid w:val="00B0687B"/>
    <w:rsid w:val="00B105B1"/>
    <w:rsid w:val="00B10890"/>
    <w:rsid w:val="00B11144"/>
    <w:rsid w:val="00B122C6"/>
    <w:rsid w:val="00B1334F"/>
    <w:rsid w:val="00B14C16"/>
    <w:rsid w:val="00B15866"/>
    <w:rsid w:val="00B15F47"/>
    <w:rsid w:val="00B16CBE"/>
    <w:rsid w:val="00B175F9"/>
    <w:rsid w:val="00B17C57"/>
    <w:rsid w:val="00B20A28"/>
    <w:rsid w:val="00B22D27"/>
    <w:rsid w:val="00B257A3"/>
    <w:rsid w:val="00B26F26"/>
    <w:rsid w:val="00B31AE7"/>
    <w:rsid w:val="00B33475"/>
    <w:rsid w:val="00B3394D"/>
    <w:rsid w:val="00B348E7"/>
    <w:rsid w:val="00B34CB4"/>
    <w:rsid w:val="00B34DD6"/>
    <w:rsid w:val="00B35CC3"/>
    <w:rsid w:val="00B37A5D"/>
    <w:rsid w:val="00B37C09"/>
    <w:rsid w:val="00B45D4F"/>
    <w:rsid w:val="00B460AF"/>
    <w:rsid w:val="00B50B92"/>
    <w:rsid w:val="00B5254C"/>
    <w:rsid w:val="00B53D7C"/>
    <w:rsid w:val="00B54DFD"/>
    <w:rsid w:val="00B550F0"/>
    <w:rsid w:val="00B55241"/>
    <w:rsid w:val="00B57924"/>
    <w:rsid w:val="00B57ABC"/>
    <w:rsid w:val="00B60846"/>
    <w:rsid w:val="00B60AC2"/>
    <w:rsid w:val="00B63FBA"/>
    <w:rsid w:val="00B65D62"/>
    <w:rsid w:val="00B673A5"/>
    <w:rsid w:val="00B6750D"/>
    <w:rsid w:val="00B707D0"/>
    <w:rsid w:val="00B73382"/>
    <w:rsid w:val="00B7573B"/>
    <w:rsid w:val="00B758A8"/>
    <w:rsid w:val="00B76183"/>
    <w:rsid w:val="00B77388"/>
    <w:rsid w:val="00B81BD2"/>
    <w:rsid w:val="00B837B0"/>
    <w:rsid w:val="00B83DF0"/>
    <w:rsid w:val="00B847BC"/>
    <w:rsid w:val="00B852EC"/>
    <w:rsid w:val="00B90295"/>
    <w:rsid w:val="00B9482C"/>
    <w:rsid w:val="00B95681"/>
    <w:rsid w:val="00B970EF"/>
    <w:rsid w:val="00BA0490"/>
    <w:rsid w:val="00BA0A9E"/>
    <w:rsid w:val="00BA16E8"/>
    <w:rsid w:val="00BA1BA9"/>
    <w:rsid w:val="00BA41F8"/>
    <w:rsid w:val="00BA4BCA"/>
    <w:rsid w:val="00BA616A"/>
    <w:rsid w:val="00BA7906"/>
    <w:rsid w:val="00BB007E"/>
    <w:rsid w:val="00BB0646"/>
    <w:rsid w:val="00BB2FD4"/>
    <w:rsid w:val="00BB3A49"/>
    <w:rsid w:val="00BB3BA5"/>
    <w:rsid w:val="00BB3BDE"/>
    <w:rsid w:val="00BB497F"/>
    <w:rsid w:val="00BB55A8"/>
    <w:rsid w:val="00BB6C27"/>
    <w:rsid w:val="00BB6E98"/>
    <w:rsid w:val="00BB73A0"/>
    <w:rsid w:val="00BC1A2D"/>
    <w:rsid w:val="00BC1B23"/>
    <w:rsid w:val="00BC275F"/>
    <w:rsid w:val="00BC2C7D"/>
    <w:rsid w:val="00BC2F32"/>
    <w:rsid w:val="00BC49C6"/>
    <w:rsid w:val="00BD2E51"/>
    <w:rsid w:val="00BD6510"/>
    <w:rsid w:val="00BD6E5B"/>
    <w:rsid w:val="00BD7438"/>
    <w:rsid w:val="00BE00BE"/>
    <w:rsid w:val="00BE086C"/>
    <w:rsid w:val="00BE0ABD"/>
    <w:rsid w:val="00BE186F"/>
    <w:rsid w:val="00BE3660"/>
    <w:rsid w:val="00BE516E"/>
    <w:rsid w:val="00BE7D56"/>
    <w:rsid w:val="00BF3268"/>
    <w:rsid w:val="00BF713F"/>
    <w:rsid w:val="00C02CCD"/>
    <w:rsid w:val="00C02F55"/>
    <w:rsid w:val="00C07777"/>
    <w:rsid w:val="00C100F2"/>
    <w:rsid w:val="00C10E1E"/>
    <w:rsid w:val="00C1151E"/>
    <w:rsid w:val="00C11B3D"/>
    <w:rsid w:val="00C127FC"/>
    <w:rsid w:val="00C13528"/>
    <w:rsid w:val="00C13637"/>
    <w:rsid w:val="00C16236"/>
    <w:rsid w:val="00C17147"/>
    <w:rsid w:val="00C203A3"/>
    <w:rsid w:val="00C203AC"/>
    <w:rsid w:val="00C219EC"/>
    <w:rsid w:val="00C22065"/>
    <w:rsid w:val="00C22319"/>
    <w:rsid w:val="00C22677"/>
    <w:rsid w:val="00C22696"/>
    <w:rsid w:val="00C23374"/>
    <w:rsid w:val="00C23959"/>
    <w:rsid w:val="00C27FAE"/>
    <w:rsid w:val="00C301BE"/>
    <w:rsid w:val="00C30B09"/>
    <w:rsid w:val="00C32849"/>
    <w:rsid w:val="00C3311E"/>
    <w:rsid w:val="00C34CB5"/>
    <w:rsid w:val="00C37188"/>
    <w:rsid w:val="00C37DDD"/>
    <w:rsid w:val="00C4160E"/>
    <w:rsid w:val="00C41720"/>
    <w:rsid w:val="00C42A23"/>
    <w:rsid w:val="00C45EA2"/>
    <w:rsid w:val="00C47BC4"/>
    <w:rsid w:val="00C505AC"/>
    <w:rsid w:val="00C506BF"/>
    <w:rsid w:val="00C51439"/>
    <w:rsid w:val="00C5483B"/>
    <w:rsid w:val="00C54B1D"/>
    <w:rsid w:val="00C54BE9"/>
    <w:rsid w:val="00C566C6"/>
    <w:rsid w:val="00C5732F"/>
    <w:rsid w:val="00C603BF"/>
    <w:rsid w:val="00C61065"/>
    <w:rsid w:val="00C63032"/>
    <w:rsid w:val="00C630AB"/>
    <w:rsid w:val="00C6347F"/>
    <w:rsid w:val="00C6364F"/>
    <w:rsid w:val="00C6438C"/>
    <w:rsid w:val="00C648AF"/>
    <w:rsid w:val="00C65727"/>
    <w:rsid w:val="00C65759"/>
    <w:rsid w:val="00C65931"/>
    <w:rsid w:val="00C660C1"/>
    <w:rsid w:val="00C66473"/>
    <w:rsid w:val="00C669DA"/>
    <w:rsid w:val="00C704DE"/>
    <w:rsid w:val="00C720C5"/>
    <w:rsid w:val="00C73102"/>
    <w:rsid w:val="00C74401"/>
    <w:rsid w:val="00C751F6"/>
    <w:rsid w:val="00C7613C"/>
    <w:rsid w:val="00C83FC7"/>
    <w:rsid w:val="00C8451E"/>
    <w:rsid w:val="00C85603"/>
    <w:rsid w:val="00C85720"/>
    <w:rsid w:val="00C85C47"/>
    <w:rsid w:val="00C87F29"/>
    <w:rsid w:val="00C92C74"/>
    <w:rsid w:val="00C953B0"/>
    <w:rsid w:val="00C96E5E"/>
    <w:rsid w:val="00CA0298"/>
    <w:rsid w:val="00CA1173"/>
    <w:rsid w:val="00CA1ABE"/>
    <w:rsid w:val="00CA1C4D"/>
    <w:rsid w:val="00CA1C4E"/>
    <w:rsid w:val="00CA4B4A"/>
    <w:rsid w:val="00CA5A84"/>
    <w:rsid w:val="00CA683A"/>
    <w:rsid w:val="00CA6E41"/>
    <w:rsid w:val="00CA742B"/>
    <w:rsid w:val="00CA767C"/>
    <w:rsid w:val="00CA781C"/>
    <w:rsid w:val="00CB094B"/>
    <w:rsid w:val="00CB1E92"/>
    <w:rsid w:val="00CB3188"/>
    <w:rsid w:val="00CB4122"/>
    <w:rsid w:val="00CB694C"/>
    <w:rsid w:val="00CB6B56"/>
    <w:rsid w:val="00CC234F"/>
    <w:rsid w:val="00CC446A"/>
    <w:rsid w:val="00CC5DD3"/>
    <w:rsid w:val="00CC6633"/>
    <w:rsid w:val="00CD1B8D"/>
    <w:rsid w:val="00CD2D90"/>
    <w:rsid w:val="00CD375D"/>
    <w:rsid w:val="00CD37D8"/>
    <w:rsid w:val="00CD54D2"/>
    <w:rsid w:val="00CD7A0E"/>
    <w:rsid w:val="00CE0641"/>
    <w:rsid w:val="00CE067D"/>
    <w:rsid w:val="00CE7E7C"/>
    <w:rsid w:val="00CF0894"/>
    <w:rsid w:val="00CF1981"/>
    <w:rsid w:val="00CF3396"/>
    <w:rsid w:val="00CF665D"/>
    <w:rsid w:val="00CF744C"/>
    <w:rsid w:val="00CF799C"/>
    <w:rsid w:val="00D006E0"/>
    <w:rsid w:val="00D024F8"/>
    <w:rsid w:val="00D03A02"/>
    <w:rsid w:val="00D06F45"/>
    <w:rsid w:val="00D071D0"/>
    <w:rsid w:val="00D103FD"/>
    <w:rsid w:val="00D108FC"/>
    <w:rsid w:val="00D11A00"/>
    <w:rsid w:val="00D14E75"/>
    <w:rsid w:val="00D1505A"/>
    <w:rsid w:val="00D15E50"/>
    <w:rsid w:val="00D1649A"/>
    <w:rsid w:val="00D1660C"/>
    <w:rsid w:val="00D16A89"/>
    <w:rsid w:val="00D16BC5"/>
    <w:rsid w:val="00D16D51"/>
    <w:rsid w:val="00D2025E"/>
    <w:rsid w:val="00D20864"/>
    <w:rsid w:val="00D20FE5"/>
    <w:rsid w:val="00D221E1"/>
    <w:rsid w:val="00D22722"/>
    <w:rsid w:val="00D2383E"/>
    <w:rsid w:val="00D24EF1"/>
    <w:rsid w:val="00D27CAE"/>
    <w:rsid w:val="00D30BA9"/>
    <w:rsid w:val="00D31E9E"/>
    <w:rsid w:val="00D3422F"/>
    <w:rsid w:val="00D409CC"/>
    <w:rsid w:val="00D43CE3"/>
    <w:rsid w:val="00D44F03"/>
    <w:rsid w:val="00D46150"/>
    <w:rsid w:val="00D461C7"/>
    <w:rsid w:val="00D4676E"/>
    <w:rsid w:val="00D51EBD"/>
    <w:rsid w:val="00D56DF4"/>
    <w:rsid w:val="00D570DD"/>
    <w:rsid w:val="00D577A5"/>
    <w:rsid w:val="00D61319"/>
    <w:rsid w:val="00D62FEF"/>
    <w:rsid w:val="00D63AED"/>
    <w:rsid w:val="00D63D99"/>
    <w:rsid w:val="00D657EB"/>
    <w:rsid w:val="00D70BAB"/>
    <w:rsid w:val="00D72664"/>
    <w:rsid w:val="00D7437B"/>
    <w:rsid w:val="00D76721"/>
    <w:rsid w:val="00D76E08"/>
    <w:rsid w:val="00D774AE"/>
    <w:rsid w:val="00D77DFE"/>
    <w:rsid w:val="00D8159C"/>
    <w:rsid w:val="00D8288F"/>
    <w:rsid w:val="00D84619"/>
    <w:rsid w:val="00D902F6"/>
    <w:rsid w:val="00D907A6"/>
    <w:rsid w:val="00D92406"/>
    <w:rsid w:val="00D9260B"/>
    <w:rsid w:val="00D92DBB"/>
    <w:rsid w:val="00D9643C"/>
    <w:rsid w:val="00D96C08"/>
    <w:rsid w:val="00DA070A"/>
    <w:rsid w:val="00DA24B0"/>
    <w:rsid w:val="00DA253F"/>
    <w:rsid w:val="00DA414F"/>
    <w:rsid w:val="00DA4207"/>
    <w:rsid w:val="00DA5308"/>
    <w:rsid w:val="00DA6F40"/>
    <w:rsid w:val="00DB0224"/>
    <w:rsid w:val="00DB1007"/>
    <w:rsid w:val="00DB2AA4"/>
    <w:rsid w:val="00DB2D64"/>
    <w:rsid w:val="00DB4A52"/>
    <w:rsid w:val="00DB527F"/>
    <w:rsid w:val="00DB57AA"/>
    <w:rsid w:val="00DB6A0A"/>
    <w:rsid w:val="00DC445E"/>
    <w:rsid w:val="00DC4A17"/>
    <w:rsid w:val="00DC54FC"/>
    <w:rsid w:val="00DC5874"/>
    <w:rsid w:val="00DC6559"/>
    <w:rsid w:val="00DC7491"/>
    <w:rsid w:val="00DC7772"/>
    <w:rsid w:val="00DD0463"/>
    <w:rsid w:val="00DD08CB"/>
    <w:rsid w:val="00DD0C70"/>
    <w:rsid w:val="00DD1BF2"/>
    <w:rsid w:val="00DD2D21"/>
    <w:rsid w:val="00DD3046"/>
    <w:rsid w:val="00DD353A"/>
    <w:rsid w:val="00DD77CB"/>
    <w:rsid w:val="00DE1280"/>
    <w:rsid w:val="00DE1696"/>
    <w:rsid w:val="00DE2CDC"/>
    <w:rsid w:val="00DE2DAF"/>
    <w:rsid w:val="00DE3005"/>
    <w:rsid w:val="00DE4882"/>
    <w:rsid w:val="00DE67FA"/>
    <w:rsid w:val="00DE6AEE"/>
    <w:rsid w:val="00DF25F8"/>
    <w:rsid w:val="00DF5583"/>
    <w:rsid w:val="00DF5EFB"/>
    <w:rsid w:val="00DF613F"/>
    <w:rsid w:val="00E00B74"/>
    <w:rsid w:val="00E00E25"/>
    <w:rsid w:val="00E01A06"/>
    <w:rsid w:val="00E02045"/>
    <w:rsid w:val="00E02DDD"/>
    <w:rsid w:val="00E036CF"/>
    <w:rsid w:val="00E038DA"/>
    <w:rsid w:val="00E04104"/>
    <w:rsid w:val="00E0509E"/>
    <w:rsid w:val="00E05489"/>
    <w:rsid w:val="00E05C85"/>
    <w:rsid w:val="00E06136"/>
    <w:rsid w:val="00E07096"/>
    <w:rsid w:val="00E10818"/>
    <w:rsid w:val="00E1238C"/>
    <w:rsid w:val="00E123BC"/>
    <w:rsid w:val="00E12958"/>
    <w:rsid w:val="00E12C5F"/>
    <w:rsid w:val="00E144D5"/>
    <w:rsid w:val="00E153C5"/>
    <w:rsid w:val="00E15BE2"/>
    <w:rsid w:val="00E1716E"/>
    <w:rsid w:val="00E213FF"/>
    <w:rsid w:val="00E21D11"/>
    <w:rsid w:val="00E22D1A"/>
    <w:rsid w:val="00E27F8D"/>
    <w:rsid w:val="00E30656"/>
    <w:rsid w:val="00E316AD"/>
    <w:rsid w:val="00E31812"/>
    <w:rsid w:val="00E31A4B"/>
    <w:rsid w:val="00E321D1"/>
    <w:rsid w:val="00E3226D"/>
    <w:rsid w:val="00E32320"/>
    <w:rsid w:val="00E323F8"/>
    <w:rsid w:val="00E32800"/>
    <w:rsid w:val="00E339F9"/>
    <w:rsid w:val="00E34B39"/>
    <w:rsid w:val="00E35310"/>
    <w:rsid w:val="00E36923"/>
    <w:rsid w:val="00E37805"/>
    <w:rsid w:val="00E42097"/>
    <w:rsid w:val="00E43F12"/>
    <w:rsid w:val="00E44E98"/>
    <w:rsid w:val="00E4560C"/>
    <w:rsid w:val="00E45F52"/>
    <w:rsid w:val="00E462A6"/>
    <w:rsid w:val="00E47BE3"/>
    <w:rsid w:val="00E47DEB"/>
    <w:rsid w:val="00E50582"/>
    <w:rsid w:val="00E524BC"/>
    <w:rsid w:val="00E52BA9"/>
    <w:rsid w:val="00E53270"/>
    <w:rsid w:val="00E54124"/>
    <w:rsid w:val="00E54384"/>
    <w:rsid w:val="00E54959"/>
    <w:rsid w:val="00E5586C"/>
    <w:rsid w:val="00E5666C"/>
    <w:rsid w:val="00E5713D"/>
    <w:rsid w:val="00E60796"/>
    <w:rsid w:val="00E6569D"/>
    <w:rsid w:val="00E65F51"/>
    <w:rsid w:val="00E67E45"/>
    <w:rsid w:val="00E70A81"/>
    <w:rsid w:val="00E70D47"/>
    <w:rsid w:val="00E71009"/>
    <w:rsid w:val="00E72133"/>
    <w:rsid w:val="00E744DB"/>
    <w:rsid w:val="00E777DD"/>
    <w:rsid w:val="00E81D9C"/>
    <w:rsid w:val="00E83360"/>
    <w:rsid w:val="00E83D67"/>
    <w:rsid w:val="00E83D9C"/>
    <w:rsid w:val="00E84081"/>
    <w:rsid w:val="00E8538D"/>
    <w:rsid w:val="00E85D0B"/>
    <w:rsid w:val="00E867CE"/>
    <w:rsid w:val="00E87D4F"/>
    <w:rsid w:val="00E904BD"/>
    <w:rsid w:val="00E937D5"/>
    <w:rsid w:val="00E938B3"/>
    <w:rsid w:val="00E96B4F"/>
    <w:rsid w:val="00E973FD"/>
    <w:rsid w:val="00EA1834"/>
    <w:rsid w:val="00EA73BF"/>
    <w:rsid w:val="00EA7D82"/>
    <w:rsid w:val="00EB1A92"/>
    <w:rsid w:val="00EB3861"/>
    <w:rsid w:val="00EB4A2A"/>
    <w:rsid w:val="00EB4E24"/>
    <w:rsid w:val="00EB663A"/>
    <w:rsid w:val="00EC1A7E"/>
    <w:rsid w:val="00EC4325"/>
    <w:rsid w:val="00EC48A8"/>
    <w:rsid w:val="00EC4C22"/>
    <w:rsid w:val="00EC66F3"/>
    <w:rsid w:val="00EC756C"/>
    <w:rsid w:val="00ED19F1"/>
    <w:rsid w:val="00ED3184"/>
    <w:rsid w:val="00ED395B"/>
    <w:rsid w:val="00ED3DCC"/>
    <w:rsid w:val="00ED567C"/>
    <w:rsid w:val="00ED6A19"/>
    <w:rsid w:val="00EE11F2"/>
    <w:rsid w:val="00EE198D"/>
    <w:rsid w:val="00EE427E"/>
    <w:rsid w:val="00EE5044"/>
    <w:rsid w:val="00EF1ACA"/>
    <w:rsid w:val="00EF24BB"/>
    <w:rsid w:val="00EF2BB3"/>
    <w:rsid w:val="00EF3C95"/>
    <w:rsid w:val="00EF3EDF"/>
    <w:rsid w:val="00EF5927"/>
    <w:rsid w:val="00EF672F"/>
    <w:rsid w:val="00EF7C80"/>
    <w:rsid w:val="00F00637"/>
    <w:rsid w:val="00F013AE"/>
    <w:rsid w:val="00F029C7"/>
    <w:rsid w:val="00F03865"/>
    <w:rsid w:val="00F0471D"/>
    <w:rsid w:val="00F052E6"/>
    <w:rsid w:val="00F056B7"/>
    <w:rsid w:val="00F064C5"/>
    <w:rsid w:val="00F06A7A"/>
    <w:rsid w:val="00F10F42"/>
    <w:rsid w:val="00F139C9"/>
    <w:rsid w:val="00F14553"/>
    <w:rsid w:val="00F15568"/>
    <w:rsid w:val="00F16124"/>
    <w:rsid w:val="00F16F8C"/>
    <w:rsid w:val="00F20492"/>
    <w:rsid w:val="00F22925"/>
    <w:rsid w:val="00F27896"/>
    <w:rsid w:val="00F279DF"/>
    <w:rsid w:val="00F306EE"/>
    <w:rsid w:val="00F30833"/>
    <w:rsid w:val="00F30ACC"/>
    <w:rsid w:val="00F36405"/>
    <w:rsid w:val="00F36E07"/>
    <w:rsid w:val="00F37078"/>
    <w:rsid w:val="00F4012D"/>
    <w:rsid w:val="00F411B2"/>
    <w:rsid w:val="00F42743"/>
    <w:rsid w:val="00F43E02"/>
    <w:rsid w:val="00F4628B"/>
    <w:rsid w:val="00F46475"/>
    <w:rsid w:val="00F47467"/>
    <w:rsid w:val="00F52064"/>
    <w:rsid w:val="00F528DD"/>
    <w:rsid w:val="00F532CA"/>
    <w:rsid w:val="00F54E35"/>
    <w:rsid w:val="00F54E4D"/>
    <w:rsid w:val="00F54EF1"/>
    <w:rsid w:val="00F55FE2"/>
    <w:rsid w:val="00F56249"/>
    <w:rsid w:val="00F5722F"/>
    <w:rsid w:val="00F6043E"/>
    <w:rsid w:val="00F60DB0"/>
    <w:rsid w:val="00F6254A"/>
    <w:rsid w:val="00F62EE7"/>
    <w:rsid w:val="00F63103"/>
    <w:rsid w:val="00F65D6C"/>
    <w:rsid w:val="00F6672C"/>
    <w:rsid w:val="00F669FF"/>
    <w:rsid w:val="00F66E73"/>
    <w:rsid w:val="00F71B4F"/>
    <w:rsid w:val="00F71FC1"/>
    <w:rsid w:val="00F74C1A"/>
    <w:rsid w:val="00F75DC5"/>
    <w:rsid w:val="00F76CC4"/>
    <w:rsid w:val="00F802F5"/>
    <w:rsid w:val="00F80BA9"/>
    <w:rsid w:val="00F832F7"/>
    <w:rsid w:val="00F83315"/>
    <w:rsid w:val="00F84246"/>
    <w:rsid w:val="00F84877"/>
    <w:rsid w:val="00F85CDF"/>
    <w:rsid w:val="00F86812"/>
    <w:rsid w:val="00F93CDE"/>
    <w:rsid w:val="00F94346"/>
    <w:rsid w:val="00F95D21"/>
    <w:rsid w:val="00FA0B74"/>
    <w:rsid w:val="00FA143A"/>
    <w:rsid w:val="00FA2E40"/>
    <w:rsid w:val="00FA4F29"/>
    <w:rsid w:val="00FA66B8"/>
    <w:rsid w:val="00FA72F0"/>
    <w:rsid w:val="00FA7DEB"/>
    <w:rsid w:val="00FB0D14"/>
    <w:rsid w:val="00FB22BC"/>
    <w:rsid w:val="00FB2840"/>
    <w:rsid w:val="00FB2A2D"/>
    <w:rsid w:val="00FB387E"/>
    <w:rsid w:val="00FB4368"/>
    <w:rsid w:val="00FB4663"/>
    <w:rsid w:val="00FB476E"/>
    <w:rsid w:val="00FB55AB"/>
    <w:rsid w:val="00FB57AF"/>
    <w:rsid w:val="00FB6A85"/>
    <w:rsid w:val="00FB702E"/>
    <w:rsid w:val="00FB733B"/>
    <w:rsid w:val="00FB7648"/>
    <w:rsid w:val="00FC073F"/>
    <w:rsid w:val="00FC0888"/>
    <w:rsid w:val="00FC13DB"/>
    <w:rsid w:val="00FC3091"/>
    <w:rsid w:val="00FC4FC6"/>
    <w:rsid w:val="00FC5364"/>
    <w:rsid w:val="00FC79AE"/>
    <w:rsid w:val="00FD0C15"/>
    <w:rsid w:val="00FD1CCA"/>
    <w:rsid w:val="00FD395F"/>
    <w:rsid w:val="00FD4E7C"/>
    <w:rsid w:val="00FD5314"/>
    <w:rsid w:val="00FD6653"/>
    <w:rsid w:val="00FD6ED0"/>
    <w:rsid w:val="00FD78FC"/>
    <w:rsid w:val="00FE0C10"/>
    <w:rsid w:val="00FE1028"/>
    <w:rsid w:val="00FE5FCE"/>
    <w:rsid w:val="00FE66E9"/>
    <w:rsid w:val="00FE76DD"/>
    <w:rsid w:val="00FE7DE7"/>
    <w:rsid w:val="00FF0125"/>
    <w:rsid w:val="00FF0F02"/>
    <w:rsid w:val="00FF10DD"/>
    <w:rsid w:val="00FF12AD"/>
    <w:rsid w:val="00FF1577"/>
    <w:rsid w:val="00FF2283"/>
    <w:rsid w:val="00FF32EE"/>
    <w:rsid w:val="00FF5EEB"/>
    <w:rsid w:val="00FF730A"/>
    <w:rsid w:val="00FF7463"/>
    <w:rsid w:val="00FF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794D56"/>
  <w15:docId w15:val="{9194497C-FB28-4E1C-9A40-9B3EFD9E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a5">
    <w:name w:val="Normal"/>
    <w:qFormat/>
    <w:rsid w:val="00D16A89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uiPriority w:val="99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uiPriority w:val="99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uiPriority w:val="99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7">
    <w:name w:val="_Основной с красной строки"/>
    <w:basedOn w:val="a5"/>
    <w:link w:val="af9"/>
    <w:uiPriority w:val="9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uiPriority w:val="99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CA742B"/>
    <w:pPr>
      <w:tabs>
        <w:tab w:val="left" w:pos="480"/>
        <w:tab w:val="right" w:leader="dot" w:pos="10205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aliases w:val="Сетка таблицы GR"/>
    <w:basedOn w:val="a7"/>
    <w:uiPriority w:val="39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uiPriority w:val="99"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uiPriority w:val="99"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uiPriority w:val="99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uiPriority w:val="20"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afffff0">
    <w:name w:val="Таблица текст"/>
    <w:basedOn w:val="a5"/>
    <w:uiPriority w:val="99"/>
    <w:rsid w:val="006F6D26"/>
    <w:pPr>
      <w:widowControl/>
      <w:autoSpaceDN/>
      <w:adjustRightInd/>
      <w:spacing w:before="40" w:after="40" w:line="240" w:lineRule="auto"/>
      <w:ind w:left="57" w:right="57"/>
      <w:jc w:val="left"/>
      <w:textAlignment w:val="auto"/>
    </w:pPr>
  </w:style>
  <w:style w:type="character" w:customStyle="1" w:styleId="tx1">
    <w:name w:val="tx1"/>
    <w:rsid w:val="00AB219A"/>
    <w:rPr>
      <w:b/>
      <w:bCs/>
    </w:rPr>
  </w:style>
  <w:style w:type="character" w:customStyle="1" w:styleId="m1">
    <w:name w:val="m1"/>
    <w:basedOn w:val="a6"/>
    <w:rsid w:val="000C620C"/>
    <w:rPr>
      <w:color w:val="0000FF"/>
    </w:rPr>
  </w:style>
  <w:style w:type="paragraph" w:styleId="HTML">
    <w:name w:val="HTML Preformatted"/>
    <w:basedOn w:val="a5"/>
    <w:link w:val="HTML0"/>
    <w:uiPriority w:val="99"/>
    <w:unhideWhenUsed/>
    <w:locked/>
    <w:rsid w:val="00AE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AE4EB2"/>
    <w:rPr>
      <w:rFonts w:ascii="Courier New" w:hAnsi="Courier New" w:cs="Courier New"/>
    </w:rPr>
  </w:style>
  <w:style w:type="paragraph" w:customStyle="1" w:styleId="b">
    <w:name w:val="b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k">
    <w:name w:val="k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ind w:left="240" w:right="240" w:hanging="240"/>
      <w:jc w:val="left"/>
      <w:textAlignment w:val="auto"/>
    </w:pPr>
  </w:style>
  <w:style w:type="paragraph" w:customStyle="1" w:styleId="t">
    <w:name w:val="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00"/>
    </w:rPr>
  </w:style>
  <w:style w:type="paragraph" w:customStyle="1" w:styleId="xt">
    <w:name w:val="x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990099"/>
    </w:rPr>
  </w:style>
  <w:style w:type="paragraph" w:customStyle="1" w:styleId="ns">
    <w:name w:val="ns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FF0000"/>
    </w:rPr>
  </w:style>
  <w:style w:type="paragraph" w:customStyle="1" w:styleId="dt">
    <w:name w:val="dt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8000"/>
    </w:rPr>
  </w:style>
  <w:style w:type="paragraph" w:customStyle="1" w:styleId="m">
    <w:name w:val="m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tx">
    <w:name w:val="tx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b/>
      <w:bCs/>
    </w:rPr>
  </w:style>
  <w:style w:type="paragraph" w:customStyle="1" w:styleId="db">
    <w:name w:val="db"/>
    <w:basedOn w:val="a5"/>
    <w:rsid w:val="00AE4EB2"/>
    <w:pPr>
      <w:widowControl/>
      <w:pBdr>
        <w:left w:val="single" w:sz="6" w:space="4" w:color="CCCCCC"/>
      </w:pBdr>
      <w:autoSpaceDN/>
      <w:adjustRightInd/>
      <w:spacing w:line="240" w:lineRule="auto"/>
      <w:ind w:left="240"/>
      <w:jc w:val="left"/>
      <w:textAlignment w:val="auto"/>
    </w:pPr>
    <w:rPr>
      <w:rFonts w:ascii="Courier" w:hAnsi="Courier"/>
    </w:rPr>
  </w:style>
  <w:style w:type="paragraph" w:customStyle="1" w:styleId="di">
    <w:name w:val="d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</w:rPr>
  </w:style>
  <w:style w:type="paragraph" w:customStyle="1" w:styleId="d">
    <w:name w:val="d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pi">
    <w:name w:val="p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color w:val="0000FF"/>
    </w:rPr>
  </w:style>
  <w:style w:type="paragraph" w:customStyle="1" w:styleId="cb">
    <w:name w:val="cb"/>
    <w:basedOn w:val="a5"/>
    <w:rsid w:val="00AE4EB2"/>
    <w:pPr>
      <w:widowControl/>
      <w:autoSpaceDN/>
      <w:adjustRightInd/>
      <w:spacing w:line="240" w:lineRule="auto"/>
      <w:ind w:left="240"/>
      <w:jc w:val="left"/>
      <w:textAlignment w:val="auto"/>
    </w:pPr>
    <w:rPr>
      <w:rFonts w:ascii="Courier" w:hAnsi="Courier"/>
      <w:color w:val="888888"/>
    </w:rPr>
  </w:style>
  <w:style w:type="paragraph" w:customStyle="1" w:styleId="ci">
    <w:name w:val="ci"/>
    <w:basedOn w:val="a5"/>
    <w:rsid w:val="00AE4EB2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Courier" w:hAnsi="Courier"/>
      <w:color w:val="888888"/>
    </w:rPr>
  </w:style>
  <w:style w:type="character" w:customStyle="1" w:styleId="pi1">
    <w:name w:val="pi1"/>
    <w:basedOn w:val="a6"/>
    <w:rsid w:val="00AE4EB2"/>
    <w:rPr>
      <w:color w:val="0000FF"/>
    </w:rPr>
  </w:style>
  <w:style w:type="character" w:styleId="afffff1">
    <w:name w:val="FollowedHyperlink"/>
    <w:basedOn w:val="a6"/>
    <w:uiPriority w:val="99"/>
    <w:semiHidden/>
    <w:unhideWhenUsed/>
    <w:locked/>
    <w:rsid w:val="00AE4EB2"/>
    <w:rPr>
      <w:color w:val="800080"/>
      <w:u w:val="single"/>
    </w:rPr>
  </w:style>
  <w:style w:type="character" w:customStyle="1" w:styleId="t1">
    <w:name w:val="t1"/>
    <w:basedOn w:val="a6"/>
    <w:rsid w:val="00AE4EB2"/>
    <w:rPr>
      <w:color w:val="990000"/>
    </w:rPr>
  </w:style>
  <w:style w:type="character" w:customStyle="1" w:styleId="ns1">
    <w:name w:val="ns1"/>
    <w:basedOn w:val="a6"/>
    <w:rsid w:val="00AE4EB2"/>
    <w:rPr>
      <w:color w:val="FF0000"/>
    </w:rPr>
  </w:style>
  <w:style w:type="character" w:customStyle="1" w:styleId="b1">
    <w:name w:val="b1"/>
    <w:basedOn w:val="a6"/>
    <w:rsid w:val="00AE4EB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roptype">
    <w:name w:val="proptype"/>
    <w:basedOn w:val="a6"/>
    <w:rsid w:val="003172D6"/>
  </w:style>
  <w:style w:type="character" w:customStyle="1" w:styleId="propname">
    <w:name w:val="propname"/>
    <w:basedOn w:val="a6"/>
    <w:rsid w:val="003172D6"/>
  </w:style>
  <w:style w:type="character" w:customStyle="1" w:styleId="propdesc">
    <w:name w:val="propdesc"/>
    <w:basedOn w:val="a6"/>
    <w:rsid w:val="003172D6"/>
  </w:style>
  <w:style w:type="character" w:customStyle="1" w:styleId="1f1">
    <w:name w:val="Строгий1"/>
    <w:basedOn w:val="a6"/>
    <w:rsid w:val="003172D6"/>
  </w:style>
  <w:style w:type="character" w:customStyle="1" w:styleId="model-signature">
    <w:name w:val="model-signature"/>
    <w:basedOn w:val="a6"/>
    <w:rsid w:val="006D299B"/>
  </w:style>
  <w:style w:type="character" w:customStyle="1" w:styleId="httpmethod">
    <w:name w:val="http_method"/>
    <w:basedOn w:val="a6"/>
    <w:rsid w:val="00AF5201"/>
  </w:style>
  <w:style w:type="character" w:customStyle="1" w:styleId="path">
    <w:name w:val="path"/>
    <w:basedOn w:val="a6"/>
    <w:rsid w:val="00AF5201"/>
  </w:style>
  <w:style w:type="character" w:styleId="HTML1">
    <w:name w:val="HTML Code"/>
    <w:basedOn w:val="a6"/>
    <w:uiPriority w:val="99"/>
    <w:semiHidden/>
    <w:unhideWhenUsed/>
    <w:locked/>
    <w:rsid w:val="00B04B4C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6"/>
    <w:rsid w:val="00B04B4C"/>
  </w:style>
  <w:style w:type="character" w:customStyle="1" w:styleId="value">
    <w:name w:val="value"/>
    <w:basedOn w:val="a6"/>
    <w:rsid w:val="00B04B4C"/>
  </w:style>
  <w:style w:type="character" w:customStyle="1" w:styleId="string">
    <w:name w:val="string"/>
    <w:basedOn w:val="a6"/>
    <w:rsid w:val="00B04B4C"/>
  </w:style>
  <w:style w:type="character" w:customStyle="1" w:styleId="number">
    <w:name w:val="number"/>
    <w:basedOn w:val="a6"/>
    <w:rsid w:val="00B04B4C"/>
  </w:style>
  <w:style w:type="character" w:customStyle="1" w:styleId="1f2">
    <w:name w:val="Неразрешенное упоминание1"/>
    <w:basedOn w:val="a6"/>
    <w:uiPriority w:val="99"/>
    <w:semiHidden/>
    <w:unhideWhenUsed/>
    <w:rsid w:val="008C5F9A"/>
    <w:rPr>
      <w:color w:val="605E5C"/>
      <w:shd w:val="clear" w:color="auto" w:fill="E1DFDD"/>
    </w:rPr>
  </w:style>
  <w:style w:type="character" w:customStyle="1" w:styleId="url">
    <w:name w:val="url"/>
    <w:basedOn w:val="a6"/>
    <w:rsid w:val="008C5F9A"/>
  </w:style>
  <w:style w:type="character" w:customStyle="1" w:styleId="inner-object">
    <w:name w:val="inner-object"/>
    <w:basedOn w:val="a6"/>
    <w:rsid w:val="008C5F9A"/>
  </w:style>
  <w:style w:type="character" w:customStyle="1" w:styleId="prop">
    <w:name w:val="prop"/>
    <w:basedOn w:val="a6"/>
    <w:rsid w:val="008C5F9A"/>
  </w:style>
  <w:style w:type="character" w:customStyle="1" w:styleId="prop-enum">
    <w:name w:val="prop-enum"/>
    <w:basedOn w:val="a6"/>
    <w:rsid w:val="0056117E"/>
  </w:style>
  <w:style w:type="character" w:customStyle="1" w:styleId="model-titletext">
    <w:name w:val="model-title__text"/>
    <w:basedOn w:val="a6"/>
    <w:rsid w:val="00A25592"/>
  </w:style>
  <w:style w:type="character" w:customStyle="1" w:styleId="prop-type">
    <w:name w:val="prop-type"/>
    <w:basedOn w:val="a6"/>
    <w:rsid w:val="00C8451E"/>
  </w:style>
  <w:style w:type="character" w:customStyle="1" w:styleId="opblock-summary-path">
    <w:name w:val="opblock-summary-path"/>
    <w:basedOn w:val="a6"/>
    <w:rsid w:val="00202F41"/>
  </w:style>
  <w:style w:type="character" w:customStyle="1" w:styleId="ds-caption">
    <w:name w:val="ds-caption"/>
    <w:basedOn w:val="a6"/>
    <w:rsid w:val="003F2808"/>
  </w:style>
  <w:style w:type="character" w:customStyle="1" w:styleId="token-string">
    <w:name w:val="token-string"/>
    <w:basedOn w:val="a6"/>
    <w:rsid w:val="009E5FE1"/>
  </w:style>
  <w:style w:type="character" w:customStyle="1" w:styleId="prop-format">
    <w:name w:val="prop-format"/>
    <w:basedOn w:val="a6"/>
    <w:rsid w:val="00A051FB"/>
  </w:style>
  <w:style w:type="character" w:customStyle="1" w:styleId="spellingerror">
    <w:name w:val="spellingerror"/>
    <w:basedOn w:val="a6"/>
    <w:rsid w:val="00496ADE"/>
  </w:style>
  <w:style w:type="character" w:customStyle="1" w:styleId="eop">
    <w:name w:val="eop"/>
    <w:basedOn w:val="a6"/>
    <w:rsid w:val="00496ADE"/>
  </w:style>
  <w:style w:type="character" w:customStyle="1" w:styleId="normaltextrun">
    <w:name w:val="normaltextrun"/>
    <w:basedOn w:val="a6"/>
    <w:rsid w:val="0049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2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24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79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9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8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3050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2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47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984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260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11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69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809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9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89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4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22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9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0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60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8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7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8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7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821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3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5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8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86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691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6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8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7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76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9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9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1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3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36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428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449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14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4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9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3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4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9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3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2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2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5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363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8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7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10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78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35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23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57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23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7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0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5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5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3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7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99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90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6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8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8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90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4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1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3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8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070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21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0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51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4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28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0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1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5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4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0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5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22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1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1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5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3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44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4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5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4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626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5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918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8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27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3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0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75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6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248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7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792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62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9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4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44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3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0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203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8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2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89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78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2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8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553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48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2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169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2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5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3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1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00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0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3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137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2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5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955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9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4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1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6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51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2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2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7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0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8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1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0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971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28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81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3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661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964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8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8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17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340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29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6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4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6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61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7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07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2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1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4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31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513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5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462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29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9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623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5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89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70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6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368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6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34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41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7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025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251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2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7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3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9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01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5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379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7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3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695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9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361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8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59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0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88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889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686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00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7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06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4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35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6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633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5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20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1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8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094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20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0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17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681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324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8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4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6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7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3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4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6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6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588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9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059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1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57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5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2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3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599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135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4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83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8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76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4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0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4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0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930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1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47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0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75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72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6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029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8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9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801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12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6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6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99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1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76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174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27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7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643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7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71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6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39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38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8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7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26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921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2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54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1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8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9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00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5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4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6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5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6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638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6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224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129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2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200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9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75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8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2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77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5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50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1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776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42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1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3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66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9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2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2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309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3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8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8247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3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3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33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6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7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1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868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1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4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4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5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3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4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6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5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361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3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5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7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26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88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278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2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616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980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54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753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5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039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424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7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8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7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03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5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46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6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6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7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135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8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7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3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2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641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5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1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4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21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36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8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1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3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332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4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002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19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99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056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31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00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461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39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6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79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6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0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65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7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9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7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637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22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16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89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4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4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26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01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1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545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75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6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6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6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4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451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21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6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9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9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4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5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6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12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8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19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933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7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213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4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78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49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9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9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7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9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467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97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554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8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1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2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901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9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00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5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428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155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450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1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853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6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2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9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0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73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229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2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31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53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7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4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845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569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8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1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3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1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72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1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23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580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4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9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3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6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1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510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2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0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04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3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8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94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9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487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95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631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5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5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1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3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5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116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9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5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728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1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3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644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1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72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72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855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38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824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0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7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309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36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798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8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8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3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947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76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0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8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33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3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6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0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448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594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533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10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911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3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16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1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776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151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50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88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0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3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140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64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28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38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748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4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75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256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80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926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922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1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2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661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6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6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7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2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79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17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5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0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9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9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8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6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2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4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4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4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7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644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6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4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1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2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31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4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1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2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51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2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485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7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5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97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9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631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9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069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379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7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344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926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48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9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24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21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28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9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0497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1899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35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26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952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30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053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52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61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22705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085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8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7484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34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60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935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61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62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702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7422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804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22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0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216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931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52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04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3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754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71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57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7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716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86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16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528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43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3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9399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61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065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65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77915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13848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96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34907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1689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550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9365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8440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051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5608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33967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16896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1403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68356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954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81093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04343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7676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4699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31058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77755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18020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7874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682445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88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43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0263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8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01863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442000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7178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827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26061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166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22550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9639564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2454420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894314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533173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656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7466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670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956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204217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6635142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865864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1156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092398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991601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137433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804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28130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101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5715077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7726155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590596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6133721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6174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024279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267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0201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960308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11399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18460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97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067423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11547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01596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231728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36520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0511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28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57094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409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9085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863315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141599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313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384419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998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4464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758532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36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18579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66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107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84856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18288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0186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733286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07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9692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72865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512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01969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775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361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5788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1196088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432457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80924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7763107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8044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535417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2884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676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69658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0163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637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2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050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055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0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0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5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9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970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7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03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5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47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453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057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5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0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0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3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4548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41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7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6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4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661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63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07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4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87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676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9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7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4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749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7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8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08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8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5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666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5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0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45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3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4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6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5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665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9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09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24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8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4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4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12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1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2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13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2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1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1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2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771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8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365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9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886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3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860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06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72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0369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1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14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170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5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97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72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107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051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200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18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9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6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4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2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1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90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2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0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23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2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09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6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0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0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10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966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1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0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76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559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6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194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22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5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52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8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79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3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12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2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2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60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3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1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0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4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93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2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8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3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4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54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11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3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400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1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4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125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7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2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61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9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2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7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353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22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16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18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4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84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9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1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0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3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7261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69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774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4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585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9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358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49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58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669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23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1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724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03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4617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74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7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4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3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6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2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78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00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64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06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7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69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1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79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539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5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9465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73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856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45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31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56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172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29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06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235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33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38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4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7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8365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47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141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650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5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7245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10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27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20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8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4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6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1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82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2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70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878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52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722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7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6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836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63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858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6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8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9408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72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20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3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3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90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584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2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74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0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6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7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336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9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5272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8334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879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21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3196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257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04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6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1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56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9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622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87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6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62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062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9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6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6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850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91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566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268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6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54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73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21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04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7229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209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5068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131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36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1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67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46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319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902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7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12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074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100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0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233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45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022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19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5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64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3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3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30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75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72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234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92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91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47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2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05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39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41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6381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7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8777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7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3450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0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4680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239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92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52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0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62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81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810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6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859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3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629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753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2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56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6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807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21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180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47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2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80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606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4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9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298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77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9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309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4705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72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4488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25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96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9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57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69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0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759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43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8062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18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701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1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0728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23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9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4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8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577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35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904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240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80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9214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8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4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65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928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73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9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90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837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2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949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303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4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7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608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3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5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8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9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83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103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4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55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76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979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3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8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9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9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9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08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19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96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2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9849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2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709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1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652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408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8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9032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7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47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15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7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91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3189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35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51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80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7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67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5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77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16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42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7184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1301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294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3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263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69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92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7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460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28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99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6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27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7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1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44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3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5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06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8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453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347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1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3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1975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48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22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09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969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8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6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61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375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2701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14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1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8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89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1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5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992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9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519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18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46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6754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086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7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7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83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8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4061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04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868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8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106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58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563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68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7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0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6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833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693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07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9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1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12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659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5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5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5653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128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6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7941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842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9311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80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5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4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5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371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71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6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189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44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772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74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0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104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01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138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83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1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3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9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1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3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1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464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32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1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099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076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21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5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4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06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65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6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5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476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9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10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3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25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8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5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686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2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824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93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0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9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47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0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799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8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0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6595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27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201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04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656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1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88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1465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9482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0443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60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4128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245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57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39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0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8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0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7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85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07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3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7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90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40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6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9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30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067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8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9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5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2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0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7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5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32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990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1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0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8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6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8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7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3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74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3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790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3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82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7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25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4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69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4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97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6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03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81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8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9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99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4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7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1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3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63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841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287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8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6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3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94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6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03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48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1872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3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8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09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40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7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90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2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2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6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78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5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810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0824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6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27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5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5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15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278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5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62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6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41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163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2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061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80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1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49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08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0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57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91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1122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505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0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89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14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9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0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6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575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68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08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2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41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501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496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6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80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863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00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903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6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9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70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77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6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423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4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2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49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63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076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38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1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933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138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1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1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850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541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80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34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7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975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981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7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7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0292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42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9799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13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0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6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15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35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5529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5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954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6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45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53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4868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6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49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54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3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29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048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6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2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894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89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073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5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8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2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926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045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0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8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2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4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898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7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5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7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3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9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5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8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1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2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85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2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05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08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50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0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82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8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30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1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39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66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262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6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5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3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95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1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1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5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9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00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1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09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6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61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9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1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49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2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3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3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701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93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95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0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557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8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542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4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79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068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77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3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88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1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01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51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07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46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2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5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98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7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66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63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0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6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9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51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9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424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9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6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9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0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151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78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9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563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2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1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0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3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32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589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707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43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7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6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2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658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0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8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1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5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2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8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5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439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3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579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48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3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9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3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49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4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9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9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806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0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072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30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0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0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4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740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29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6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2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7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0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14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7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7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3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4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6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17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075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9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8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6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4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1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15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4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557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5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9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0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9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25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39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5027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35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6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54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16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5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955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358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5940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35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0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0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5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2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7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1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219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040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11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1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232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114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90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1863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5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6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50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95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4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94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90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9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14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56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960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0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665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020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015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337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6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1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7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6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7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8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563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6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8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0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4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137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988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234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29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45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512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86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558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10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8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3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484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768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30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39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187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370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77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4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9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27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6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95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4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0895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3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973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11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81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38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86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70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432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3123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62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69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303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33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53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88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3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49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834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70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79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24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075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59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9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665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01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2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0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4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05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9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871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061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5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9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4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01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91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51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9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545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74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143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2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81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16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8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763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60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8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7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854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30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80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4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59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33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37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1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6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73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629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94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43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7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7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041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2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210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7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8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097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567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72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6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7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5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308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8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2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0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8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3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2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5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682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17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46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3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05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3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9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3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2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65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7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3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67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29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73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2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89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5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4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53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3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93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17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02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809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4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4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9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70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42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0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8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8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1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612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0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304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68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6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683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751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26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020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9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84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8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35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623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839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07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60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0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0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9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5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16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0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49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821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17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4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79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4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349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5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88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3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0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784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8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57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8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74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6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4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5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0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74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5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5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7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972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3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7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1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0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04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2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3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5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8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0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957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5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8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56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2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85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9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6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8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4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6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6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946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6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260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9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98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2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560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75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0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7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41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13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9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1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137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92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022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8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8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22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4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499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9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990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296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79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9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36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1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855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8559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3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19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601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342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0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8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372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701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255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93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5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48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5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32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10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1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7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28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7324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56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3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617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6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1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6502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3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82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683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566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82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02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0114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34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25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876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790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6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3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36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82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52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3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7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9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47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2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91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0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8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1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563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4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356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9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926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7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99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15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2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8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7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5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3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2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517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5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63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9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470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5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41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83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626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5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2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5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2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4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1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1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5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00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378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9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2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51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2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2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1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7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73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80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5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08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4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4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443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0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0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71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1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26D3FDD2C22246A3101BA155B69CE3" ma:contentTypeVersion="8" ma:contentTypeDescription="Создание документа." ma:contentTypeScope="" ma:versionID="14c1df8adb2bc2f9188ded1264dda89a">
  <xsd:schema xmlns:xsd="http://www.w3.org/2001/XMLSchema" xmlns:xs="http://www.w3.org/2001/XMLSchema" xmlns:p="http://schemas.microsoft.com/office/2006/metadata/properties" xmlns:ns2="2d403a43-4343-466d-9949-9606cb7cbd8c" targetNamespace="http://schemas.microsoft.com/office/2006/metadata/properties" ma:root="true" ma:fieldsID="d124770809f6123b432936359d2f475e" ns2:_="">
    <xsd:import namespace="2d403a43-4343-466d-9949-9606cb7cb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03a43-4343-466d-9949-9606cb7cb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C186E4-B942-42B9-AA67-F644E5FE4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C68B86-5D8C-4FBD-A422-3FC92159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03a43-4343-466d-9949-9606cb7cb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74EBD-ED34-4F60-9B8F-975550495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D17826-A280-4C26-8AE0-BB6241168F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Settings\alpopova\My Documents\СМЭВ\РП сервиса\Шаблон РП_Игнатьева.dot</Template>
  <TotalTime>1</TotalTime>
  <Pages>15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12603</CharactersWithSpaces>
  <SharedDoc>false</SharedDoc>
  <HLinks>
    <vt:vector size="66" baseType="variant"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_Toc53418449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_Toc53418448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_Toc53418447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_Toc53418446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_Toc53418445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_Toc53418444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_Toc53418443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_Toc53418442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_Toc53418441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_Toc53418440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_Toc53418439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Чистяков</dc:creator>
  <cp:lastModifiedBy>Егоров Мичил Прокопьевич</cp:lastModifiedBy>
  <cp:revision>2</cp:revision>
  <cp:lastPrinted>2019-06-21T22:52:00Z</cp:lastPrinted>
  <dcterms:created xsi:type="dcterms:W3CDTF">2020-11-01T06:57:00Z</dcterms:created>
  <dcterms:modified xsi:type="dcterms:W3CDTF">2020-11-01T06:57:00Z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0x010100AA26D3FDD2C22246A3101BA155B69CE3</vt:lpwstr>
  </property>
  <property fmtid="{D5CDD505-2E9C-101B-9397-08002B2CF9AE}" pid="3" name="Order">
    <vt:r8>138200</vt:r8>
  </property>
</Properties>
</file>