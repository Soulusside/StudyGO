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9A5EC" w14:textId="7115898F" w:rsidR="00327931" w:rsidRPr="00BF138A" w:rsidRDefault="006607BF" w:rsidP="006607BF">
      <w:pPr>
        <w:pStyle w:val="affa"/>
        <w:keepNext/>
        <w:keepLines/>
        <w:ind w:firstLine="0"/>
        <w:jc w:val="right"/>
        <w:rPr>
          <w:b/>
        </w:rPr>
      </w:pPr>
      <w:r w:rsidRPr="00BF138A">
        <w:rPr>
          <w:b/>
        </w:rPr>
        <w:t xml:space="preserve">Приложение </w:t>
      </w:r>
      <w:r w:rsidR="00F62D21" w:rsidRPr="00BF138A">
        <w:rPr>
          <w:b/>
        </w:rPr>
        <w:t>4</w:t>
      </w:r>
    </w:p>
    <w:p w14:paraId="02020016" w14:textId="77777777" w:rsidR="006607BF" w:rsidRPr="0029219D" w:rsidRDefault="006607BF" w:rsidP="006607BF">
      <w:pPr>
        <w:tabs>
          <w:tab w:val="left" w:pos="709"/>
        </w:tabs>
        <w:spacing w:before="1"/>
        <w:ind w:right="6"/>
        <w:contextualSpacing/>
        <w:jc w:val="center"/>
        <w:rPr>
          <w:b/>
          <w:sz w:val="28"/>
        </w:rPr>
      </w:pPr>
      <w:r>
        <w:rPr>
          <w:b/>
          <w:sz w:val="28"/>
        </w:rPr>
        <w:t>РЕЕСТР ЖИВОТНЫХ</w:t>
      </w:r>
    </w:p>
    <w:p w14:paraId="21C9F97A" w14:textId="77777777" w:rsidR="006607BF" w:rsidRPr="0029219D" w:rsidRDefault="006607BF" w:rsidP="00846A62">
      <w:pPr>
        <w:tabs>
          <w:tab w:val="left" w:pos="709"/>
        </w:tabs>
        <w:spacing w:before="1"/>
        <w:ind w:right="6" w:firstLine="0"/>
        <w:contextualSpacing/>
        <w:rPr>
          <w:sz w:val="28"/>
        </w:rPr>
      </w:pPr>
    </w:p>
    <w:p w14:paraId="5C747A9D" w14:textId="521AC0CF" w:rsidR="006607BF" w:rsidRPr="00E80254" w:rsidRDefault="006607BF" w:rsidP="00846A62">
      <w:pPr>
        <w:tabs>
          <w:tab w:val="left" w:pos="709"/>
        </w:tabs>
        <w:spacing w:before="1"/>
        <w:ind w:right="6" w:firstLine="0"/>
        <w:contextualSpacing/>
        <w:jc w:val="left"/>
        <w:rPr>
          <w:szCs w:val="28"/>
          <w:lang w:val="en-US"/>
        </w:rPr>
      </w:pPr>
      <w:r w:rsidRPr="00846A62">
        <w:rPr>
          <w:szCs w:val="28"/>
        </w:rPr>
        <w:t xml:space="preserve">г. Москва                                                                  </w:t>
      </w:r>
      <w:r w:rsidR="00E80254" w:rsidRPr="00E80254">
        <w:rPr>
          <w:szCs w:val="28"/>
        </w:rPr>
        <w:t xml:space="preserve">«01» ноября 2020 год</w:t>
      </w:r>
    </w:p>
    <w:p w14:paraId="7B90B9D7" w14:textId="45A25CCC" w:rsidR="006607BF" w:rsidRPr="00FA1F83" w:rsidRDefault="006607BF" w:rsidP="00846A62">
      <w:pPr>
        <w:tabs>
          <w:tab w:val="left" w:pos="709"/>
        </w:tabs>
        <w:spacing w:before="1"/>
        <w:ind w:right="6" w:firstLine="0"/>
        <w:contextualSpacing/>
        <w:jc w:val="left"/>
        <w:rPr>
          <w:szCs w:val="28"/>
        </w:rPr>
      </w:pPr>
      <w:r w:rsidRPr="00846A62">
        <w:rPr>
          <w:szCs w:val="28"/>
        </w:rPr>
        <w:t xml:space="preserve">Приют для животных по адресу: </w:t>
      </w:r>
      <w:r w:rsidR="00FA1F83" w:rsidRPr="00FA1F83">
        <w:rPr>
          <w:szCs w:val="28"/>
        </w:rPr>
        <w:t xml:space="preserve">г.Москва, Зеленоград, Фирсановское ш., вл.5А</w:t>
      </w:r>
    </w:p>
    <w:p w14:paraId="7A366104" w14:textId="5C8362AB" w:rsidR="006607BF" w:rsidRPr="00FA1F83" w:rsidRDefault="006607BF" w:rsidP="00846A62">
      <w:pPr>
        <w:tabs>
          <w:tab w:val="left" w:pos="709"/>
        </w:tabs>
        <w:spacing w:before="1"/>
        <w:ind w:right="6" w:firstLine="0"/>
        <w:contextualSpacing/>
        <w:jc w:val="left"/>
        <w:rPr>
          <w:szCs w:val="28"/>
          <w:lang w:val="en-US"/>
        </w:rPr>
      </w:pPr>
      <w:r w:rsidRPr="00846A62">
        <w:rPr>
          <w:szCs w:val="28"/>
        </w:rPr>
        <w:t xml:space="preserve">Эксплуатирующая организация:</w:t>
      </w:r>
      <w:r w:rsidR="00FA1F83">
        <w:rPr>
          <w:szCs w:val="28"/>
          <w:lang w:val="en-US"/>
        </w:rPr>
        <w:t xml:space="preserve"> ГБУ "Доринвест"</w:t>
      </w:r>
    </w:p>
    <w:p w14:paraId="1334D6A9" w14:textId="77777777" w:rsidR="006607BF" w:rsidRDefault="006607BF" w:rsidP="006607BF"/>
    <w:tbl>
      <w:tblPr>
        <w:tblStyle w:val="afffffffff7"/>
        <w:tblW w:w="14975" w:type="dxa"/>
        <w:tblLook w:val="04A0" w:firstRow="1" w:lastRow="0" w:firstColumn="1" w:lastColumn="0" w:noHBand="0" w:noVBand="1"/>
      </w:tblPr>
      <w:tblGrid>
        <w:gridCol w:w="1223"/>
        <w:gridCol w:w="2136"/>
        <w:gridCol w:w="2102"/>
        <w:gridCol w:w="2273"/>
        <w:gridCol w:w="2178"/>
        <w:gridCol w:w="2878"/>
        <w:gridCol w:w="2185"/>
      </w:tblGrid>
      <w:tr w:rsidR="006607BF" w:rsidRPr="00F3134D" w14:paraId="1F699B18" w14:textId="77777777" w:rsidTr="005C133F">
        <w:trPr>
          <w:trHeight w:val="1027"/>
        </w:trPr>
        <w:tc>
          <w:tcPr>
            <w:tcW w:w="1223" w:type="dxa"/>
            <w:vAlign w:val="center"/>
          </w:tcPr>
          <w:p w14:paraId="6D1BBCC7" w14:textId="77777777" w:rsidR="006607BF" w:rsidRPr="00F3134D" w:rsidRDefault="006607BF" w:rsidP="00846A62">
            <w:pPr>
              <w:ind w:firstLine="0"/>
              <w:jc w:val="center"/>
            </w:pPr>
            <w:r w:rsidRPr="00F3134D">
              <w:t>№ п/п</w:t>
            </w:r>
          </w:p>
        </w:tc>
        <w:tc>
          <w:tcPr>
            <w:tcW w:w="2136" w:type="dxa"/>
            <w:vAlign w:val="center"/>
          </w:tcPr>
          <w:p w14:paraId="5C25FEA6" w14:textId="77777777" w:rsidR="006607BF" w:rsidRPr="00F3134D" w:rsidRDefault="006607BF" w:rsidP="00846A62">
            <w:pPr>
              <w:ind w:firstLine="0"/>
              <w:jc w:val="center"/>
              <w:rPr>
                <w:highlight w:val="yellow"/>
              </w:rPr>
            </w:pPr>
            <w:r w:rsidRPr="00846A62">
              <w:t>Карточка учета животного №</w:t>
            </w:r>
          </w:p>
        </w:tc>
        <w:tc>
          <w:tcPr>
            <w:tcW w:w="2102" w:type="dxa"/>
            <w:vAlign w:val="center"/>
          </w:tcPr>
          <w:p w14:paraId="38A716EC" w14:textId="77777777" w:rsidR="006607BF" w:rsidRPr="00F3134D" w:rsidRDefault="006607BF" w:rsidP="00846A62">
            <w:pPr>
              <w:ind w:firstLine="0"/>
              <w:jc w:val="center"/>
            </w:pPr>
            <w:r w:rsidRPr="00F3134D">
              <w:t>Кличка животного</w:t>
            </w:r>
          </w:p>
        </w:tc>
        <w:tc>
          <w:tcPr>
            <w:tcW w:w="2273" w:type="dxa"/>
            <w:vAlign w:val="center"/>
          </w:tcPr>
          <w:p w14:paraId="7D2735CB" w14:textId="77777777" w:rsidR="006607BF" w:rsidRPr="00F3134D" w:rsidRDefault="006607BF" w:rsidP="00846A62">
            <w:pPr>
              <w:ind w:firstLine="0"/>
              <w:jc w:val="center"/>
            </w:pPr>
            <w:r w:rsidRPr="00F3134D">
              <w:t>Вид животного (кошка/собака)</w:t>
            </w:r>
          </w:p>
        </w:tc>
        <w:tc>
          <w:tcPr>
            <w:tcW w:w="2178" w:type="dxa"/>
            <w:vAlign w:val="center"/>
          </w:tcPr>
          <w:p w14:paraId="6447B9AF" w14:textId="77777777" w:rsidR="006607BF" w:rsidRPr="00F3134D" w:rsidRDefault="006607BF" w:rsidP="00846A62">
            <w:pPr>
              <w:ind w:firstLine="0"/>
              <w:jc w:val="center"/>
            </w:pPr>
            <w:r w:rsidRPr="00F3134D">
              <w:t>Пол животного</w:t>
            </w:r>
          </w:p>
        </w:tc>
        <w:tc>
          <w:tcPr>
            <w:tcW w:w="2878" w:type="dxa"/>
            <w:vAlign w:val="center"/>
          </w:tcPr>
          <w:p w14:paraId="2EAB620A" w14:textId="77777777" w:rsidR="006607BF" w:rsidRPr="00F3134D" w:rsidRDefault="006607BF" w:rsidP="00846A62">
            <w:pPr>
              <w:ind w:firstLine="0"/>
              <w:jc w:val="center"/>
            </w:pPr>
            <w:r w:rsidRPr="00F3134D">
              <w:t>Идентификационная метка</w:t>
            </w:r>
          </w:p>
        </w:tc>
        <w:tc>
          <w:tcPr>
            <w:tcW w:w="2185" w:type="dxa"/>
            <w:vAlign w:val="center"/>
          </w:tcPr>
          <w:p w14:paraId="7FDCEFF2" w14:textId="1F1E22F3" w:rsidR="006607BF" w:rsidRDefault="006607BF" w:rsidP="00846A62">
            <w:pPr>
              <w:ind w:firstLine="0"/>
              <w:jc w:val="center"/>
            </w:pPr>
            <w:r w:rsidRPr="00F3134D">
              <w:t>Дата поступления</w:t>
            </w:r>
          </w:p>
          <w:p w14:paraId="59EE20B5" w14:textId="77777777" w:rsidR="006607BF" w:rsidRPr="00F3134D" w:rsidRDefault="006607BF" w:rsidP="00846A62">
            <w:pPr>
              <w:ind w:firstLine="0"/>
              <w:jc w:val="center"/>
            </w:pPr>
            <w:r w:rsidRPr="00F3134D">
              <w:t>в приют</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1</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2020-07-29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2</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2020-07-20</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3</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2020-03-19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4</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2020-08-10</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5</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2020-07-29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6</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2020-03-19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7</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2020-03-24</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8</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2020-03-29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9</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2020-03-29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10</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2020-03-27</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11</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2020-03-19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12</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2020-01-21</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13</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2020-01-21</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14</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2020-03-24</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15</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2020-03-03</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16</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2020-01-11</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17</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2020-06-09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18</w:t>
            </w:r>
          </w:p>
        </w:tc>
        <w:tc>
          <w:tcPr>
            <w:tcW w:w="2136" w:type="dxa"/>
          </w:tcPr>
          <w:p w14:paraId="240BA308" w14:textId="15F44222" w:rsidR="006607BF" w:rsidRPr="00634CC6" w:rsidRDefault="002F5DA8" w:rsidP="00674237">
            <w:pPr>
              <w:rPr>
                <w:highlight w:val="yellow"/>
                <w:lang w:val="en-US"/>
              </w:rPr>
            </w:pPr>
            <w:r w:rsidRPr="00634CC6">
              <w:t xml:space="preserve">1665з-20</w:t>
            </w:r>
          </w:p>
        </w:tc>
        <w:tc>
          <w:tcPr>
            <w:tcW w:w="2102" w:type="dxa"/>
          </w:tcPr>
          <w:p w14:paraId="6D7A3F9F" w14:textId="0A6DEDFB" w:rsidR="006607BF" w:rsidRPr="00634CC6" w:rsidRDefault="00C56897" w:rsidP="00674237">
            <w:pPr>
              <w:rPr>
                <w:lang w:val="en-US"/>
              </w:rPr>
            </w:pPr>
            <w:r w:rsidRPr="00634CC6">
              <w:t xml:space="preserve">Варя 2</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643094100731522</w:t>
            </w:r>
          </w:p>
        </w:tc>
        <w:tc>
          <w:tcPr>
            <w:tcW w:w="2185" w:type="dxa"/>
          </w:tcPr>
          <w:p w14:paraId="737F9B39" w14:textId="4B12FDDD" w:rsidR="006607BF" w:rsidRPr="007F209A" w:rsidRDefault="00B07EC0" w:rsidP="00674237">
            <w:pPr>
              <w:rPr>
                <w:lang w:val="en-US"/>
              </w:rPr>
            </w:pPr>
            <w:r w:rsidRPr="007F209A">
              <w:t xml:space="preserve">2020-07-15</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19</w:t>
            </w:r>
          </w:p>
        </w:tc>
        <w:tc>
          <w:tcPr>
            <w:tcW w:w="2136" w:type="dxa"/>
          </w:tcPr>
          <w:p w14:paraId="240BA308" w14:textId="15F44222" w:rsidR="006607BF" w:rsidRPr="00634CC6" w:rsidRDefault="002F5DA8" w:rsidP="00674237">
            <w:pPr>
              <w:rPr>
                <w:highlight w:val="yellow"/>
                <w:lang w:val="en-US"/>
              </w:rPr>
            </w:pPr>
            <w:r w:rsidRPr="00634CC6">
              <w:t xml:space="preserve">1663з-20</w:t>
            </w:r>
          </w:p>
        </w:tc>
        <w:tc>
          <w:tcPr>
            <w:tcW w:w="2102" w:type="dxa"/>
          </w:tcPr>
          <w:p w14:paraId="6D7A3F9F" w14:textId="0A6DEDFB" w:rsidR="006607BF" w:rsidRPr="00634CC6" w:rsidRDefault="00C56897" w:rsidP="00674237">
            <w:pPr>
              <w:rPr>
                <w:lang w:val="en-US"/>
              </w:rPr>
            </w:pPr>
            <w:r w:rsidRPr="00634CC6">
              <w:t xml:space="preserve">Фира</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643094100731530</w:t>
            </w:r>
          </w:p>
        </w:tc>
        <w:tc>
          <w:tcPr>
            <w:tcW w:w="2185" w:type="dxa"/>
          </w:tcPr>
          <w:p w14:paraId="737F9B39" w14:textId="4B12FDDD" w:rsidR="006607BF" w:rsidRPr="007F209A" w:rsidRDefault="00B07EC0" w:rsidP="00674237">
            <w:pPr>
              <w:rPr>
                <w:lang w:val="en-US"/>
              </w:rPr>
            </w:pPr>
            <w:r w:rsidRPr="007F209A">
              <w:t xml:space="preserve">2020-07-20</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20</w:t>
            </w:r>
          </w:p>
        </w:tc>
        <w:tc>
          <w:tcPr>
            <w:tcW w:w="2136" w:type="dxa"/>
          </w:tcPr>
          <w:p w14:paraId="240BA308" w14:textId="15F44222" w:rsidR="006607BF" w:rsidRPr="00634CC6" w:rsidRDefault="002F5DA8" w:rsidP="00674237">
            <w:pPr>
              <w:rPr>
                <w:highlight w:val="yellow"/>
                <w:lang w:val="en-US"/>
              </w:rPr>
            </w:pPr>
            <w:r w:rsidRPr="00634CC6">
              <w:t xml:space="preserve">1616з-20</w:t>
            </w:r>
          </w:p>
        </w:tc>
        <w:tc>
          <w:tcPr>
            <w:tcW w:w="2102" w:type="dxa"/>
          </w:tcPr>
          <w:p w14:paraId="6D7A3F9F" w14:textId="0A6DEDFB" w:rsidR="006607BF" w:rsidRPr="00634CC6" w:rsidRDefault="00C56897" w:rsidP="00674237">
            <w:pPr>
              <w:rPr>
                <w:lang w:val="en-US"/>
              </w:rPr>
            </w:pPr>
            <w:r w:rsidRPr="00634CC6">
              <w:t xml:space="preserve">Таисия</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643094100661471</w:t>
            </w:r>
          </w:p>
        </w:tc>
        <w:tc>
          <w:tcPr>
            <w:tcW w:w="2185" w:type="dxa"/>
          </w:tcPr>
          <w:p w14:paraId="737F9B39" w14:textId="4B12FDDD" w:rsidR="006607BF" w:rsidRPr="007F209A" w:rsidRDefault="00B07EC0" w:rsidP="00674237">
            <w:pPr>
              <w:rPr>
                <w:lang w:val="en-US"/>
              </w:rPr>
            </w:pPr>
            <w:r w:rsidRPr="007F209A">
              <w:t xml:space="preserve">2020-03-19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21</w:t>
            </w:r>
          </w:p>
        </w:tc>
        <w:tc>
          <w:tcPr>
            <w:tcW w:w="2136" w:type="dxa"/>
          </w:tcPr>
          <w:p w14:paraId="240BA308" w14:textId="15F44222" w:rsidR="006607BF" w:rsidRPr="00634CC6" w:rsidRDefault="002F5DA8" w:rsidP="00674237">
            <w:pPr>
              <w:rPr>
                <w:highlight w:val="yellow"/>
                <w:lang w:val="en-US"/>
              </w:rPr>
            </w:pPr>
            <w:r w:rsidRPr="00634CC6">
              <w:t xml:space="preserve">1666з-20</w:t>
            </w:r>
          </w:p>
        </w:tc>
        <w:tc>
          <w:tcPr>
            <w:tcW w:w="2102" w:type="dxa"/>
          </w:tcPr>
          <w:p w14:paraId="6D7A3F9F" w14:textId="0A6DEDFB" w:rsidR="006607BF" w:rsidRPr="00634CC6" w:rsidRDefault="00C56897" w:rsidP="00674237">
            <w:pPr>
              <w:rPr>
                <w:lang w:val="en-US"/>
              </w:rPr>
            </w:pPr>
            <w:r w:rsidRPr="00634CC6">
              <w:t xml:space="preserve">Роллс</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Мужской</w:t>
            </w:r>
          </w:p>
        </w:tc>
        <w:tc>
          <w:tcPr>
            <w:tcW w:w="2878" w:type="dxa"/>
          </w:tcPr>
          <w:p w14:paraId="13886B0D" w14:textId="60A1A0A5" w:rsidR="006607BF" w:rsidRPr="00634CC6" w:rsidRDefault="00BB75F9" w:rsidP="00674237">
            <w:pPr>
              <w:rPr>
                <w:lang w:val="en-US"/>
              </w:rPr>
            </w:pPr>
            <w:r w:rsidRPr="00634CC6">
              <w:t xml:space="preserve">643094100731525</w:t>
            </w:r>
          </w:p>
        </w:tc>
        <w:tc>
          <w:tcPr>
            <w:tcW w:w="2185" w:type="dxa"/>
          </w:tcPr>
          <w:p w14:paraId="737F9B39" w14:textId="4B12FDDD" w:rsidR="006607BF" w:rsidRPr="007F209A" w:rsidRDefault="00B07EC0" w:rsidP="00674237">
            <w:pPr>
              <w:rPr>
                <w:lang w:val="en-US"/>
              </w:rPr>
            </w:pPr>
            <w:r w:rsidRPr="007F209A">
              <w:t xml:space="preserve">2020-08-10</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22</w:t>
            </w:r>
          </w:p>
        </w:tc>
        <w:tc>
          <w:tcPr>
            <w:tcW w:w="2136" w:type="dxa"/>
          </w:tcPr>
          <w:p w14:paraId="240BA308" w14:textId="15F44222" w:rsidR="006607BF" w:rsidRPr="00634CC6" w:rsidRDefault="002F5DA8" w:rsidP="00674237">
            <w:pPr>
              <w:rPr>
                <w:highlight w:val="yellow"/>
                <w:lang w:val="en-US"/>
              </w:rPr>
            </w:pPr>
            <w:r w:rsidRPr="00634CC6">
              <w:t xml:space="preserve">1664з-20</w:t>
            </w:r>
          </w:p>
        </w:tc>
        <w:tc>
          <w:tcPr>
            <w:tcW w:w="2102" w:type="dxa"/>
          </w:tcPr>
          <w:p w14:paraId="6D7A3F9F" w14:textId="0A6DEDFB" w:rsidR="006607BF" w:rsidRPr="00634CC6" w:rsidRDefault="00C56897" w:rsidP="00674237">
            <w:pPr>
              <w:rPr>
                <w:lang w:val="en-US"/>
              </w:rPr>
            </w:pPr>
            <w:r w:rsidRPr="00634CC6">
              <w:t xml:space="preserve">Рама</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Мужской</w:t>
            </w:r>
          </w:p>
        </w:tc>
        <w:tc>
          <w:tcPr>
            <w:tcW w:w="2878" w:type="dxa"/>
          </w:tcPr>
          <w:p w14:paraId="13886B0D" w14:textId="60A1A0A5" w:rsidR="006607BF" w:rsidRPr="00634CC6" w:rsidRDefault="00BB75F9" w:rsidP="00674237">
            <w:pPr>
              <w:rPr>
                <w:lang w:val="en-US"/>
              </w:rPr>
            </w:pPr>
            <w:r w:rsidRPr="00634CC6">
              <w:t xml:space="preserve">643094100731524</w:t>
            </w:r>
          </w:p>
        </w:tc>
        <w:tc>
          <w:tcPr>
            <w:tcW w:w="2185" w:type="dxa"/>
          </w:tcPr>
          <w:p w14:paraId="737F9B39" w14:textId="4B12FDDD" w:rsidR="006607BF" w:rsidRPr="007F209A" w:rsidRDefault="00B07EC0" w:rsidP="00674237">
            <w:pPr>
              <w:rPr>
                <w:lang w:val="en-US"/>
              </w:rPr>
            </w:pPr>
            <w:r w:rsidRPr="007F209A">
              <w:t xml:space="preserve">2020-07-29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23</w:t>
            </w:r>
          </w:p>
        </w:tc>
        <w:tc>
          <w:tcPr>
            <w:tcW w:w="2136" w:type="dxa"/>
          </w:tcPr>
          <w:p w14:paraId="240BA308" w14:textId="15F44222" w:rsidR="006607BF" w:rsidRPr="00634CC6" w:rsidRDefault="002F5DA8" w:rsidP="00674237">
            <w:pPr>
              <w:rPr>
                <w:highlight w:val="yellow"/>
                <w:lang w:val="en-US"/>
              </w:rPr>
            </w:pPr>
            <w:r w:rsidRPr="00634CC6">
              <w:t xml:space="preserve">1617з-20</w:t>
            </w:r>
          </w:p>
        </w:tc>
        <w:tc>
          <w:tcPr>
            <w:tcW w:w="2102" w:type="dxa"/>
          </w:tcPr>
          <w:p w14:paraId="6D7A3F9F" w14:textId="0A6DEDFB" w:rsidR="006607BF" w:rsidRPr="00634CC6" w:rsidRDefault="00C56897" w:rsidP="00674237">
            <w:pPr>
              <w:rPr>
                <w:lang w:val="en-US"/>
              </w:rPr>
            </w:pPr>
            <w:r w:rsidRPr="00634CC6">
              <w:t xml:space="preserve">Одесса</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643094100661399</w:t>
            </w:r>
          </w:p>
        </w:tc>
        <w:tc>
          <w:tcPr>
            <w:tcW w:w="2185" w:type="dxa"/>
          </w:tcPr>
          <w:p w14:paraId="737F9B39" w14:textId="4B12FDDD" w:rsidR="006607BF" w:rsidRPr="007F209A" w:rsidRDefault="00B07EC0" w:rsidP="00674237">
            <w:pPr>
              <w:rPr>
                <w:lang w:val="en-US"/>
              </w:rPr>
            </w:pPr>
            <w:r w:rsidRPr="007F209A">
              <w:t xml:space="preserve">2020-03-19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24</w:t>
            </w:r>
          </w:p>
        </w:tc>
        <w:tc>
          <w:tcPr>
            <w:tcW w:w="2136" w:type="dxa"/>
          </w:tcPr>
          <w:p w14:paraId="240BA308" w14:textId="15F44222" w:rsidR="006607BF" w:rsidRPr="00634CC6" w:rsidRDefault="002F5DA8" w:rsidP="00674237">
            <w:pPr>
              <w:rPr>
                <w:highlight w:val="yellow"/>
                <w:lang w:val="en-US"/>
              </w:rPr>
            </w:pPr>
            <w:r w:rsidRPr="00634CC6">
              <w:t xml:space="preserve">1624з-20</w:t>
            </w:r>
          </w:p>
        </w:tc>
        <w:tc>
          <w:tcPr>
            <w:tcW w:w="2102" w:type="dxa"/>
          </w:tcPr>
          <w:p w14:paraId="6D7A3F9F" w14:textId="0A6DEDFB" w:rsidR="006607BF" w:rsidRPr="00634CC6" w:rsidRDefault="00C56897" w:rsidP="00674237">
            <w:pPr>
              <w:rPr>
                <w:lang w:val="en-US"/>
              </w:rPr>
            </w:pPr>
            <w:r w:rsidRPr="00634CC6">
              <w:t xml:space="preserve">Мускат</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Мужской</w:t>
            </w:r>
          </w:p>
        </w:tc>
        <w:tc>
          <w:tcPr>
            <w:tcW w:w="2878" w:type="dxa"/>
          </w:tcPr>
          <w:p w14:paraId="13886B0D" w14:textId="60A1A0A5" w:rsidR="006607BF" w:rsidRPr="00634CC6" w:rsidRDefault="00BB75F9" w:rsidP="00674237">
            <w:pPr>
              <w:rPr>
                <w:lang w:val="en-US"/>
              </w:rPr>
            </w:pPr>
            <w:r w:rsidRPr="00634CC6">
              <w:t xml:space="preserve">643094100661236</w:t>
            </w:r>
          </w:p>
        </w:tc>
        <w:tc>
          <w:tcPr>
            <w:tcW w:w="2185" w:type="dxa"/>
          </w:tcPr>
          <w:p w14:paraId="737F9B39" w14:textId="4B12FDDD" w:rsidR="006607BF" w:rsidRPr="007F209A" w:rsidRDefault="00B07EC0" w:rsidP="00674237">
            <w:pPr>
              <w:rPr>
                <w:lang w:val="en-US"/>
              </w:rPr>
            </w:pPr>
            <w:r w:rsidRPr="007F209A">
              <w:t xml:space="preserve">2020-03-24</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25</w:t>
            </w:r>
          </w:p>
        </w:tc>
        <w:tc>
          <w:tcPr>
            <w:tcW w:w="2136" w:type="dxa"/>
          </w:tcPr>
          <w:p w14:paraId="240BA308" w14:textId="15F44222" w:rsidR="006607BF" w:rsidRPr="00634CC6" w:rsidRDefault="002F5DA8" w:rsidP="00674237">
            <w:pPr>
              <w:rPr>
                <w:highlight w:val="yellow"/>
                <w:lang w:val="en-US"/>
              </w:rPr>
            </w:pPr>
            <w:r w:rsidRPr="00634CC6">
              <w:t xml:space="preserve">1636з-20</w:t>
            </w:r>
          </w:p>
        </w:tc>
        <w:tc>
          <w:tcPr>
            <w:tcW w:w="2102" w:type="dxa"/>
          </w:tcPr>
          <w:p w14:paraId="6D7A3F9F" w14:textId="0A6DEDFB" w:rsidR="006607BF" w:rsidRPr="00634CC6" w:rsidRDefault="00C56897" w:rsidP="00674237">
            <w:pPr>
              <w:rPr>
                <w:lang w:val="en-US"/>
              </w:rPr>
            </w:pPr>
            <w:r w:rsidRPr="00634CC6">
              <w:t xml:space="preserve">Куба</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643110800204246</w:t>
            </w:r>
          </w:p>
        </w:tc>
        <w:tc>
          <w:tcPr>
            <w:tcW w:w="2185" w:type="dxa"/>
          </w:tcPr>
          <w:p w14:paraId="737F9B39" w14:textId="4B12FDDD" w:rsidR="006607BF" w:rsidRPr="007F209A" w:rsidRDefault="00B07EC0" w:rsidP="00674237">
            <w:pPr>
              <w:rPr>
                <w:lang w:val="en-US"/>
              </w:rPr>
            </w:pPr>
            <w:r w:rsidRPr="007F209A">
              <w:t xml:space="preserve">2020-03-29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26</w:t>
            </w:r>
          </w:p>
        </w:tc>
        <w:tc>
          <w:tcPr>
            <w:tcW w:w="2136" w:type="dxa"/>
          </w:tcPr>
          <w:p w14:paraId="240BA308" w14:textId="15F44222" w:rsidR="006607BF" w:rsidRPr="00634CC6" w:rsidRDefault="002F5DA8" w:rsidP="00674237">
            <w:pPr>
              <w:rPr>
                <w:highlight w:val="yellow"/>
                <w:lang w:val="en-US"/>
              </w:rPr>
            </w:pPr>
            <w:r w:rsidRPr="00634CC6">
              <w:t xml:space="preserve">1635з-20</w:t>
            </w:r>
          </w:p>
        </w:tc>
        <w:tc>
          <w:tcPr>
            <w:tcW w:w="2102" w:type="dxa"/>
          </w:tcPr>
          <w:p w14:paraId="6D7A3F9F" w14:textId="0A6DEDFB" w:rsidR="006607BF" w:rsidRPr="00634CC6" w:rsidRDefault="00C56897" w:rsidP="00674237">
            <w:pPr>
              <w:rPr>
                <w:lang w:val="en-US"/>
              </w:rPr>
            </w:pPr>
            <w:r w:rsidRPr="00634CC6">
              <w:t xml:space="preserve">Капа</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643110800204253</w:t>
            </w:r>
          </w:p>
        </w:tc>
        <w:tc>
          <w:tcPr>
            <w:tcW w:w="2185" w:type="dxa"/>
          </w:tcPr>
          <w:p w14:paraId="737F9B39" w14:textId="4B12FDDD" w:rsidR="006607BF" w:rsidRPr="007F209A" w:rsidRDefault="00B07EC0" w:rsidP="00674237">
            <w:pPr>
              <w:rPr>
                <w:lang w:val="en-US"/>
              </w:rPr>
            </w:pPr>
            <w:r w:rsidRPr="007F209A">
              <w:t xml:space="preserve">2020-03-29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27</w:t>
            </w:r>
          </w:p>
        </w:tc>
        <w:tc>
          <w:tcPr>
            <w:tcW w:w="2136" w:type="dxa"/>
          </w:tcPr>
          <w:p w14:paraId="240BA308" w14:textId="15F44222" w:rsidR="006607BF" w:rsidRPr="00634CC6" w:rsidRDefault="002F5DA8" w:rsidP="00674237">
            <w:pPr>
              <w:rPr>
                <w:highlight w:val="yellow"/>
                <w:lang w:val="en-US"/>
              </w:rPr>
            </w:pPr>
            <w:r w:rsidRPr="00634CC6">
              <w:t xml:space="preserve">1633з-20</w:t>
            </w:r>
          </w:p>
        </w:tc>
        <w:tc>
          <w:tcPr>
            <w:tcW w:w="2102" w:type="dxa"/>
          </w:tcPr>
          <w:p w14:paraId="6D7A3F9F" w14:textId="0A6DEDFB" w:rsidR="006607BF" w:rsidRPr="00634CC6" w:rsidRDefault="00C56897" w:rsidP="00674237">
            <w:pPr>
              <w:rPr>
                <w:lang w:val="en-US"/>
              </w:rPr>
            </w:pPr>
            <w:r w:rsidRPr="00634CC6">
              <w:t xml:space="preserve">Док</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Мужской</w:t>
            </w:r>
          </w:p>
        </w:tc>
        <w:tc>
          <w:tcPr>
            <w:tcW w:w="2878" w:type="dxa"/>
          </w:tcPr>
          <w:p w14:paraId="13886B0D" w14:textId="60A1A0A5" w:rsidR="006607BF" w:rsidRPr="00634CC6" w:rsidRDefault="00BB75F9" w:rsidP="00674237">
            <w:pPr>
              <w:rPr>
                <w:lang w:val="en-US"/>
              </w:rPr>
            </w:pPr>
            <w:r w:rsidRPr="00634CC6">
              <w:t xml:space="preserve">643090000460741</w:t>
            </w:r>
          </w:p>
        </w:tc>
        <w:tc>
          <w:tcPr>
            <w:tcW w:w="2185" w:type="dxa"/>
          </w:tcPr>
          <w:p w14:paraId="737F9B39" w14:textId="4B12FDDD" w:rsidR="006607BF" w:rsidRPr="007F209A" w:rsidRDefault="00B07EC0" w:rsidP="00674237">
            <w:pPr>
              <w:rPr>
                <w:lang w:val="en-US"/>
              </w:rPr>
            </w:pPr>
            <w:r w:rsidRPr="007F209A">
              <w:t xml:space="preserve">2020-03-27</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28</w:t>
            </w:r>
          </w:p>
        </w:tc>
        <w:tc>
          <w:tcPr>
            <w:tcW w:w="2136" w:type="dxa"/>
          </w:tcPr>
          <w:p w14:paraId="240BA308" w14:textId="15F44222" w:rsidR="006607BF" w:rsidRPr="00634CC6" w:rsidRDefault="002F5DA8" w:rsidP="00674237">
            <w:pPr>
              <w:rPr>
                <w:highlight w:val="yellow"/>
                <w:lang w:val="en-US"/>
              </w:rPr>
            </w:pPr>
            <w:r w:rsidRPr="00634CC6">
              <w:t xml:space="preserve">1618з-20</w:t>
            </w:r>
          </w:p>
        </w:tc>
        <w:tc>
          <w:tcPr>
            <w:tcW w:w="2102" w:type="dxa"/>
          </w:tcPr>
          <w:p w14:paraId="6D7A3F9F" w14:textId="0A6DEDFB" w:rsidR="006607BF" w:rsidRPr="00634CC6" w:rsidRDefault="00C56897" w:rsidP="00674237">
            <w:pPr>
              <w:rPr>
                <w:lang w:val="en-US"/>
              </w:rPr>
            </w:pPr>
            <w:r w:rsidRPr="00634CC6">
              <w:t xml:space="preserve">Джоли</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643094100661395</w:t>
            </w:r>
          </w:p>
        </w:tc>
        <w:tc>
          <w:tcPr>
            <w:tcW w:w="2185" w:type="dxa"/>
          </w:tcPr>
          <w:p w14:paraId="737F9B39" w14:textId="4B12FDDD" w:rsidR="006607BF" w:rsidRPr="007F209A" w:rsidRDefault="00B07EC0" w:rsidP="00674237">
            <w:pPr>
              <w:rPr>
                <w:lang w:val="en-US"/>
              </w:rPr>
            </w:pPr>
            <w:r w:rsidRPr="007F209A">
              <w:t xml:space="preserve">2020-03-19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29</w:t>
            </w:r>
          </w:p>
        </w:tc>
        <w:tc>
          <w:tcPr>
            <w:tcW w:w="2136" w:type="dxa"/>
          </w:tcPr>
          <w:p w14:paraId="240BA308" w14:textId="15F44222" w:rsidR="006607BF" w:rsidRPr="00634CC6" w:rsidRDefault="002F5DA8" w:rsidP="00674237">
            <w:pPr>
              <w:rPr>
                <w:highlight w:val="yellow"/>
                <w:lang w:val="en-US"/>
              </w:rPr>
            </w:pPr>
            <w:r w:rsidRPr="00634CC6">
              <w:t xml:space="preserve">1592з-20</w:t>
            </w:r>
          </w:p>
        </w:tc>
        <w:tc>
          <w:tcPr>
            <w:tcW w:w="2102" w:type="dxa"/>
          </w:tcPr>
          <w:p w14:paraId="6D7A3F9F" w14:textId="0A6DEDFB" w:rsidR="006607BF" w:rsidRPr="00634CC6" w:rsidRDefault="00C56897" w:rsidP="00674237">
            <w:pPr>
              <w:rPr>
                <w:lang w:val="en-US"/>
              </w:rPr>
            </w:pPr>
            <w:r w:rsidRPr="00634CC6">
              <w:t xml:space="preserve">Беркут</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Мужской</w:t>
            </w:r>
          </w:p>
        </w:tc>
        <w:tc>
          <w:tcPr>
            <w:tcW w:w="2878" w:type="dxa"/>
          </w:tcPr>
          <w:p w14:paraId="13886B0D" w14:textId="60A1A0A5" w:rsidR="006607BF" w:rsidRPr="00634CC6" w:rsidRDefault="00BB75F9" w:rsidP="00674237">
            <w:pPr>
              <w:rPr>
                <w:lang w:val="en-US"/>
              </w:rPr>
            </w:pPr>
            <w:r w:rsidRPr="00634CC6">
              <w:t xml:space="preserve">643094100661389</w:t>
            </w:r>
          </w:p>
        </w:tc>
        <w:tc>
          <w:tcPr>
            <w:tcW w:w="2185" w:type="dxa"/>
          </w:tcPr>
          <w:p w14:paraId="737F9B39" w14:textId="4B12FDDD" w:rsidR="006607BF" w:rsidRPr="007F209A" w:rsidRDefault="00B07EC0" w:rsidP="00674237">
            <w:pPr>
              <w:rPr>
                <w:lang w:val="en-US"/>
              </w:rPr>
            </w:pPr>
            <w:r w:rsidRPr="007F209A">
              <w:t xml:space="preserve">2020-01-21</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30</w:t>
            </w:r>
          </w:p>
        </w:tc>
        <w:tc>
          <w:tcPr>
            <w:tcW w:w="2136" w:type="dxa"/>
          </w:tcPr>
          <w:p w14:paraId="240BA308" w14:textId="15F44222" w:rsidR="006607BF" w:rsidRPr="00634CC6" w:rsidRDefault="002F5DA8" w:rsidP="00674237">
            <w:pPr>
              <w:rPr>
                <w:highlight w:val="yellow"/>
                <w:lang w:val="en-US"/>
              </w:rPr>
            </w:pPr>
            <w:r w:rsidRPr="00634CC6">
              <w:t xml:space="preserve">1591з-20</w:t>
            </w:r>
          </w:p>
        </w:tc>
        <w:tc>
          <w:tcPr>
            <w:tcW w:w="2102" w:type="dxa"/>
          </w:tcPr>
          <w:p w14:paraId="6D7A3F9F" w14:textId="0A6DEDFB" w:rsidR="006607BF" w:rsidRPr="00634CC6" w:rsidRDefault="00C56897" w:rsidP="00674237">
            <w:pPr>
              <w:rPr>
                <w:lang w:val="en-US"/>
              </w:rPr>
            </w:pPr>
            <w:r w:rsidRPr="00634CC6">
              <w:t xml:space="preserve">Балтика</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643094100661478</w:t>
            </w:r>
          </w:p>
        </w:tc>
        <w:tc>
          <w:tcPr>
            <w:tcW w:w="2185" w:type="dxa"/>
          </w:tcPr>
          <w:p w14:paraId="737F9B39" w14:textId="4B12FDDD" w:rsidR="006607BF" w:rsidRPr="007F209A" w:rsidRDefault="00B07EC0" w:rsidP="00674237">
            <w:pPr>
              <w:rPr>
                <w:lang w:val="en-US"/>
              </w:rPr>
            </w:pPr>
            <w:r w:rsidRPr="007F209A">
              <w:t xml:space="preserve">2020-01-21</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31</w:t>
            </w:r>
          </w:p>
        </w:tc>
        <w:tc>
          <w:tcPr>
            <w:tcW w:w="2136" w:type="dxa"/>
          </w:tcPr>
          <w:p w14:paraId="240BA308" w14:textId="15F44222" w:rsidR="006607BF" w:rsidRPr="00634CC6" w:rsidRDefault="002F5DA8" w:rsidP="00674237">
            <w:pPr>
              <w:rPr>
                <w:highlight w:val="yellow"/>
                <w:lang w:val="en-US"/>
              </w:rPr>
            </w:pPr>
            <w:r w:rsidRPr="00634CC6">
              <w:t xml:space="preserve">1622з-20</w:t>
            </w:r>
          </w:p>
        </w:tc>
        <w:tc>
          <w:tcPr>
            <w:tcW w:w="2102" w:type="dxa"/>
          </w:tcPr>
          <w:p w14:paraId="6D7A3F9F" w14:textId="0A6DEDFB" w:rsidR="006607BF" w:rsidRPr="00634CC6" w:rsidRDefault="00C56897" w:rsidP="00674237">
            <w:pPr>
              <w:rPr>
                <w:lang w:val="en-US"/>
              </w:rPr>
            </w:pPr>
            <w:r w:rsidRPr="00634CC6">
              <w:t xml:space="preserve">Атаман</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Мужской</w:t>
            </w:r>
          </w:p>
        </w:tc>
        <w:tc>
          <w:tcPr>
            <w:tcW w:w="2878" w:type="dxa"/>
          </w:tcPr>
          <w:p w14:paraId="13886B0D" w14:textId="60A1A0A5" w:rsidR="006607BF" w:rsidRPr="00634CC6" w:rsidRDefault="00BB75F9" w:rsidP="00674237">
            <w:pPr>
              <w:rPr>
                <w:lang w:val="en-US"/>
              </w:rPr>
            </w:pPr>
            <w:r w:rsidRPr="00634CC6">
              <w:t xml:space="preserve">643094100661238</w:t>
            </w:r>
          </w:p>
        </w:tc>
        <w:tc>
          <w:tcPr>
            <w:tcW w:w="2185" w:type="dxa"/>
          </w:tcPr>
          <w:p w14:paraId="737F9B39" w14:textId="4B12FDDD" w:rsidR="006607BF" w:rsidRPr="007F209A" w:rsidRDefault="00B07EC0" w:rsidP="00674237">
            <w:pPr>
              <w:rPr>
                <w:lang w:val="en-US"/>
              </w:rPr>
            </w:pPr>
            <w:r w:rsidRPr="007F209A">
              <w:t xml:space="preserve">2020-03-24</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32</w:t>
            </w:r>
          </w:p>
        </w:tc>
        <w:tc>
          <w:tcPr>
            <w:tcW w:w="2136" w:type="dxa"/>
          </w:tcPr>
          <w:p w14:paraId="240BA308" w14:textId="15F44222" w:rsidR="006607BF" w:rsidRPr="00634CC6" w:rsidRDefault="002F5DA8" w:rsidP="00674237">
            <w:pPr>
              <w:rPr>
                <w:highlight w:val="yellow"/>
                <w:lang w:val="en-US"/>
              </w:rPr>
            </w:pPr>
            <w:r w:rsidRPr="00634CC6">
              <w:t xml:space="preserve">1614з-20</w:t>
            </w:r>
          </w:p>
        </w:tc>
        <w:tc>
          <w:tcPr>
            <w:tcW w:w="2102" w:type="dxa"/>
          </w:tcPr>
          <w:p w14:paraId="6D7A3F9F" w14:textId="0A6DEDFB" w:rsidR="006607BF" w:rsidRPr="00634CC6" w:rsidRDefault="00C56897" w:rsidP="00674237">
            <w:pPr>
              <w:rPr>
                <w:lang w:val="en-US"/>
              </w:rPr>
            </w:pPr>
            <w:r w:rsidRPr="00634CC6">
              <w:t xml:space="preserve">Друг</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Мужской</w:t>
            </w:r>
          </w:p>
        </w:tc>
        <w:tc>
          <w:tcPr>
            <w:tcW w:w="2878" w:type="dxa"/>
          </w:tcPr>
          <w:p w14:paraId="13886B0D" w14:textId="60A1A0A5" w:rsidR="006607BF" w:rsidRPr="00634CC6" w:rsidRDefault="00BB75F9" w:rsidP="00674237">
            <w:pPr>
              <w:rPr>
                <w:lang w:val="en-US"/>
              </w:rPr>
            </w:pPr>
            <w:r w:rsidRPr="00634CC6">
              <w:t xml:space="preserve">643094100661473</w:t>
            </w:r>
          </w:p>
        </w:tc>
        <w:tc>
          <w:tcPr>
            <w:tcW w:w="2185" w:type="dxa"/>
          </w:tcPr>
          <w:p w14:paraId="737F9B39" w14:textId="4B12FDDD" w:rsidR="006607BF" w:rsidRPr="007F209A" w:rsidRDefault="00B07EC0" w:rsidP="00674237">
            <w:pPr>
              <w:rPr>
                <w:lang w:val="en-US"/>
              </w:rPr>
            </w:pPr>
            <w:r w:rsidRPr="007F209A">
              <w:t xml:space="preserve">2020-03-03</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33</w:t>
            </w:r>
          </w:p>
        </w:tc>
        <w:tc>
          <w:tcPr>
            <w:tcW w:w="2136" w:type="dxa"/>
          </w:tcPr>
          <w:p w14:paraId="240BA308" w14:textId="15F44222" w:rsidR="006607BF" w:rsidRPr="00634CC6" w:rsidRDefault="002F5DA8" w:rsidP="00674237">
            <w:pPr>
              <w:rPr>
                <w:highlight w:val="yellow"/>
                <w:lang w:val="en-US"/>
              </w:rPr>
            </w:pPr>
            <w:r w:rsidRPr="00634CC6">
              <w:t xml:space="preserve">1581з-20</w:t>
            </w:r>
          </w:p>
        </w:tc>
        <w:tc>
          <w:tcPr>
            <w:tcW w:w="2102" w:type="dxa"/>
          </w:tcPr>
          <w:p w14:paraId="6D7A3F9F" w14:textId="0A6DEDFB" w:rsidR="006607BF" w:rsidRPr="00634CC6" w:rsidRDefault="00C56897" w:rsidP="00674237">
            <w:pPr>
              <w:rPr>
                <w:lang w:val="en-US"/>
              </w:rPr>
            </w:pPr>
            <w:r w:rsidRPr="00634CC6">
              <w:t xml:space="preserve">Аква</w:t>
            </w:r>
          </w:p>
        </w:tc>
        <w:tc>
          <w:tcPr>
            <w:tcW w:w="2273" w:type="dxa"/>
          </w:tcPr>
          <w:p w14:paraId="05E7AF2D" w14:textId="082076D7" w:rsidR="006607BF" w:rsidRPr="00634CC6" w:rsidRDefault="00A4155D" w:rsidP="00674237">
            <w:pPr>
              <w:rPr>
                <w:lang w:val="en-US"/>
              </w:rPr>
            </w:pPr>
            <w:r w:rsidRPr="00634CC6">
              <w:t xml:space="preserve">Собака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643094100661379</w:t>
            </w:r>
          </w:p>
        </w:tc>
        <w:tc>
          <w:tcPr>
            <w:tcW w:w="2185" w:type="dxa"/>
          </w:tcPr>
          <w:p w14:paraId="737F9B39" w14:textId="4B12FDDD" w:rsidR="006607BF" w:rsidRPr="007F209A" w:rsidRDefault="00B07EC0" w:rsidP="00674237">
            <w:pPr>
              <w:rPr>
                <w:lang w:val="en-US"/>
              </w:rPr>
            </w:pPr>
            <w:r w:rsidRPr="007F209A">
              <w:t xml:space="preserve">2020-01-11</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34</w:t>
            </w:r>
          </w:p>
        </w:tc>
        <w:tc>
          <w:tcPr>
            <w:tcW w:w="2136" w:type="dxa"/>
          </w:tcPr>
          <w:p w14:paraId="240BA308" w14:textId="15F44222" w:rsidR="006607BF" w:rsidRPr="00634CC6" w:rsidRDefault="002F5DA8" w:rsidP="00674237">
            <w:pPr>
              <w:rPr>
                <w:highlight w:val="yellow"/>
                <w:lang w:val="en-US"/>
              </w:rPr>
            </w:pPr>
            <w:r w:rsidRPr="00634CC6">
              <w:t xml:space="preserve">446з-20к</w:t>
            </w:r>
          </w:p>
        </w:tc>
        <w:tc>
          <w:tcPr>
            <w:tcW w:w="2102" w:type="dxa"/>
          </w:tcPr>
          <w:p w14:paraId="6D7A3F9F" w14:textId="0A6DEDFB" w:rsidR="006607BF" w:rsidRPr="00634CC6" w:rsidRDefault="00C56897" w:rsidP="00674237">
            <w:pPr>
              <w:rPr>
                <w:lang w:val="en-US"/>
              </w:rPr>
            </w:pPr>
            <w:r w:rsidRPr="00634CC6">
              <w:t xml:space="preserve">Банда</w:t>
            </w:r>
          </w:p>
        </w:tc>
        <w:tc>
          <w:tcPr>
            <w:tcW w:w="2273" w:type="dxa"/>
          </w:tcPr>
          <w:p w14:paraId="05E7AF2D" w14:textId="082076D7" w:rsidR="006607BF" w:rsidRPr="00634CC6" w:rsidRDefault="00A4155D" w:rsidP="00674237">
            <w:pPr>
              <w:rPr>
                <w:lang w:val="en-US"/>
              </w:rPr>
            </w:pPr>
            <w:r w:rsidRPr="00634CC6">
              <w:t xml:space="preserve">Кошка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643110800204340</w:t>
            </w:r>
          </w:p>
        </w:tc>
        <w:tc>
          <w:tcPr>
            <w:tcW w:w="2185" w:type="dxa"/>
          </w:tcPr>
          <w:p w14:paraId="737F9B39" w14:textId="4B12FDDD" w:rsidR="006607BF" w:rsidRPr="007F209A" w:rsidRDefault="00B07EC0" w:rsidP="00674237">
            <w:pPr>
              <w:rPr>
                <w:lang w:val="en-US"/>
              </w:rPr>
            </w:pPr>
            <w:r w:rsidRPr="007F209A">
              <w:t xml:space="preserve">2020-06-09</w:t>
            </w:r>
          </w:p>
        </w:tc>
      </w:tr>
      <w:tr w:rsidR="006607BF" w:rsidRPr="005C133F" w14:paraId="0172E12E" w14:textId="77777777" w:rsidTr="005C133F">
        <w:trPr>
          <w:trHeight w:val="349"/>
        </w:trPr>
        <w:tc>
          <w:tcPr>
            <w:tcW w:w="1223" w:type="dxa"/>
          </w:tcPr>
          <w:p w14:paraId="316FAB4E" w14:textId="28DD655B" w:rsidR="006607BF" w:rsidRPr="00634CC6" w:rsidRDefault="005C133F" w:rsidP="00674237">
            <w:pPr>
              <w:rPr>
                <w:lang w:val="en-US"/>
              </w:rPr>
            </w:pPr>
            <w:r w:rsidRPr="00634CC6">
              <w:t xml:space="preserve">35</w:t>
            </w:r>
          </w:p>
        </w:tc>
        <w:tc>
          <w:tcPr>
            <w:tcW w:w="2136" w:type="dxa"/>
          </w:tcPr>
          <w:p w14:paraId="240BA308" w14:textId="15F44222" w:rsidR="006607BF" w:rsidRPr="00634CC6" w:rsidRDefault="002F5DA8" w:rsidP="00674237">
            <w:pPr>
              <w:rPr>
                <w:highlight w:val="yellow"/>
                <w:lang w:val="en-US"/>
              </w:rPr>
            </w:pPr>
            <w:r w:rsidRPr="00634CC6">
              <w:t xml:space="preserve">472з-20к</w:t>
            </w:r>
          </w:p>
        </w:tc>
        <w:tc>
          <w:tcPr>
            <w:tcW w:w="2102" w:type="dxa"/>
          </w:tcPr>
          <w:p w14:paraId="6D7A3F9F" w14:textId="0A6DEDFB" w:rsidR="006607BF" w:rsidRPr="00634CC6" w:rsidRDefault="00C56897" w:rsidP="00674237">
            <w:pPr>
              <w:rPr>
                <w:lang w:val="en-US"/>
              </w:rPr>
            </w:pPr>
            <w:r w:rsidRPr="00634CC6">
              <w:t xml:space="preserve">Ласка</w:t>
            </w:r>
          </w:p>
        </w:tc>
        <w:tc>
          <w:tcPr>
            <w:tcW w:w="2273" w:type="dxa"/>
          </w:tcPr>
          <w:p w14:paraId="05E7AF2D" w14:textId="082076D7" w:rsidR="006607BF" w:rsidRPr="00634CC6" w:rsidRDefault="00A4155D" w:rsidP="00674237">
            <w:pPr>
              <w:rPr>
                <w:lang w:val="en-US"/>
              </w:rPr>
            </w:pPr>
            <w:r w:rsidRPr="00634CC6">
              <w:t xml:space="preserve">Кошка</w:t>
            </w:r>
          </w:p>
        </w:tc>
        <w:tc>
          <w:tcPr>
            <w:tcW w:w="2178" w:type="dxa"/>
          </w:tcPr>
          <w:p w14:paraId="243800EE" w14:textId="398555F3" w:rsidR="006607BF" w:rsidRPr="00634CC6" w:rsidRDefault="00520814" w:rsidP="00674237">
            <w:pPr>
              <w:rPr>
                <w:lang w:val="en-US"/>
              </w:rPr>
            </w:pPr>
            <w:r w:rsidRPr="00634CC6">
              <w:t xml:space="preserve">Женский</w:t>
            </w:r>
          </w:p>
        </w:tc>
        <w:tc>
          <w:tcPr>
            <w:tcW w:w="2878" w:type="dxa"/>
          </w:tcPr>
          <w:p w14:paraId="13886B0D" w14:textId="60A1A0A5" w:rsidR="006607BF" w:rsidRPr="00634CC6" w:rsidRDefault="00BB75F9" w:rsidP="00674237">
            <w:pPr>
              <w:rPr>
                <w:lang w:val="en-US"/>
              </w:rPr>
            </w:pPr>
            <w:r w:rsidRPr="00634CC6">
              <w:t xml:space="preserve">643094100731450</w:t>
            </w:r>
          </w:p>
        </w:tc>
        <w:tc>
          <w:tcPr>
            <w:tcW w:w="2185" w:type="dxa"/>
          </w:tcPr>
          <w:p w14:paraId="737F9B39" w14:textId="4B12FDDD" w:rsidR="006607BF" w:rsidRPr="007F209A" w:rsidRDefault="00B07EC0" w:rsidP="00674237">
            <w:pPr>
              <w:rPr>
                <w:lang w:val="en-US"/>
              </w:rPr>
            </w:pPr>
            <w:r w:rsidRPr="007F209A">
              <w:t xml:space="preserve">2020-07-15</w:t>
            </w:r>
          </w:p>
        </w:tc>
      </w:tr>
    </w:tbl>
    <w:p w14:paraId="58EF6BFF" w14:textId="2E5C2D42" w:rsidR="00466F01" w:rsidRPr="005C133F" w:rsidRDefault="00466F01" w:rsidP="007A6613">
      <w:pPr>
        <w:pStyle w:val="affa"/>
        <w:keepNext/>
        <w:keepLines/>
        <w:ind w:firstLine="0"/>
        <w:rPr>
          <w:sz w:val="28"/>
          <w:lang w:val="en-US"/>
        </w:rPr>
      </w:pPr>
    </w:p>
    <w:sectPr w:rsidR="00466F01" w:rsidRPr="005C133F" w:rsidSect="003864AA">
      <w:footnotePr>
        <w:numRestart w:val="eachSect"/>
      </w:footnotePr>
      <w:pgSz w:w="16838" w:h="11906" w:orient="landscape" w:code="9"/>
      <w:pgMar w:top="1531" w:right="851" w:bottom="709" w:left="155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A1AA4" w14:textId="77777777" w:rsidR="00571FE5" w:rsidRDefault="00571FE5" w:rsidP="00CD34AA">
      <w:r>
        <w:separator/>
      </w:r>
    </w:p>
    <w:p w14:paraId="721CB53B" w14:textId="77777777" w:rsidR="00571FE5" w:rsidRDefault="00571FE5" w:rsidP="00CD34AA"/>
    <w:p w14:paraId="5261865A" w14:textId="77777777" w:rsidR="00571FE5" w:rsidRDefault="00571FE5" w:rsidP="00CD34AA"/>
    <w:p w14:paraId="026C1685" w14:textId="77777777" w:rsidR="00571FE5" w:rsidRDefault="00571FE5" w:rsidP="00CD34AA"/>
  </w:endnote>
  <w:endnote w:type="continuationSeparator" w:id="0">
    <w:p w14:paraId="6D378733" w14:textId="77777777" w:rsidR="00571FE5" w:rsidRDefault="00571FE5" w:rsidP="00CD34AA">
      <w:r>
        <w:continuationSeparator/>
      </w:r>
    </w:p>
    <w:p w14:paraId="064AA1F0" w14:textId="77777777" w:rsidR="00571FE5" w:rsidRDefault="00571FE5" w:rsidP="00CD34AA"/>
    <w:p w14:paraId="78332676" w14:textId="77777777" w:rsidR="00571FE5" w:rsidRDefault="00571FE5" w:rsidP="00CD34AA"/>
    <w:p w14:paraId="5D57787F" w14:textId="77777777" w:rsidR="00571FE5" w:rsidRDefault="00571FE5"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CC"/>
    <w:family w:val="swiss"/>
    <w:pitch w:val="variable"/>
    <w:sig w:usb0="E0002AFF" w:usb1="C000ACFF" w:usb2="00000009" w:usb3="00000000" w:csb0="000001F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92C4A" w14:textId="77777777" w:rsidR="00571FE5" w:rsidRDefault="00571FE5" w:rsidP="00CD34AA">
      <w:r>
        <w:separator/>
      </w:r>
    </w:p>
    <w:p w14:paraId="7E34FCC1" w14:textId="77777777" w:rsidR="00571FE5" w:rsidRDefault="00571FE5" w:rsidP="00CD34AA"/>
    <w:p w14:paraId="51D16B34" w14:textId="77777777" w:rsidR="00571FE5" w:rsidRDefault="00571FE5" w:rsidP="00CD34AA"/>
    <w:p w14:paraId="6A0A83BA" w14:textId="77777777" w:rsidR="00571FE5" w:rsidRDefault="00571FE5" w:rsidP="00CD34AA"/>
  </w:footnote>
  <w:footnote w:type="continuationSeparator" w:id="0">
    <w:p w14:paraId="4ADC09B3" w14:textId="77777777" w:rsidR="00571FE5" w:rsidRDefault="00571FE5" w:rsidP="00CD34AA">
      <w:r>
        <w:continuationSeparator/>
      </w:r>
    </w:p>
    <w:p w14:paraId="766CE640" w14:textId="77777777" w:rsidR="00571FE5" w:rsidRDefault="00571FE5" w:rsidP="00CD34AA"/>
    <w:p w14:paraId="4ACA175E" w14:textId="77777777" w:rsidR="00571FE5" w:rsidRDefault="00571FE5" w:rsidP="00CD34AA"/>
    <w:p w14:paraId="45EF3D33" w14:textId="77777777" w:rsidR="00571FE5" w:rsidRDefault="00571FE5" w:rsidP="00CD34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D1B"/>
    <w:rsid w:val="000F5F72"/>
    <w:rsid w:val="000F6C9C"/>
    <w:rsid w:val="000F7399"/>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1E6"/>
    <w:rsid w:val="00166814"/>
    <w:rsid w:val="00167573"/>
    <w:rsid w:val="0016797F"/>
    <w:rsid w:val="00167ECC"/>
    <w:rsid w:val="00170C8D"/>
    <w:rsid w:val="00170CCE"/>
    <w:rsid w:val="0017151A"/>
    <w:rsid w:val="001715F8"/>
    <w:rsid w:val="00171B1D"/>
    <w:rsid w:val="00171FB9"/>
    <w:rsid w:val="0017230C"/>
    <w:rsid w:val="00172570"/>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3684"/>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D8F"/>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2F5DA8"/>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814"/>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1FE5"/>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829"/>
    <w:rsid w:val="005A5E84"/>
    <w:rsid w:val="005A7EC4"/>
    <w:rsid w:val="005B1683"/>
    <w:rsid w:val="005B1A8D"/>
    <w:rsid w:val="005B222A"/>
    <w:rsid w:val="005B4B89"/>
    <w:rsid w:val="005B5456"/>
    <w:rsid w:val="005B5982"/>
    <w:rsid w:val="005B7EE6"/>
    <w:rsid w:val="005C0072"/>
    <w:rsid w:val="005C133F"/>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CC6"/>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09F"/>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81D"/>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6613"/>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09A"/>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48E2"/>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0AE"/>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201C"/>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58E1"/>
    <w:rsid w:val="00A35F1C"/>
    <w:rsid w:val="00A370FF"/>
    <w:rsid w:val="00A375D9"/>
    <w:rsid w:val="00A37D73"/>
    <w:rsid w:val="00A37F3E"/>
    <w:rsid w:val="00A4155D"/>
    <w:rsid w:val="00A41CFD"/>
    <w:rsid w:val="00A42B93"/>
    <w:rsid w:val="00A42EC2"/>
    <w:rsid w:val="00A42F1D"/>
    <w:rsid w:val="00A42FD5"/>
    <w:rsid w:val="00A438F8"/>
    <w:rsid w:val="00A451B5"/>
    <w:rsid w:val="00A4571A"/>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248C"/>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07EC0"/>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5261"/>
    <w:rsid w:val="00BB73C9"/>
    <w:rsid w:val="00BB75F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38A"/>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6897"/>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270A"/>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254"/>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0A4"/>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D21"/>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1F83"/>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6A90"/>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AEDEC95-400E-4011-8343-D81C975C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TotalTime>
  <Pages>1</Pages>
  <Words>77</Words>
  <Characters>442</Characters>
  <Application>Microsoft Office Word</Application>
  <DocSecurity>0</DocSecurity>
  <Lines>3</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Егоров Мичил Прокопьевич</cp:lastModifiedBy>
  <cp:revision>25</cp:revision>
  <cp:lastPrinted>2020-10-15T07:24:00Z</cp:lastPrinted>
  <dcterms:created xsi:type="dcterms:W3CDTF">2020-10-20T11:43:00Z</dcterms:created>
  <dcterms:modified xsi:type="dcterms:W3CDTF">2020-11-01T02:44:00Z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