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521AC0CF" w:rsidR="006607BF" w:rsidRPr="00E80254" w:rsidRDefault="006607BF" w:rsidP="00846A62">
      <w:pPr>
        <w:tabs>
          <w:tab w:val="left" w:pos="709"/>
        </w:tabs>
        <w:spacing w:before="1"/>
        <w:ind w:right="6" w:firstLine="0"/>
        <w:contextualSpacing/>
        <w:jc w:val="left"/>
        <w:rPr>
          <w:szCs w:val="28"/>
          <w:lang w:val="en-US"/>
        </w:rPr>
      </w:pPr>
      <w:r w:rsidRPr="00846A62">
        <w:rPr>
          <w:szCs w:val="28"/>
        </w:rPr>
        <w:t xml:space="preserve">г. Москва                                                                  </w:t>
      </w:r>
      <w:r w:rsidR="00E80254" w:rsidRPr="00E80254">
        <w:rPr>
          <w:szCs w:val="28"/>
        </w:rPr>
        <w:t>{</w:t>
      </w:r>
      <w:r w:rsidR="00E80254">
        <w:rPr>
          <w:szCs w:val="28"/>
          <w:lang w:val="en-US"/>
        </w:rPr>
        <w:t>{today}}</w:t>
      </w:r>
    </w:p>
    <w:p w14:paraId="7B90B9D7" w14:textId="45A25CCC" w:rsidR="006607BF" w:rsidRPr="00FA1F83" w:rsidRDefault="006607BF" w:rsidP="00846A62">
      <w:pPr>
        <w:tabs>
          <w:tab w:val="left" w:pos="709"/>
        </w:tabs>
        <w:spacing w:before="1"/>
        <w:ind w:right="6" w:firstLine="0"/>
        <w:contextualSpacing/>
        <w:jc w:val="left"/>
        <w:rPr>
          <w:szCs w:val="28"/>
        </w:rPr>
      </w:pPr>
      <w:r w:rsidRPr="00846A62">
        <w:rPr>
          <w:szCs w:val="28"/>
        </w:rPr>
        <w:t xml:space="preserve">Приют для животных по адресу: </w:t>
      </w:r>
      <w:r w:rsidR="00FA1F83" w:rsidRPr="00FA1F83">
        <w:rPr>
          <w:szCs w:val="28"/>
        </w:rPr>
        <w:t>{{</w:t>
      </w:r>
      <w:r w:rsidR="00FA1F83">
        <w:rPr>
          <w:szCs w:val="28"/>
          <w:lang w:val="en-US"/>
        </w:rPr>
        <w:t>address</w:t>
      </w:r>
      <w:r w:rsidR="00FA1F83" w:rsidRPr="00FA1F83">
        <w:rPr>
          <w:szCs w:val="28"/>
        </w:rPr>
        <w:t>}}</w:t>
      </w:r>
    </w:p>
    <w:p w14:paraId="7A366104" w14:textId="5C8362AB" w:rsidR="006607BF" w:rsidRPr="00FA1F83" w:rsidRDefault="006607BF" w:rsidP="00846A62">
      <w:pPr>
        <w:tabs>
          <w:tab w:val="left" w:pos="709"/>
        </w:tabs>
        <w:spacing w:before="1"/>
        <w:ind w:right="6" w:firstLine="0"/>
        <w:contextualSpacing/>
        <w:jc w:val="left"/>
        <w:rPr>
          <w:szCs w:val="28"/>
          <w:lang w:val="en-US"/>
        </w:rPr>
      </w:pPr>
      <w:r w:rsidRPr="00846A62">
        <w:rPr>
          <w:szCs w:val="28"/>
        </w:rPr>
        <w:t>Эксплуатирующая организация:</w:t>
      </w:r>
      <w:r w:rsidR="00FA1F83">
        <w:rPr>
          <w:szCs w:val="28"/>
          <w:lang w:val="en-US"/>
        </w:rPr>
        <w:t xml:space="preserve"> {{company}}</w:t>
      </w:r>
    </w:p>
    <w:p w14:paraId="1334D6A9" w14:textId="77777777" w:rsidR="006607BF" w:rsidRDefault="006607BF" w:rsidP="006607BF"/>
    <w:tbl>
      <w:tblPr>
        <w:tblStyle w:val="afffffffff7"/>
        <w:tblW w:w="14975" w:type="dxa"/>
        <w:tblLook w:val="04A0" w:firstRow="1" w:lastRow="0" w:firstColumn="1" w:lastColumn="0" w:noHBand="0" w:noVBand="1"/>
      </w:tblPr>
      <w:tblGrid>
        <w:gridCol w:w="1223"/>
        <w:gridCol w:w="2136"/>
        <w:gridCol w:w="2102"/>
        <w:gridCol w:w="2273"/>
        <w:gridCol w:w="2178"/>
        <w:gridCol w:w="2878"/>
        <w:gridCol w:w="2185"/>
      </w:tblGrid>
      <w:tr w:rsidR="006607BF" w:rsidRPr="00F3134D" w14:paraId="1F699B18" w14:textId="77777777" w:rsidTr="005C133F">
        <w:trPr>
          <w:trHeight w:val="1027"/>
        </w:trPr>
        <w:tc>
          <w:tcPr>
            <w:tcW w:w="1223" w:type="dxa"/>
            <w:vAlign w:val="center"/>
          </w:tcPr>
          <w:p w14:paraId="6D1BBCC7" w14:textId="77777777" w:rsidR="006607BF" w:rsidRPr="00F3134D" w:rsidRDefault="006607BF" w:rsidP="00846A62">
            <w:pPr>
              <w:ind w:firstLine="0"/>
              <w:jc w:val="center"/>
            </w:pPr>
            <w:r w:rsidRPr="00F3134D">
              <w:t>№ п/п</w:t>
            </w:r>
          </w:p>
        </w:tc>
        <w:tc>
          <w:tcPr>
            <w:tcW w:w="2136"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02" w:type="dxa"/>
            <w:vAlign w:val="center"/>
          </w:tcPr>
          <w:p w14:paraId="38A716EC" w14:textId="77777777" w:rsidR="006607BF" w:rsidRPr="00F3134D" w:rsidRDefault="006607BF" w:rsidP="00846A62">
            <w:pPr>
              <w:ind w:firstLine="0"/>
              <w:jc w:val="center"/>
            </w:pPr>
            <w:r w:rsidRPr="00F3134D">
              <w:t>Кличка животного</w:t>
            </w:r>
          </w:p>
        </w:tc>
        <w:tc>
          <w:tcPr>
            <w:tcW w:w="2273"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178" w:type="dxa"/>
            <w:vAlign w:val="center"/>
          </w:tcPr>
          <w:p w14:paraId="6447B9AF" w14:textId="77777777" w:rsidR="006607BF" w:rsidRPr="00F3134D" w:rsidRDefault="006607BF" w:rsidP="00846A62">
            <w:pPr>
              <w:ind w:firstLine="0"/>
              <w:jc w:val="center"/>
            </w:pPr>
            <w:r w:rsidRPr="00F3134D">
              <w:t>Пол животного</w:t>
            </w:r>
          </w:p>
        </w:tc>
        <w:tc>
          <w:tcPr>
            <w:tcW w:w="2878"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2185"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9D201C" w:rsidRPr="009230AE" w14:paraId="6FBDC106" w14:textId="77777777" w:rsidTr="00391759">
        <w:trPr>
          <w:trHeight w:val="349"/>
        </w:trPr>
        <w:tc>
          <w:tcPr>
            <w:tcW w:w="14975" w:type="dxa"/>
            <w:gridSpan w:val="7"/>
          </w:tcPr>
          <w:p w14:paraId="72A2EF28" w14:textId="721D381E" w:rsidR="009D201C" w:rsidRPr="00F210A4" w:rsidRDefault="009D201C" w:rsidP="00674237">
            <w:pPr>
              <w:rPr>
                <w:lang w:val="en-US"/>
              </w:rPr>
            </w:pPr>
            <w:r w:rsidRPr="00F210A4">
              <w:rPr>
                <w:lang w:val="en-US"/>
              </w:rPr>
              <w:t>{%tr for item in tbl_contents %}</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item.label }}</w:t>
            </w:r>
          </w:p>
        </w:tc>
        <w:tc>
          <w:tcPr>
            <w:tcW w:w="2136" w:type="dxa"/>
          </w:tcPr>
          <w:p w14:paraId="240BA308" w14:textId="15F44222" w:rsidR="006607BF" w:rsidRPr="00634CC6" w:rsidRDefault="002F5DA8" w:rsidP="00674237">
            <w:pPr>
              <w:rPr>
                <w:highlight w:val="yellow"/>
                <w:lang w:val="en-US"/>
              </w:rPr>
            </w:pPr>
            <w:r w:rsidRPr="00634CC6">
              <w:t>{{ item.</w:t>
            </w:r>
            <w:r w:rsidRPr="00634CC6">
              <w:rPr>
                <w:lang w:val="en-US"/>
              </w:rPr>
              <w:t>cols[0]</w:t>
            </w:r>
            <w:r w:rsidRPr="00634CC6">
              <w:t>}}</w:t>
            </w:r>
          </w:p>
        </w:tc>
        <w:tc>
          <w:tcPr>
            <w:tcW w:w="2102" w:type="dxa"/>
          </w:tcPr>
          <w:p w14:paraId="6D7A3F9F" w14:textId="0A6DEDFB" w:rsidR="006607BF" w:rsidRPr="00634CC6" w:rsidRDefault="00C56897" w:rsidP="00674237">
            <w:pPr>
              <w:rPr>
                <w:lang w:val="en-US"/>
              </w:rPr>
            </w:pPr>
            <w:r w:rsidRPr="00634CC6">
              <w:t>{{ item.</w:t>
            </w:r>
            <w:r w:rsidRPr="00634CC6">
              <w:rPr>
                <w:lang w:val="en-US"/>
              </w:rPr>
              <w:t>cols[1]</w:t>
            </w:r>
            <w:r w:rsidRPr="00634CC6">
              <w:t>}}</w:t>
            </w:r>
          </w:p>
        </w:tc>
        <w:tc>
          <w:tcPr>
            <w:tcW w:w="2273" w:type="dxa"/>
          </w:tcPr>
          <w:p w14:paraId="05E7AF2D" w14:textId="082076D7" w:rsidR="006607BF" w:rsidRPr="00634CC6" w:rsidRDefault="00A4155D" w:rsidP="00674237">
            <w:pPr>
              <w:rPr>
                <w:lang w:val="en-US"/>
              </w:rPr>
            </w:pPr>
            <w:r w:rsidRPr="00634CC6">
              <w:t>{{ item.</w:t>
            </w:r>
            <w:r w:rsidRPr="00634CC6">
              <w:rPr>
                <w:lang w:val="en-US"/>
              </w:rPr>
              <w:t>cols[2]</w:t>
            </w:r>
            <w:r w:rsidRPr="00634CC6">
              <w:t>}}</w:t>
            </w:r>
          </w:p>
        </w:tc>
        <w:tc>
          <w:tcPr>
            <w:tcW w:w="2178" w:type="dxa"/>
          </w:tcPr>
          <w:p w14:paraId="243800EE" w14:textId="398555F3" w:rsidR="006607BF" w:rsidRPr="00634CC6" w:rsidRDefault="00520814" w:rsidP="00674237">
            <w:pPr>
              <w:rPr>
                <w:lang w:val="en-US"/>
              </w:rPr>
            </w:pPr>
            <w:r w:rsidRPr="00634CC6">
              <w:t>{{ item.</w:t>
            </w:r>
            <w:r w:rsidRPr="00634CC6">
              <w:rPr>
                <w:lang w:val="en-US"/>
              </w:rPr>
              <w:t>cols[3]</w:t>
            </w:r>
            <w:r w:rsidRPr="00634CC6">
              <w:t>}}</w:t>
            </w:r>
          </w:p>
        </w:tc>
        <w:tc>
          <w:tcPr>
            <w:tcW w:w="2878" w:type="dxa"/>
          </w:tcPr>
          <w:p w14:paraId="13886B0D" w14:textId="60A1A0A5" w:rsidR="006607BF" w:rsidRPr="00634CC6" w:rsidRDefault="00BB75F9" w:rsidP="00674237">
            <w:pPr>
              <w:rPr>
                <w:lang w:val="en-US"/>
              </w:rPr>
            </w:pPr>
            <w:r w:rsidRPr="00634CC6">
              <w:t>{{ item.</w:t>
            </w:r>
            <w:r w:rsidRPr="00634CC6">
              <w:rPr>
                <w:lang w:val="en-US"/>
              </w:rPr>
              <w:t>cols[4]</w:t>
            </w:r>
            <w:r w:rsidRPr="00634CC6">
              <w:t>}}</w:t>
            </w:r>
          </w:p>
        </w:tc>
        <w:tc>
          <w:tcPr>
            <w:tcW w:w="2185" w:type="dxa"/>
          </w:tcPr>
          <w:p w14:paraId="737F9B39" w14:textId="4B12FDDD" w:rsidR="006607BF" w:rsidRPr="007F209A" w:rsidRDefault="00B07EC0" w:rsidP="00674237">
            <w:pPr>
              <w:rPr>
                <w:lang w:val="en-US"/>
              </w:rPr>
            </w:pPr>
            <w:r w:rsidRPr="007F209A">
              <w:t>{{ item.</w:t>
            </w:r>
            <w:r w:rsidRPr="007F209A">
              <w:rPr>
                <w:lang w:val="en-US"/>
              </w:rPr>
              <w:t>cols[5]</w:t>
            </w:r>
            <w:r w:rsidRPr="007F209A">
              <w:t>}}</w:t>
            </w:r>
          </w:p>
        </w:tc>
      </w:tr>
      <w:tr w:rsidR="005C133F" w:rsidRPr="005C133F" w14:paraId="1B017064" w14:textId="77777777" w:rsidTr="003A2569">
        <w:trPr>
          <w:trHeight w:val="328"/>
        </w:trPr>
        <w:tc>
          <w:tcPr>
            <w:tcW w:w="14975" w:type="dxa"/>
            <w:gridSpan w:val="7"/>
          </w:tcPr>
          <w:p w14:paraId="62596841" w14:textId="6ACE3EAF" w:rsidR="005C133F" w:rsidRPr="00F210A4" w:rsidRDefault="005C133F" w:rsidP="00674237">
            <w:pPr>
              <w:rPr>
                <w:lang w:val="en-US"/>
              </w:rPr>
            </w:pPr>
            <w:r w:rsidRPr="00F210A4">
              <w:rPr>
                <w:lang w:val="en-US"/>
              </w:rPr>
              <w:t>{%tr endfor %}</w:t>
            </w:r>
          </w:p>
        </w:tc>
      </w:tr>
    </w:tbl>
    <w:p w14:paraId="58EF6BFF" w14:textId="2E5C2D42" w:rsidR="00466F01" w:rsidRPr="005C133F" w:rsidRDefault="00466F01" w:rsidP="007A6613">
      <w:pPr>
        <w:pStyle w:val="affa"/>
        <w:keepNext/>
        <w:keepLines/>
        <w:ind w:firstLine="0"/>
        <w:rPr>
          <w:sz w:val="28"/>
          <w:lang w:val="en-US"/>
        </w:rPr>
      </w:pPr>
    </w:p>
    <w:sectPr w:rsidR="00466F01" w:rsidRPr="005C133F"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A1AA4" w14:textId="77777777" w:rsidR="00571FE5" w:rsidRDefault="00571FE5" w:rsidP="00CD34AA">
      <w:r>
        <w:separator/>
      </w:r>
    </w:p>
    <w:p w14:paraId="721CB53B" w14:textId="77777777" w:rsidR="00571FE5" w:rsidRDefault="00571FE5" w:rsidP="00CD34AA"/>
    <w:p w14:paraId="5261865A" w14:textId="77777777" w:rsidR="00571FE5" w:rsidRDefault="00571FE5" w:rsidP="00CD34AA"/>
    <w:p w14:paraId="026C1685" w14:textId="77777777" w:rsidR="00571FE5" w:rsidRDefault="00571FE5" w:rsidP="00CD34AA"/>
  </w:endnote>
  <w:endnote w:type="continuationSeparator" w:id="0">
    <w:p w14:paraId="6D378733" w14:textId="77777777" w:rsidR="00571FE5" w:rsidRDefault="00571FE5" w:rsidP="00CD34AA">
      <w:r>
        <w:continuationSeparator/>
      </w:r>
    </w:p>
    <w:p w14:paraId="064AA1F0" w14:textId="77777777" w:rsidR="00571FE5" w:rsidRDefault="00571FE5" w:rsidP="00CD34AA"/>
    <w:p w14:paraId="78332676" w14:textId="77777777" w:rsidR="00571FE5" w:rsidRDefault="00571FE5" w:rsidP="00CD34AA"/>
    <w:p w14:paraId="5D57787F" w14:textId="77777777" w:rsidR="00571FE5" w:rsidRDefault="00571FE5"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CC"/>
    <w:family w:val="swiss"/>
    <w:pitch w:val="variable"/>
    <w:sig w:usb0="E0002AFF" w:usb1="C000ACFF"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92C4A" w14:textId="77777777" w:rsidR="00571FE5" w:rsidRDefault="00571FE5" w:rsidP="00CD34AA">
      <w:r>
        <w:separator/>
      </w:r>
    </w:p>
    <w:p w14:paraId="7E34FCC1" w14:textId="77777777" w:rsidR="00571FE5" w:rsidRDefault="00571FE5" w:rsidP="00CD34AA"/>
    <w:p w14:paraId="51D16B34" w14:textId="77777777" w:rsidR="00571FE5" w:rsidRDefault="00571FE5" w:rsidP="00CD34AA"/>
    <w:p w14:paraId="6A0A83BA" w14:textId="77777777" w:rsidR="00571FE5" w:rsidRDefault="00571FE5" w:rsidP="00CD34AA"/>
  </w:footnote>
  <w:footnote w:type="continuationSeparator" w:id="0">
    <w:p w14:paraId="4ADC09B3" w14:textId="77777777" w:rsidR="00571FE5" w:rsidRDefault="00571FE5" w:rsidP="00CD34AA">
      <w:r>
        <w:continuationSeparator/>
      </w:r>
    </w:p>
    <w:p w14:paraId="766CE640" w14:textId="77777777" w:rsidR="00571FE5" w:rsidRDefault="00571FE5" w:rsidP="00CD34AA"/>
    <w:p w14:paraId="4ACA175E" w14:textId="77777777" w:rsidR="00571FE5" w:rsidRDefault="00571FE5" w:rsidP="00CD34AA"/>
    <w:p w14:paraId="45EF3D33" w14:textId="77777777" w:rsidR="00571FE5" w:rsidRDefault="00571FE5" w:rsidP="00CD3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2570"/>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3684"/>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D8F"/>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2F5DA8"/>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814"/>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1FE5"/>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829"/>
    <w:rsid w:val="005A5E84"/>
    <w:rsid w:val="005A7EC4"/>
    <w:rsid w:val="005B1683"/>
    <w:rsid w:val="005B1A8D"/>
    <w:rsid w:val="005B222A"/>
    <w:rsid w:val="005B4B89"/>
    <w:rsid w:val="005B5456"/>
    <w:rsid w:val="005B5982"/>
    <w:rsid w:val="005B7EE6"/>
    <w:rsid w:val="005C0072"/>
    <w:rsid w:val="005C133F"/>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CC6"/>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09F"/>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81D"/>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09A"/>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0AE"/>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201C"/>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55D"/>
    <w:rsid w:val="00A41CFD"/>
    <w:rsid w:val="00A42B93"/>
    <w:rsid w:val="00A42EC2"/>
    <w:rsid w:val="00A42F1D"/>
    <w:rsid w:val="00A42FD5"/>
    <w:rsid w:val="00A438F8"/>
    <w:rsid w:val="00A451B5"/>
    <w:rsid w:val="00A4571A"/>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248C"/>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07EC0"/>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5F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6897"/>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270A"/>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254"/>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0A4"/>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1F83"/>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6A90"/>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EDEC95-400E-4011-8343-D81C975C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TotalTime>
  <Pages>1</Pages>
  <Words>77</Words>
  <Characters>442</Characters>
  <Application>Microsoft Office Word</Application>
  <DocSecurity>0</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Егоров Мичил Прокопьевич</cp:lastModifiedBy>
  <cp:revision>25</cp:revision>
  <cp:lastPrinted>2020-10-15T07:24:00Z</cp:lastPrinted>
  <dcterms:created xsi:type="dcterms:W3CDTF">2020-10-20T11:43:00Z</dcterms:created>
  <dcterms:modified xsi:type="dcterms:W3CDTF">2020-11-01T02:44:00Z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